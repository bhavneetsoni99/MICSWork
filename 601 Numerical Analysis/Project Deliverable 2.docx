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2C3226">
      <w:pPr>
        <w:pStyle w:val="Title"/>
      </w:pPr>
      <w:sdt>
        <w:sdtPr>
          <w:alias w:val="Title:"/>
          <w:tag w:val="Title:"/>
          <w:id w:val="726351117"/>
          <w:placeholder>
            <w:docPart w:val="6AD1670FCAE24CEBA4DB6B49A22B8ED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4354F">
            <w:t>A Survey of Finalizers used for Garbage Collection</w:t>
          </w:r>
        </w:sdtContent>
      </w:sdt>
    </w:p>
    <w:p w:rsidR="00B823AA" w:rsidRDefault="0034354F" w:rsidP="00B823AA">
      <w:pPr>
        <w:pStyle w:val="Title2"/>
      </w:pPr>
      <w:r>
        <w:t>Bhavneet Soni</w:t>
      </w:r>
    </w:p>
    <w:p w:rsidR="00E81978" w:rsidRDefault="0034354F" w:rsidP="00B823AA">
      <w:pPr>
        <w:pStyle w:val="Title2"/>
      </w:pPr>
      <w:r>
        <w:t>Harrisburg University of Science and Technology</w:t>
      </w:r>
    </w:p>
    <w:p w:rsidR="00E81978" w:rsidRDefault="005D35D2">
      <w:pPr>
        <w:pStyle w:val="Title"/>
      </w:pPr>
      <w:r>
        <w:t>Author’s Note</w:t>
      </w:r>
    </w:p>
    <w:p w:rsidR="005D35D2" w:rsidRDefault="005D35D2" w:rsidP="00B823AA">
      <w:pPr>
        <w:pStyle w:val="Title2"/>
      </w:pPr>
      <w:r>
        <w:t>Review of Literature</w:t>
      </w:r>
    </w:p>
    <w:p w:rsidR="00E81978" w:rsidRDefault="0034354F" w:rsidP="00B823AA">
      <w:pPr>
        <w:pStyle w:val="Title2"/>
      </w:pPr>
      <w:r>
        <w:t xml:space="preserve">Submitted to Dr. </w:t>
      </w:r>
      <w:r w:rsidRPr="0034354F">
        <w:t>Majid Shaalan</w:t>
      </w:r>
      <w:r>
        <w:t xml:space="preserve"> as part of First deliverable for the Course Project</w:t>
      </w:r>
    </w:p>
    <w:sdt>
      <w:sdtPr>
        <w:alias w:val="Abstract:"/>
        <w:tag w:val="Abstract:"/>
        <w:id w:val="202146031"/>
        <w:placeholder>
          <w:docPart w:val="68024D81B2AC4EB885B9F5A0F82965BC"/>
        </w:placeholder>
        <w:temporary/>
        <w:showingPlcHdr/>
        <w15:appearance w15:val="hidden"/>
      </w:sdtPr>
      <w:sdtEndPr/>
      <w:sdtContent>
        <w:p w:rsidR="00E81978" w:rsidRDefault="005D3A03">
          <w:pPr>
            <w:pStyle w:val="SectionTitle"/>
          </w:pPr>
          <w:r>
            <w:t>Abstract</w:t>
          </w:r>
        </w:p>
      </w:sdtContent>
    </w:sdt>
    <w:p w:rsidR="00E81978" w:rsidRDefault="006465A9" w:rsidP="00CC2984">
      <w:pPr>
        <w:pStyle w:val="NoSpacing"/>
        <w:ind w:firstLine="720"/>
        <w:jc w:val="both"/>
      </w:pPr>
      <w:r>
        <w:t xml:space="preserve">Purpose of this exercise is to understand how various programming languages deal with Garbage collection. </w:t>
      </w:r>
      <w:r w:rsidR="004C4F84">
        <w:t xml:space="preserve">Finalizers </w:t>
      </w:r>
      <w:r w:rsidR="00F81166">
        <w:t xml:space="preserve">also known as destructors </w:t>
      </w:r>
      <w:r w:rsidR="004C4F84">
        <w:t>are called in to g</w:t>
      </w:r>
      <w:r w:rsidR="00460581">
        <w:t>arbage collect redundant objects and variables.</w:t>
      </w:r>
      <w:r w:rsidR="005D35D2">
        <w:t xml:space="preserve"> For the </w:t>
      </w:r>
      <w:r w:rsidR="008036D5">
        <w:t>survey,</w:t>
      </w:r>
      <w:r w:rsidR="005D35D2">
        <w:t xml:space="preserve"> we have reviewed </w:t>
      </w:r>
      <w:r w:rsidR="00047661">
        <w:t>multiple resources of information</w:t>
      </w:r>
      <w:r w:rsidR="005D35D2">
        <w:t xml:space="preserve"> about the use of Garbage collectors, </w:t>
      </w:r>
      <w:r w:rsidR="00CC2984">
        <w:t>principles</w:t>
      </w:r>
      <w:r w:rsidR="005D35D2">
        <w:t xml:space="preserve"> behind the automatic garbage collecting techniques,</w:t>
      </w:r>
      <w:r w:rsidR="00CC2984">
        <w:t xml:space="preserve"> how different programming languages implement or not implement these techniques. </w:t>
      </w:r>
      <w:r w:rsidR="00CB090F">
        <w:t>So far</w:t>
      </w:r>
      <w:r w:rsidR="00CC2984">
        <w:t>,</w:t>
      </w:r>
      <w:r w:rsidR="001D51BA">
        <w:t xml:space="preserve"> we are </w:t>
      </w:r>
      <w:r w:rsidR="00047661">
        <w:t>review</w:t>
      </w:r>
      <w:r w:rsidR="00CB090F">
        <w:t>ed</w:t>
      </w:r>
      <w:r w:rsidR="00047661">
        <w:t xml:space="preserve"> the work done by various researchers on how the process is</w:t>
      </w:r>
      <w:r w:rsidR="00FC7ABF">
        <w:t xml:space="preserve"> </w:t>
      </w:r>
      <w:r w:rsidR="00047661">
        <w:t xml:space="preserve">handled and optimized </w:t>
      </w:r>
      <w:r w:rsidR="00FC7ABF">
        <w:t>by va</w:t>
      </w:r>
      <w:r w:rsidR="00047661">
        <w:t xml:space="preserve">rious </w:t>
      </w:r>
      <w:r w:rsidR="001C6508">
        <w:t>software’s</w:t>
      </w:r>
      <w:r w:rsidR="00CB090F">
        <w:t xml:space="preserve">. </w:t>
      </w:r>
    </w:p>
    <w:p w:rsidR="00E81978" w:rsidRDefault="005D3A03">
      <w:r>
        <w:rPr>
          <w:rStyle w:val="Emphasis"/>
        </w:rPr>
        <w:t>Keywords</w:t>
      </w:r>
      <w:r>
        <w:t xml:space="preserve">:  </w:t>
      </w:r>
      <w:r w:rsidR="00460581">
        <w:t>Finalizer,</w:t>
      </w:r>
      <w:r w:rsidR="00F81166">
        <w:t xml:space="preserve"> destructor,</w:t>
      </w:r>
      <w:r w:rsidR="00460581">
        <w:t xml:space="preserve"> garbage collection, semantics, memory management</w:t>
      </w:r>
    </w:p>
    <w:p w:rsidR="00E81978" w:rsidRDefault="002C3226">
      <w:pPr>
        <w:pStyle w:val="SectionTitle"/>
      </w:pPr>
      <w:sdt>
        <w:sdtPr>
          <w:alias w:val="Section title:"/>
          <w:tag w:val="Section title:"/>
          <w:id w:val="984196707"/>
          <w:placeholder>
            <w:docPart w:val="7834313ADAED4FB288A3044D41034F3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4354F">
            <w:t>A Survey of Finalizers used for Garbage Collection</w:t>
          </w:r>
        </w:sdtContent>
      </w:sdt>
    </w:p>
    <w:p w:rsidR="00E81978" w:rsidRDefault="002569A2" w:rsidP="00ED2B44">
      <w:r>
        <w:t xml:space="preserve">Performance of a program or an application is dependent on many factors </w:t>
      </w:r>
      <w:r w:rsidR="00656559">
        <w:t>such as</w:t>
      </w:r>
      <w:r>
        <w:t xml:space="preserve"> how efficient </w:t>
      </w:r>
      <w:r w:rsidR="006F320F">
        <w:t>algorithms</w:t>
      </w:r>
      <w:r>
        <w:t xml:space="preserve"> are implemented</w:t>
      </w:r>
      <w:r w:rsidR="00656559">
        <w:t xml:space="preserve">, how much memory is available, </w:t>
      </w:r>
      <w:r w:rsidR="0002444E">
        <w:t>what’s</w:t>
      </w:r>
      <w:r w:rsidR="00656559">
        <w:t xml:space="preserve"> the stack size</w:t>
      </w:r>
      <w:r>
        <w:t xml:space="preserve"> etc</w:t>
      </w:r>
      <w:r w:rsidR="0002444E">
        <w:t xml:space="preserve">. However, no matter how efficient an algorithm is or how much computing power is available the efficiency of the program will diminish if it is not properly managed. One of the most important methods of managing </w:t>
      </w:r>
      <w:r w:rsidR="007B55B5">
        <w:t>resources</w:t>
      </w:r>
      <w:r w:rsidR="00D10854">
        <w:t xml:space="preserve"> is removing entities that are no longer required by the program.</w:t>
      </w:r>
      <w:r w:rsidR="00F81166">
        <w:t xml:space="preserve"> </w:t>
      </w:r>
    </w:p>
    <w:p w:rsidR="00C11C0B" w:rsidRDefault="00EF194D" w:rsidP="00C82F4A">
      <w:pPr>
        <w:jc w:val="both"/>
      </w:pPr>
      <w:r>
        <w:t xml:space="preserve">Earlier languages such as C++ didn’t </w:t>
      </w:r>
      <w:r w:rsidR="00C11C0B">
        <w:t>offer</w:t>
      </w:r>
      <w:r>
        <w:t xml:space="preserve"> any garbage collection and the user had to write their own collectors and do </w:t>
      </w:r>
      <w:r w:rsidR="00C11C0B">
        <w:t>memory</w:t>
      </w:r>
      <w:r>
        <w:t xml:space="preserve"> management. This lead to run away memory issues and</w:t>
      </w:r>
      <w:r w:rsidR="00C11C0B">
        <w:t xml:space="preserve"> put the pressure on the programmer to keep track of all the memory objects created and when to destroy them when no longer needed. </w:t>
      </w:r>
      <w:r w:rsidR="00EB6F83">
        <w:t xml:space="preserve">More younger languages </w:t>
      </w:r>
      <w:r w:rsidR="00EB016C">
        <w:t xml:space="preserve">like JAVA, C# </w:t>
      </w:r>
      <w:r w:rsidR="00B24EEC">
        <w:t>have provision</w:t>
      </w:r>
      <w:r w:rsidR="003F1854">
        <w:t>s for address</w:t>
      </w:r>
      <w:r w:rsidR="00E65AE3">
        <w:t>ing these issues and do meaning</w:t>
      </w:r>
      <w:r w:rsidR="003F1854">
        <w:t xml:space="preserve">ful memory management for freeing up the programmer to focus on other tasks, have come up with </w:t>
      </w:r>
      <w:r w:rsidR="00EB016C">
        <w:t>automatic garbage collection</w:t>
      </w:r>
      <w:sdt>
        <w:sdtPr>
          <w:id w:val="1349916720"/>
          <w:citation/>
        </w:sdtPr>
        <w:sdtEndPr/>
        <w:sdtContent>
          <w:r w:rsidR="00EB016C">
            <w:fldChar w:fldCharType="begin"/>
          </w:r>
          <w:r w:rsidR="00EB016C">
            <w:instrText xml:space="preserve"> CITATION JAV \l 1033 </w:instrText>
          </w:r>
          <w:r w:rsidR="00EB016C">
            <w:fldChar w:fldCharType="separate"/>
          </w:r>
          <w:r w:rsidR="00FA6553">
            <w:rPr>
              <w:noProof/>
            </w:rPr>
            <w:t xml:space="preserve"> </w:t>
          </w:r>
          <w:r w:rsidR="00FA6553" w:rsidRPr="00FA6553">
            <w:rPr>
              <w:noProof/>
            </w:rPr>
            <w:t>[1]</w:t>
          </w:r>
          <w:r w:rsidR="00EB016C">
            <w:fldChar w:fldCharType="end"/>
          </w:r>
        </w:sdtContent>
      </w:sdt>
      <w:r w:rsidR="00EB016C">
        <w:t xml:space="preserve">. </w:t>
      </w:r>
    </w:p>
    <w:p w:rsidR="00CB090F" w:rsidRDefault="00CB090F" w:rsidP="00CB090F">
      <w:pPr>
        <w:keepNext/>
        <w:jc w:val="both"/>
      </w:pPr>
      <w:r w:rsidRPr="00CB090F">
        <w:rPr>
          <w:noProof/>
        </w:rPr>
        <w:drawing>
          <wp:inline distT="0" distB="0" distL="0" distR="0" wp14:anchorId="3A815833" wp14:editId="399B85AB">
            <wp:extent cx="4991100" cy="3131702"/>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9"/>
                    <a:stretch>
                      <a:fillRect/>
                    </a:stretch>
                  </pic:blipFill>
                  <pic:spPr>
                    <a:xfrm>
                      <a:off x="0" y="0"/>
                      <a:ext cx="5000286" cy="3137466"/>
                    </a:xfrm>
                    <a:prstGeom prst="rect">
                      <a:avLst/>
                    </a:prstGeom>
                  </pic:spPr>
                </pic:pic>
              </a:graphicData>
            </a:graphic>
          </wp:inline>
        </w:drawing>
      </w:r>
    </w:p>
    <w:p w:rsidR="00CB090F" w:rsidRDefault="00CB090F" w:rsidP="00CB090F">
      <w:pPr>
        <w:pStyle w:val="Caption"/>
        <w:jc w:val="both"/>
      </w:pPr>
      <w:bookmarkStart w:id="0" w:name="_Ref498265308"/>
      <w:r>
        <w:t xml:space="preserve">Figure </w:t>
      </w:r>
      <w:r w:rsidR="002C3226">
        <w:fldChar w:fldCharType="begin"/>
      </w:r>
      <w:r w:rsidR="002C3226">
        <w:instrText xml:space="preserve"> SEQ Figure \* ARABIC </w:instrText>
      </w:r>
      <w:r w:rsidR="002C3226">
        <w:fldChar w:fldCharType="separate"/>
      </w:r>
      <w:r>
        <w:rPr>
          <w:noProof/>
        </w:rPr>
        <w:t>1</w:t>
      </w:r>
      <w:r w:rsidR="002C3226">
        <w:rPr>
          <w:noProof/>
        </w:rPr>
        <w:fldChar w:fldCharType="end"/>
      </w:r>
      <w:r>
        <w:t>Memory Space in a JVM</w:t>
      </w:r>
      <w:bookmarkEnd w:id="0"/>
    </w:p>
    <w:p w:rsidR="00015F24" w:rsidRDefault="00C82F4A" w:rsidP="00015F24">
      <w:pPr>
        <w:jc w:val="both"/>
        <w:rPr>
          <w:rFonts w:ascii="inherit" w:eastAsia="Times New Roman" w:hAnsi="inherit" w:cs="Arial"/>
          <w:color w:val="242729"/>
          <w:kern w:val="0"/>
          <w:sz w:val="23"/>
          <w:szCs w:val="23"/>
          <w:lang w:eastAsia="en-US"/>
        </w:rPr>
      </w:pPr>
      <w:r>
        <w:lastRenderedPageBreak/>
        <w:t xml:space="preserve">To understand how memory can be optimized we need to understand how it is designed and how it operates. A memory space of a Java virtual machine (JVM) is called heap. Heap is managed by Execution engine, </w:t>
      </w:r>
      <w:r>
        <w:fldChar w:fldCharType="begin"/>
      </w:r>
      <w:r>
        <w:instrText xml:space="preserve"> REF _Ref498265308 \h </w:instrText>
      </w:r>
      <w:r>
        <w:fldChar w:fldCharType="separate"/>
      </w:r>
      <w:r>
        <w:t xml:space="preserve">Figure </w:t>
      </w:r>
      <w:r>
        <w:rPr>
          <w:noProof/>
        </w:rPr>
        <w:t xml:space="preserve">1 </w:t>
      </w:r>
      <w:r>
        <w:t>Memory Space in a JVM</w:t>
      </w:r>
      <w:r>
        <w:fldChar w:fldCharType="end"/>
      </w:r>
      <w:r>
        <w:t xml:space="preserve">, shows how memory heap is managed by java. Memory heap consists of Eden space and survivor space. When a new object is created in JVM allocates it to Eden space. JVM runs a Mark and sweep cycle which will go over all the objects in the heap space, all the objects that are not reachable are removed from the memory. Objects that survive the first sweep are moved to survivor space. This process of </w:t>
      </w:r>
      <w:r w:rsidRPr="00C11C0B">
        <w:rPr>
          <w:rFonts w:ascii="inherit" w:eastAsia="Times New Roman" w:hAnsi="inherit" w:cs="Arial"/>
          <w:color w:val="242729"/>
          <w:kern w:val="0"/>
          <w:sz w:val="23"/>
          <w:szCs w:val="23"/>
          <w:lang w:eastAsia="en-US"/>
        </w:rPr>
        <w:t>Mark-And-Sweep</w:t>
      </w:r>
      <w:r>
        <w:rPr>
          <w:rFonts w:ascii="inherit" w:eastAsia="Times New Roman" w:hAnsi="inherit" w:cs="Arial"/>
          <w:color w:val="242729"/>
          <w:kern w:val="0"/>
          <w:sz w:val="23"/>
          <w:szCs w:val="23"/>
          <w:lang w:eastAsia="en-US"/>
        </w:rPr>
        <w:t xml:space="preserve"> is called minor garbage collection step and has minor impact on the overall performance. However, Garbage collection brings in a serious drawback of freeze the world syndrome, where everything is stopped by the machine until GC is complete, which makes it very inefficient or undesirable for banking transactions. Another issue with the GC is Reference counting</w:t>
      </w:r>
      <w:r w:rsidR="00015F24">
        <w:rPr>
          <w:rFonts w:ascii="inherit" w:eastAsia="Times New Roman" w:hAnsi="inherit" w:cs="Arial"/>
          <w:color w:val="242729"/>
          <w:kern w:val="0"/>
          <w:sz w:val="23"/>
          <w:szCs w:val="23"/>
          <w:lang w:eastAsia="en-US"/>
        </w:rPr>
        <w:t>, is caused because of the additional overhead more so relevant in Multi-Threaded environments.</w:t>
      </w:r>
    </w:p>
    <w:p w:rsidR="00C82F4A" w:rsidRPr="00C11C0B" w:rsidRDefault="00015F24" w:rsidP="00015F24">
      <w:pPr>
        <w:jc w:val="both"/>
        <w:rPr>
          <w:rFonts w:ascii="Arial" w:eastAsia="Times New Roman" w:hAnsi="Arial" w:cs="Arial"/>
          <w:color w:val="242729"/>
          <w:kern w:val="0"/>
          <w:sz w:val="23"/>
          <w:szCs w:val="23"/>
          <w:lang w:eastAsia="en-US"/>
        </w:rPr>
      </w:pPr>
      <w:r>
        <w:rPr>
          <w:rFonts w:ascii="inherit" w:eastAsia="Times New Roman" w:hAnsi="inherit" w:cs="Arial"/>
          <w:color w:val="242729"/>
          <w:kern w:val="0"/>
          <w:sz w:val="23"/>
          <w:szCs w:val="23"/>
          <w:lang w:eastAsia="en-US"/>
        </w:rPr>
        <w:t xml:space="preserve">There are additional research work carried out and have Eiffel implementers </w:t>
      </w:r>
      <w:sdt>
        <w:sdtPr>
          <w:rPr>
            <w:rFonts w:ascii="inherit" w:eastAsia="Times New Roman" w:hAnsi="inherit" w:cs="Arial"/>
            <w:color w:val="242729"/>
            <w:kern w:val="0"/>
            <w:sz w:val="23"/>
            <w:szCs w:val="23"/>
            <w:lang w:eastAsia="en-US"/>
          </w:rPr>
          <w:id w:val="-191770542"/>
          <w:citation/>
        </w:sdtPr>
        <w:sdtEndPr/>
        <w:sdtContent>
          <w:r w:rsidR="00FA6553">
            <w:rPr>
              <w:rFonts w:ascii="inherit" w:eastAsia="Times New Roman" w:hAnsi="inherit" w:cs="Arial"/>
              <w:color w:val="242729"/>
              <w:kern w:val="0"/>
              <w:sz w:val="23"/>
              <w:szCs w:val="23"/>
              <w:lang w:eastAsia="en-US"/>
            </w:rPr>
            <w:fldChar w:fldCharType="begin"/>
          </w:r>
          <w:r w:rsidR="00FA6553">
            <w:rPr>
              <w:rFonts w:ascii="inherit" w:eastAsia="Times New Roman" w:hAnsi="inherit" w:cs="Arial"/>
              <w:color w:val="242729"/>
              <w:kern w:val="0"/>
              <w:sz w:val="23"/>
              <w:szCs w:val="23"/>
              <w:lang w:eastAsia="en-US"/>
            </w:rPr>
            <w:instrText xml:space="preserve"> CITATION Eif \l 1033 </w:instrText>
          </w:r>
          <w:r w:rsidR="00FA6553">
            <w:rPr>
              <w:rFonts w:ascii="inherit" w:eastAsia="Times New Roman" w:hAnsi="inherit" w:cs="Arial"/>
              <w:color w:val="242729"/>
              <w:kern w:val="0"/>
              <w:sz w:val="23"/>
              <w:szCs w:val="23"/>
              <w:lang w:eastAsia="en-US"/>
            </w:rPr>
            <w:fldChar w:fldCharType="separate"/>
          </w:r>
          <w:r w:rsidR="00FA6553" w:rsidRPr="00FA6553">
            <w:rPr>
              <w:rFonts w:ascii="inherit" w:eastAsia="Times New Roman" w:hAnsi="inherit" w:cs="Arial"/>
              <w:noProof/>
              <w:color w:val="242729"/>
              <w:kern w:val="0"/>
              <w:sz w:val="23"/>
              <w:szCs w:val="23"/>
              <w:lang w:eastAsia="en-US"/>
            </w:rPr>
            <w:t>[2]</w:t>
          </w:r>
          <w:r w:rsidR="00FA6553">
            <w:rPr>
              <w:rFonts w:ascii="inherit" w:eastAsia="Times New Roman" w:hAnsi="inherit" w:cs="Arial"/>
              <w:color w:val="242729"/>
              <w:kern w:val="0"/>
              <w:sz w:val="23"/>
              <w:szCs w:val="23"/>
              <w:lang w:eastAsia="en-US"/>
            </w:rPr>
            <w:fldChar w:fldCharType="end"/>
          </w:r>
        </w:sdtContent>
      </w:sdt>
      <w:r w:rsidR="00FA6553">
        <w:rPr>
          <w:rFonts w:ascii="inherit" w:eastAsia="Times New Roman" w:hAnsi="inherit" w:cs="Arial"/>
          <w:color w:val="242729"/>
          <w:kern w:val="0"/>
          <w:sz w:val="23"/>
          <w:szCs w:val="23"/>
          <w:lang w:eastAsia="en-US"/>
        </w:rPr>
        <w:t xml:space="preserve"> </w:t>
      </w:r>
      <w:r>
        <w:rPr>
          <w:rFonts w:ascii="inherit" w:eastAsia="Times New Roman" w:hAnsi="inherit" w:cs="Arial"/>
          <w:color w:val="242729"/>
          <w:kern w:val="0"/>
          <w:sz w:val="23"/>
          <w:szCs w:val="23"/>
          <w:lang w:eastAsia="en-US"/>
        </w:rPr>
        <w:t xml:space="preserve">that try to have </w:t>
      </w:r>
      <w:r w:rsidR="00FA6553">
        <w:rPr>
          <w:rFonts w:ascii="inherit" w:eastAsia="Times New Roman" w:hAnsi="inherit" w:cs="Arial"/>
          <w:color w:val="242729"/>
          <w:kern w:val="0"/>
          <w:sz w:val="23"/>
          <w:szCs w:val="23"/>
          <w:lang w:eastAsia="en-US"/>
        </w:rPr>
        <w:t>benefits</w:t>
      </w:r>
      <w:r>
        <w:rPr>
          <w:rFonts w:ascii="inherit" w:eastAsia="Times New Roman" w:hAnsi="inherit" w:cs="Arial"/>
          <w:color w:val="242729"/>
          <w:kern w:val="0"/>
          <w:sz w:val="23"/>
          <w:szCs w:val="23"/>
          <w:lang w:eastAsia="en-US"/>
        </w:rPr>
        <w:t xml:space="preserve"> of Reference counting and Mark and sweep without the “Freezing” drawback. </w:t>
      </w:r>
    </w:p>
    <w:p w:rsidR="005C11C5" w:rsidRDefault="00ED2B44" w:rsidP="00ED2B44">
      <w:pPr>
        <w:jc w:val="both"/>
        <w:rPr>
          <w:noProof/>
        </w:rPr>
      </w:pPr>
      <w:r>
        <w:t>We will try t</w:t>
      </w:r>
      <w:r w:rsidR="005C11C5">
        <w:t>o understand the semantics and sequence of finalizing steps</w:t>
      </w:r>
      <w:r>
        <w:t>,</w:t>
      </w:r>
      <w:r w:rsidR="005C11C5">
        <w:t xml:space="preserve"> understand how the objects are generally stored in the program memory heap</w:t>
      </w:r>
      <w:r>
        <w:t xml:space="preserve"> and how these are discarded </w:t>
      </w:r>
      <w:r w:rsidR="004F0E2E">
        <w:t xml:space="preserve">when not in use by the program. We will review the specifications of the afore mentioned languages along with a few papers written by Leal and Ierusalimschy </w:t>
      </w:r>
      <w:sdt>
        <w:sdtPr>
          <w:id w:val="-2055307448"/>
          <w:citation/>
        </w:sdtPr>
        <w:sdtEndPr/>
        <w:sdtContent>
          <w:r w:rsidR="004F0E2E">
            <w:fldChar w:fldCharType="begin"/>
          </w:r>
          <w:r w:rsidR="004F0E2E">
            <w:instrText xml:space="preserve"> CITATION Lea05 \l 1033 </w:instrText>
          </w:r>
          <w:r w:rsidR="004F0E2E">
            <w:fldChar w:fldCharType="separate"/>
          </w:r>
          <w:r w:rsidR="00FA6553" w:rsidRPr="00FA6553">
            <w:rPr>
              <w:noProof/>
            </w:rPr>
            <w:t>[3]</w:t>
          </w:r>
          <w:r w:rsidR="004F0E2E">
            <w:fldChar w:fldCharType="end"/>
          </w:r>
        </w:sdtContent>
      </w:sdt>
      <w:r w:rsidR="004F0E2E">
        <w:t xml:space="preserve">,  </w:t>
      </w:r>
      <w:r w:rsidR="004F0E2E">
        <w:rPr>
          <w:noProof/>
        </w:rPr>
        <w:t>Blackburn</w:t>
      </w:r>
      <w:sdt>
        <w:sdtPr>
          <w:rPr>
            <w:noProof/>
          </w:rPr>
          <w:id w:val="-639649166"/>
          <w:citation/>
        </w:sdtPr>
        <w:sdtEndPr/>
        <w:sdtContent>
          <w:r w:rsidR="004F0E2E">
            <w:rPr>
              <w:noProof/>
            </w:rPr>
            <w:fldChar w:fldCharType="begin"/>
          </w:r>
          <w:r w:rsidR="004F0E2E">
            <w:rPr>
              <w:noProof/>
            </w:rPr>
            <w:instrText xml:space="preserve"> CITATION Bla \l 1033 </w:instrText>
          </w:r>
          <w:r w:rsidR="004F0E2E">
            <w:rPr>
              <w:noProof/>
            </w:rPr>
            <w:fldChar w:fldCharType="separate"/>
          </w:r>
          <w:r w:rsidR="00FA6553">
            <w:rPr>
              <w:noProof/>
            </w:rPr>
            <w:t xml:space="preserve"> </w:t>
          </w:r>
          <w:r w:rsidR="00FA6553" w:rsidRPr="00FA6553">
            <w:rPr>
              <w:noProof/>
            </w:rPr>
            <w:t>[4]</w:t>
          </w:r>
          <w:r w:rsidR="004F0E2E">
            <w:rPr>
              <w:noProof/>
            </w:rPr>
            <w:fldChar w:fldCharType="end"/>
          </w:r>
        </w:sdtContent>
      </w:sdt>
      <w:r w:rsidR="00904042">
        <w:rPr>
          <w:noProof/>
        </w:rPr>
        <w:t xml:space="preserve"> to name a few.</w:t>
      </w:r>
    </w:p>
    <w:p w:rsidR="000E65F4" w:rsidRDefault="007D234D" w:rsidP="00ED2B44">
      <w:pPr>
        <w:jc w:val="both"/>
        <w:rPr>
          <w:noProof/>
        </w:rPr>
      </w:pPr>
      <w:r>
        <w:rPr>
          <w:noProof/>
        </w:rPr>
        <w:t xml:space="preserve">Garbage collector helps in managing allocation and reclaiming of memory,It makes a trip to the heap and collects all objects that are no longer needed by application and its makes than free from memory.Thats why when you create any object in c# CLR allocates memory for the object from heap .This process goes on for every newly created object.As memory is limited so we need to clean some used space in order to make room for other new objects.So we use here garabage collector freeing of space </w:t>
      </w:r>
      <w:r w:rsidR="00B96395">
        <w:rPr>
          <w:noProof/>
        </w:rPr>
        <w:t>for other resources.</w:t>
      </w:r>
    </w:p>
    <w:p w:rsidR="006739DE" w:rsidRDefault="006739DE" w:rsidP="006739DE">
      <w:pPr>
        <w:jc w:val="both"/>
        <w:rPr>
          <w:noProof/>
        </w:rPr>
      </w:pPr>
      <w:r>
        <w:rPr>
          <w:noProof/>
        </w:rPr>
        <w:lastRenderedPageBreak/>
        <w:t>Garbage collection consists of the following steps:</w:t>
      </w:r>
    </w:p>
    <w:p w:rsidR="006739DE" w:rsidRDefault="006739DE" w:rsidP="006739DE">
      <w:pPr>
        <w:jc w:val="both"/>
        <w:rPr>
          <w:noProof/>
        </w:rPr>
      </w:pPr>
      <w:r>
        <w:rPr>
          <w:noProof/>
        </w:rPr>
        <w:t>The garbage collector searches for managed objects that are referenced in managed code.</w:t>
      </w:r>
    </w:p>
    <w:p w:rsidR="006739DE" w:rsidRDefault="006739DE" w:rsidP="006739DE">
      <w:pPr>
        <w:jc w:val="both"/>
        <w:rPr>
          <w:noProof/>
        </w:rPr>
      </w:pPr>
      <w:r>
        <w:rPr>
          <w:noProof/>
        </w:rPr>
        <w:t>The garbage collector attempts to finalize objects that are not referenced.</w:t>
      </w:r>
    </w:p>
    <w:p w:rsidR="006739DE" w:rsidRDefault="006739DE" w:rsidP="006739DE">
      <w:pPr>
        <w:jc w:val="both"/>
        <w:rPr>
          <w:noProof/>
        </w:rPr>
      </w:pPr>
      <w:r>
        <w:rPr>
          <w:noProof/>
        </w:rPr>
        <w:t>The garbage collector frees objects that are not referenced and reclaims their memory.</w:t>
      </w:r>
      <w:r w:rsidRPr="006739DE">
        <w:t xml:space="preserve"> </w:t>
      </w:r>
      <w:r>
        <w:rPr>
          <w:noProof/>
        </w:rPr>
        <w:t>n?</w:t>
      </w:r>
    </w:p>
    <w:p w:rsidR="006739DE" w:rsidRDefault="006739DE" w:rsidP="006739DE">
      <w:pPr>
        <w:jc w:val="both"/>
        <w:rPr>
          <w:noProof/>
        </w:rPr>
      </w:pPr>
    </w:p>
    <w:p w:rsidR="006739DE" w:rsidRPr="006739DE" w:rsidRDefault="006739DE" w:rsidP="006739DE">
      <w:pPr>
        <w:jc w:val="both"/>
        <w:rPr>
          <w:noProof/>
        </w:rPr>
      </w:pPr>
      <w:r>
        <w:rPr>
          <w:noProof/>
        </w:rPr>
        <w:t>Garbage Collection</w:t>
      </w:r>
      <w:r>
        <w:rPr>
          <w:noProof/>
        </w:rPr>
        <w:t xml:space="preserve"> diagram:-</w:t>
      </w:r>
    </w:p>
    <w:p w:rsidR="006739DE" w:rsidRPr="006739DE" w:rsidRDefault="006739DE" w:rsidP="006739DE">
      <w:pPr>
        <w:shd w:val="clear" w:color="auto" w:fill="FFFFFF"/>
        <w:spacing w:beforeAutospacing="1" w:afterAutospacing="1" w:line="240" w:lineRule="auto"/>
        <w:ind w:firstLine="0"/>
        <w:textAlignment w:val="baseline"/>
        <w:rPr>
          <w:rFonts w:ascii="Trebuchet MS" w:eastAsia="Times New Roman" w:hAnsi="Trebuchet MS" w:cs="Times New Roman"/>
          <w:color w:val="444444"/>
          <w:kern w:val="0"/>
          <w:sz w:val="23"/>
          <w:szCs w:val="23"/>
          <w:lang w:eastAsia="en-US"/>
        </w:rPr>
      </w:pPr>
      <w:r w:rsidRPr="006739DE">
        <w:rPr>
          <w:rFonts w:ascii="Trebuchet MS" w:eastAsia="Times New Roman" w:hAnsi="Trebuchet MS" w:cs="Times New Roman"/>
          <w:noProof/>
          <w:color w:val="006600"/>
          <w:kern w:val="0"/>
          <w:sz w:val="23"/>
          <w:szCs w:val="23"/>
          <w:bdr w:val="none" w:sz="0" w:space="0" w:color="auto" w:frame="1"/>
          <w:lang w:eastAsia="en-US"/>
        </w:rPr>
        <w:drawing>
          <wp:inline distT="0" distB="0" distL="0" distR="0" wp14:anchorId="65E99ECB" wp14:editId="7B711E82">
            <wp:extent cx="6257925" cy="2834915"/>
            <wp:effectExtent l="0" t="0" r="0" b="3810"/>
            <wp:docPr id="2" name="Picture 2" descr="Garbage Collec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rbage Collec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672" cy="2839330"/>
                    </a:xfrm>
                    <a:prstGeom prst="rect">
                      <a:avLst/>
                    </a:prstGeom>
                    <a:noFill/>
                    <a:ln>
                      <a:noFill/>
                    </a:ln>
                  </pic:spPr>
                </pic:pic>
              </a:graphicData>
            </a:graphic>
          </wp:inline>
        </w:drawing>
      </w:r>
    </w:p>
    <w:p w:rsidR="006739DE" w:rsidRDefault="006739DE" w:rsidP="006739DE">
      <w:pPr>
        <w:jc w:val="both"/>
        <w:rPr>
          <w:noProof/>
        </w:rPr>
      </w:pPr>
    </w:p>
    <w:p w:rsidR="003214D9" w:rsidRDefault="003214D9" w:rsidP="003214D9">
      <w:pPr>
        <w:ind w:firstLine="0"/>
        <w:jc w:val="both"/>
        <w:rPr>
          <w:noProof/>
        </w:rPr>
      </w:pPr>
      <w:r>
        <w:rPr>
          <w:noProof/>
        </w:rPr>
        <w:t>When a program starts, the system allocates some memory f</w:t>
      </w:r>
      <w:r>
        <w:rPr>
          <w:noProof/>
        </w:rPr>
        <w:t xml:space="preserve">or the program to get executed.        </w:t>
      </w:r>
      <w:r>
        <w:rPr>
          <w:noProof/>
        </w:rPr>
        <w:t>When a C# program instantiates a class, it creates an object.The program manipulates the object, and at some point the object may no longer be needed.When the object is no longer accessible to the program and becomes a candidate for garbage collection.There are two places in memory where the CLR stores items while your code executes.</w:t>
      </w:r>
    </w:p>
    <w:p w:rsidR="003214D9" w:rsidRDefault="003214D9" w:rsidP="003214D9">
      <w:pPr>
        <w:ind w:firstLine="0"/>
        <w:jc w:val="both"/>
        <w:rPr>
          <w:noProof/>
        </w:rPr>
      </w:pPr>
      <w:r>
        <w:rPr>
          <w:noProof/>
        </w:rPr>
        <w:t>S</w:t>
      </w:r>
      <w:r>
        <w:rPr>
          <w:noProof/>
        </w:rPr>
        <w:t>tack</w:t>
      </w:r>
    </w:p>
    <w:p w:rsidR="003214D9" w:rsidRDefault="003214D9" w:rsidP="003214D9">
      <w:pPr>
        <w:ind w:firstLine="0"/>
        <w:jc w:val="both"/>
        <w:rPr>
          <w:noProof/>
        </w:rPr>
      </w:pPr>
      <w:r>
        <w:rPr>
          <w:noProof/>
        </w:rPr>
        <w:t>H</w:t>
      </w:r>
      <w:r>
        <w:rPr>
          <w:noProof/>
        </w:rPr>
        <w:t>eap</w:t>
      </w:r>
    </w:p>
    <w:p w:rsidR="003214D9" w:rsidRDefault="003214D9" w:rsidP="003214D9">
      <w:pPr>
        <w:jc w:val="both"/>
        <w:rPr>
          <w:noProof/>
        </w:rPr>
      </w:pPr>
      <w:r>
        <w:rPr>
          <w:noProof/>
        </w:rPr>
        <w:lastRenderedPageBreak/>
        <w:t>The stack keeps track of what’s executing in your code (like your local variables), and the he</w:t>
      </w:r>
      <w:r>
        <w:rPr>
          <w:noProof/>
        </w:rPr>
        <w:t>ap keeps track of your objects.</w:t>
      </w:r>
      <w:r>
        <w:rPr>
          <w:noProof/>
        </w:rPr>
        <w:t>Value types can be stored on both the stack and the heap.For an object on the heap, there is always a reference on the stack that points to it.The garbage collector starts cleaning up only when there is not enough room on the heap to construct a new object</w:t>
      </w:r>
      <w:r>
        <w:rPr>
          <w:noProof/>
        </w:rPr>
        <w:t>.</w:t>
      </w:r>
    </w:p>
    <w:p w:rsidR="006739DE" w:rsidRDefault="003214D9" w:rsidP="003214D9">
      <w:pPr>
        <w:jc w:val="both"/>
        <w:rPr>
          <w:noProof/>
        </w:rPr>
      </w:pPr>
      <w:r>
        <w:rPr>
          <w:noProof/>
        </w:rPr>
        <w:t>The stack is automatically cleared at the end of a method. The CLR takes care of this and you don’t have to wo</w:t>
      </w:r>
      <w:r>
        <w:rPr>
          <w:noProof/>
        </w:rPr>
        <w:t>rry about it.</w:t>
      </w:r>
      <w:r>
        <w:rPr>
          <w:noProof/>
        </w:rPr>
        <w:t>The heap is managed by the garbage collector.</w:t>
      </w:r>
      <w:bookmarkStart w:id="1" w:name="_GoBack"/>
      <w:bookmarkEnd w:id="1"/>
      <w:r>
        <w:rPr>
          <w:noProof/>
        </w:rPr>
        <w:t>In unmanaged environments without a garbage collector, you have to keep track of which objects were allocated on the heap and you need to free them explicitly. In the .NET Framework, this is done by the garbage collector.</w:t>
      </w:r>
    </w:p>
    <w:p w:rsidR="006739DE" w:rsidRDefault="006739DE" w:rsidP="006739DE">
      <w:pPr>
        <w:jc w:val="both"/>
        <w:rPr>
          <w:noProof/>
        </w:rPr>
      </w:pPr>
    </w:p>
    <w:p w:rsidR="006739DE" w:rsidRDefault="006739DE" w:rsidP="006739DE">
      <w:pPr>
        <w:jc w:val="both"/>
        <w:rPr>
          <w:noProof/>
        </w:rPr>
      </w:pPr>
    </w:p>
    <w:p w:rsidR="006739DE" w:rsidRDefault="006739DE" w:rsidP="006739DE">
      <w:pPr>
        <w:jc w:val="both"/>
        <w:rPr>
          <w:noProof/>
        </w:rPr>
      </w:pPr>
    </w:p>
    <w:p w:rsidR="006739DE" w:rsidRDefault="006739DE" w:rsidP="006739DE">
      <w:pPr>
        <w:jc w:val="both"/>
        <w:rPr>
          <w:noProof/>
        </w:rPr>
      </w:pPr>
    </w:p>
    <w:p w:rsidR="006739DE" w:rsidRDefault="006739DE" w:rsidP="006739DE">
      <w:pPr>
        <w:jc w:val="both"/>
        <w:rPr>
          <w:noProof/>
        </w:rPr>
      </w:pPr>
    </w:p>
    <w:p w:rsidR="006739DE" w:rsidRDefault="006739DE" w:rsidP="006739DE">
      <w:pPr>
        <w:jc w:val="both"/>
        <w:rPr>
          <w:noProof/>
        </w:rPr>
      </w:pPr>
    </w:p>
    <w:p w:rsidR="006739DE" w:rsidRDefault="006739DE" w:rsidP="006739DE">
      <w:pPr>
        <w:jc w:val="both"/>
        <w:rPr>
          <w:noProof/>
        </w:rPr>
      </w:pPr>
    </w:p>
    <w:p w:rsidR="006739DE" w:rsidRDefault="006739DE" w:rsidP="006739DE">
      <w:pPr>
        <w:jc w:val="both"/>
        <w:rPr>
          <w:noProof/>
        </w:rPr>
      </w:pPr>
    </w:p>
    <w:p w:rsidR="006739DE" w:rsidRDefault="006739DE" w:rsidP="006739DE">
      <w:pPr>
        <w:jc w:val="both"/>
        <w:rPr>
          <w:noProof/>
        </w:rPr>
      </w:pP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FA6553" w:rsidRDefault="00C31D30" w:rsidP="007C1BF5">
          <w:pPr>
            <w:pStyle w:val="Bibliography"/>
            <w:ind w:left="0" w:firstLine="0"/>
            <w:rPr>
              <w:noProof/>
              <w:kern w:val="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
            <w:gridCol w:w="9022"/>
          </w:tblGrid>
          <w:tr w:rsidR="00FA6553">
            <w:trPr>
              <w:divId w:val="435448195"/>
              <w:tblCellSpacing w:w="15" w:type="dxa"/>
            </w:trPr>
            <w:tc>
              <w:tcPr>
                <w:tcW w:w="50" w:type="pct"/>
                <w:hideMark/>
              </w:tcPr>
              <w:p w:rsidR="00FA6553" w:rsidRDefault="00FA6553">
                <w:pPr>
                  <w:pStyle w:val="Bibliography"/>
                  <w:rPr>
                    <w:noProof/>
                  </w:rPr>
                </w:pPr>
                <w:r>
                  <w:rPr>
                    <w:noProof/>
                  </w:rPr>
                  <w:t xml:space="preserve">[1] </w:t>
                </w:r>
              </w:p>
            </w:tc>
            <w:tc>
              <w:tcPr>
                <w:tcW w:w="0" w:type="auto"/>
                <w:hideMark/>
              </w:tcPr>
              <w:p w:rsidR="00FA6553" w:rsidRDefault="00FA6553">
                <w:pPr>
                  <w:pStyle w:val="Bibliography"/>
                  <w:rPr>
                    <w:noProof/>
                  </w:rPr>
                </w:pPr>
                <w:r>
                  <w:rPr>
                    <w:noProof/>
                  </w:rPr>
                  <w:t>"JAVA SE 9 Specifications," Oracle, [Online]. Available: https://docs.oracle.com/javase/specs/jls/se9/html/jls-12.html#jls-12.6.</w:t>
                </w:r>
              </w:p>
            </w:tc>
          </w:tr>
          <w:tr w:rsidR="00FA6553">
            <w:trPr>
              <w:divId w:val="435448195"/>
              <w:tblCellSpacing w:w="15" w:type="dxa"/>
            </w:trPr>
            <w:tc>
              <w:tcPr>
                <w:tcW w:w="50" w:type="pct"/>
                <w:hideMark/>
              </w:tcPr>
              <w:p w:rsidR="00FA6553" w:rsidRDefault="00FA6553">
                <w:pPr>
                  <w:pStyle w:val="Bibliography"/>
                  <w:rPr>
                    <w:noProof/>
                  </w:rPr>
                </w:pPr>
                <w:r>
                  <w:rPr>
                    <w:noProof/>
                  </w:rPr>
                  <w:t xml:space="preserve">[2] </w:t>
                </w:r>
              </w:p>
            </w:tc>
            <w:tc>
              <w:tcPr>
                <w:tcW w:w="0" w:type="auto"/>
                <w:hideMark/>
              </w:tcPr>
              <w:p w:rsidR="00FA6553" w:rsidRDefault="00FA6553">
                <w:pPr>
                  <w:pStyle w:val="Bibliography"/>
                  <w:rPr>
                    <w:noProof/>
                  </w:rPr>
                </w:pPr>
                <w:r>
                  <w:rPr>
                    <w:noProof/>
                  </w:rPr>
                  <w:t>"Eiffel Software," [Online]. Available: https://www.eiffel.org/doc/eiffelstudio/Release%20notes%20for%20EiffelStudio%2017.05.</w:t>
                </w:r>
              </w:p>
            </w:tc>
          </w:tr>
          <w:tr w:rsidR="00FA6553">
            <w:trPr>
              <w:divId w:val="435448195"/>
              <w:tblCellSpacing w:w="15" w:type="dxa"/>
            </w:trPr>
            <w:tc>
              <w:tcPr>
                <w:tcW w:w="50" w:type="pct"/>
                <w:hideMark/>
              </w:tcPr>
              <w:p w:rsidR="00FA6553" w:rsidRDefault="00FA6553">
                <w:pPr>
                  <w:pStyle w:val="Bibliography"/>
                  <w:rPr>
                    <w:noProof/>
                  </w:rPr>
                </w:pPr>
                <w:r>
                  <w:rPr>
                    <w:noProof/>
                  </w:rPr>
                  <w:t xml:space="preserve">[3] </w:t>
                </w:r>
              </w:p>
            </w:tc>
            <w:tc>
              <w:tcPr>
                <w:tcW w:w="0" w:type="auto"/>
                <w:hideMark/>
              </w:tcPr>
              <w:p w:rsidR="00FA6553" w:rsidRDefault="00FA6553">
                <w:pPr>
                  <w:pStyle w:val="Bibliography"/>
                  <w:rPr>
                    <w:noProof/>
                  </w:rPr>
                </w:pPr>
                <w:r>
                  <w:rPr>
                    <w:noProof/>
                  </w:rPr>
                  <w:t xml:space="preserve">M. A. Leal and R. Ierusalimschy, "A Formal Semantics for Finalizers," </w:t>
                </w:r>
                <w:r>
                  <w:rPr>
                    <w:i/>
                    <w:iCs/>
                    <w:noProof/>
                  </w:rPr>
                  <w:t xml:space="preserve">Journal of Universal Computer Science, vol. 11, no. 7, </w:t>
                </w:r>
                <w:r>
                  <w:rPr>
                    <w:noProof/>
                  </w:rPr>
                  <w:t xml:space="preserve">pp. 1198-1214, 2005. </w:t>
                </w:r>
              </w:p>
            </w:tc>
          </w:tr>
          <w:tr w:rsidR="00FA6553">
            <w:trPr>
              <w:divId w:val="435448195"/>
              <w:tblCellSpacing w:w="15" w:type="dxa"/>
            </w:trPr>
            <w:tc>
              <w:tcPr>
                <w:tcW w:w="50" w:type="pct"/>
                <w:hideMark/>
              </w:tcPr>
              <w:p w:rsidR="00FA6553" w:rsidRDefault="00FA6553">
                <w:pPr>
                  <w:pStyle w:val="Bibliography"/>
                  <w:rPr>
                    <w:noProof/>
                  </w:rPr>
                </w:pPr>
                <w:r>
                  <w:rPr>
                    <w:noProof/>
                  </w:rPr>
                  <w:t xml:space="preserve">[4] </w:t>
                </w:r>
              </w:p>
            </w:tc>
            <w:tc>
              <w:tcPr>
                <w:tcW w:w="0" w:type="auto"/>
                <w:hideMark/>
              </w:tcPr>
              <w:p w:rsidR="00FA6553" w:rsidRDefault="00FA6553">
                <w:pPr>
                  <w:pStyle w:val="Bibliography"/>
                  <w:rPr>
                    <w:noProof/>
                  </w:rPr>
                </w:pPr>
                <w:r>
                  <w:rPr>
                    <w:noProof/>
                  </w:rPr>
                  <w:t xml:space="preserve">J. N. Z. a. S. M. Blackburn, "Java Finalize Method, Orthogonal Persistence and Transactions," </w:t>
                </w:r>
                <w:r>
                  <w:rPr>
                    <w:i/>
                    <w:iCs/>
                    <w:noProof/>
                  </w:rPr>
                  <w:t>Department of Computer Science Australian National University Canberra ACT 0200 Australia.</w:t>
                </w:r>
                <w:r>
                  <w:rPr>
                    <w:noProof/>
                  </w:rPr>
                  <w:t xml:space="preserve"> </w:t>
                </w:r>
              </w:p>
            </w:tc>
          </w:tr>
          <w:tr w:rsidR="00FA6553">
            <w:trPr>
              <w:divId w:val="435448195"/>
              <w:tblCellSpacing w:w="15" w:type="dxa"/>
            </w:trPr>
            <w:tc>
              <w:tcPr>
                <w:tcW w:w="50" w:type="pct"/>
                <w:hideMark/>
              </w:tcPr>
              <w:p w:rsidR="00FA6553" w:rsidRDefault="00FA6553">
                <w:pPr>
                  <w:pStyle w:val="Bibliography"/>
                  <w:rPr>
                    <w:noProof/>
                  </w:rPr>
                </w:pPr>
                <w:r>
                  <w:rPr>
                    <w:noProof/>
                  </w:rPr>
                  <w:t xml:space="preserve">[5] </w:t>
                </w:r>
              </w:p>
            </w:tc>
            <w:tc>
              <w:tcPr>
                <w:tcW w:w="0" w:type="auto"/>
                <w:hideMark/>
              </w:tcPr>
              <w:p w:rsidR="00FA6553" w:rsidRDefault="00FA6553">
                <w:pPr>
                  <w:pStyle w:val="Bibliography"/>
                  <w:rPr>
                    <w:noProof/>
                  </w:rPr>
                </w:pPr>
                <w:r>
                  <w:rPr>
                    <w:noProof/>
                  </w:rPr>
                  <w:t>"Microsoft Develoer Network," Microsoft, [Online]. Available: https://msdn.microsoft.com/en-us/library/ms235315.aspx.</w:t>
                </w:r>
              </w:p>
            </w:tc>
          </w:tr>
          <w:tr w:rsidR="00FA6553">
            <w:trPr>
              <w:divId w:val="435448195"/>
              <w:tblCellSpacing w:w="15" w:type="dxa"/>
            </w:trPr>
            <w:tc>
              <w:tcPr>
                <w:tcW w:w="50" w:type="pct"/>
                <w:hideMark/>
              </w:tcPr>
              <w:p w:rsidR="00FA6553" w:rsidRDefault="00FA6553">
                <w:pPr>
                  <w:pStyle w:val="Bibliography"/>
                  <w:rPr>
                    <w:noProof/>
                  </w:rPr>
                </w:pPr>
                <w:r>
                  <w:rPr>
                    <w:noProof/>
                  </w:rPr>
                  <w:t xml:space="preserve">[6] </w:t>
                </w:r>
              </w:p>
            </w:tc>
            <w:tc>
              <w:tcPr>
                <w:tcW w:w="0" w:type="auto"/>
                <w:hideMark/>
              </w:tcPr>
              <w:p w:rsidR="00FA6553" w:rsidRDefault="00FA6553">
                <w:pPr>
                  <w:pStyle w:val="Bibliography"/>
                  <w:rPr>
                    <w:noProof/>
                  </w:rPr>
                </w:pPr>
                <w:r>
                  <w:rPr>
                    <w:noProof/>
                  </w:rPr>
                  <w:t xml:space="preserve">T. Ramananandro, "Mechanized Formal Semantics and Verified Compilation for C++ Objects". </w:t>
                </w:r>
              </w:p>
            </w:tc>
          </w:tr>
        </w:tbl>
        <w:p w:rsidR="00FA6553" w:rsidRDefault="00FA6553">
          <w:pPr>
            <w:divId w:val="435448195"/>
            <w:rPr>
              <w:rFonts w:eastAsia="Times New Roman"/>
              <w:noProof/>
            </w:rPr>
          </w:pPr>
        </w:p>
        <w:p w:rsidR="00E81978" w:rsidRDefault="00C31D30" w:rsidP="007C1BF5">
          <w:pPr>
            <w:pStyle w:val="Bibliography"/>
            <w:ind w:left="0" w:firstLine="0"/>
            <w:rPr>
              <w:noProof/>
            </w:rPr>
          </w:pPr>
          <w:r>
            <w:rPr>
              <w:b/>
              <w:bCs/>
              <w:noProof/>
            </w:rPr>
            <w:fldChar w:fldCharType="end"/>
          </w:r>
        </w:p>
      </w:sdtContent>
    </w:sdt>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226" w:rsidRDefault="002C3226">
      <w:pPr>
        <w:spacing w:line="240" w:lineRule="auto"/>
      </w:pPr>
      <w:r>
        <w:separator/>
      </w:r>
    </w:p>
    <w:p w:rsidR="002C3226" w:rsidRDefault="002C3226"/>
  </w:endnote>
  <w:endnote w:type="continuationSeparator" w:id="0">
    <w:p w:rsidR="002C3226" w:rsidRDefault="002C3226">
      <w:pPr>
        <w:spacing w:line="240" w:lineRule="auto"/>
      </w:pPr>
      <w:r>
        <w:continuationSeparator/>
      </w:r>
    </w:p>
    <w:p w:rsidR="002C3226" w:rsidRDefault="002C32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226" w:rsidRDefault="002C3226">
      <w:pPr>
        <w:spacing w:line="240" w:lineRule="auto"/>
      </w:pPr>
      <w:r>
        <w:separator/>
      </w:r>
    </w:p>
    <w:p w:rsidR="002C3226" w:rsidRDefault="002C3226"/>
  </w:footnote>
  <w:footnote w:type="continuationSeparator" w:id="0">
    <w:p w:rsidR="002C3226" w:rsidRDefault="002C3226">
      <w:pPr>
        <w:spacing w:line="240" w:lineRule="auto"/>
      </w:pPr>
      <w:r>
        <w:continuationSeparator/>
      </w:r>
    </w:p>
    <w:p w:rsidR="002C3226" w:rsidRDefault="002C32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2C3226">
    <w:pPr>
      <w:pStyle w:val="Header"/>
    </w:pPr>
    <w:sdt>
      <w:sdtPr>
        <w:rPr>
          <w:rStyle w:val="Strong"/>
        </w:rPr>
        <w:alias w:val="Running head"/>
        <w:tag w:val=""/>
        <w:id w:val="12739865"/>
        <w:placeholder>
          <w:docPart w:val="221E2B1BF79F42E3939888DDAD593AF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6D5">
          <w:rPr>
            <w:rStyle w:val="Strong"/>
          </w:rPr>
          <w:t>Review of literature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3214D9">
      <w:rPr>
        <w:rStyle w:val="Strong"/>
        <w:noProof/>
      </w:rPr>
      <w:t>6</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5D2" w:rsidRDefault="008036D5">
    <w:pPr>
      <w:pStyle w:val="Header"/>
    </w:pPr>
    <w:r>
      <w:t xml:space="preserve">CISC-603 </w:t>
    </w:r>
    <w:r w:rsidR="00CC2984">
      <w:t>Project Deliverable 2</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6739DE">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426DD0"/>
    <w:multiLevelType w:val="hybridMultilevel"/>
    <w:tmpl w:val="0B784992"/>
    <w:lvl w:ilvl="0" w:tplc="BD945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CC4557"/>
    <w:multiLevelType w:val="multilevel"/>
    <w:tmpl w:val="95AE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66AA6"/>
    <w:multiLevelType w:val="multilevel"/>
    <w:tmpl w:val="748E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3"/>
  </w:num>
  <w:num w:numId="15">
    <w:abstractNumId w:val="15"/>
  </w:num>
  <w:num w:numId="16">
    <w:abstractNumId w:val="11"/>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54F"/>
    <w:rsid w:val="00015F24"/>
    <w:rsid w:val="0002444E"/>
    <w:rsid w:val="00047661"/>
    <w:rsid w:val="000C1DA0"/>
    <w:rsid w:val="000D3F41"/>
    <w:rsid w:val="000E65F4"/>
    <w:rsid w:val="00165DB6"/>
    <w:rsid w:val="001C6508"/>
    <w:rsid w:val="001D51BA"/>
    <w:rsid w:val="002569A2"/>
    <w:rsid w:val="0028659A"/>
    <w:rsid w:val="002C3226"/>
    <w:rsid w:val="003214D9"/>
    <w:rsid w:val="0034354F"/>
    <w:rsid w:val="00355DCA"/>
    <w:rsid w:val="00364115"/>
    <w:rsid w:val="003E2B0D"/>
    <w:rsid w:val="003F1854"/>
    <w:rsid w:val="00460581"/>
    <w:rsid w:val="004C4F84"/>
    <w:rsid w:val="004F0E2E"/>
    <w:rsid w:val="00512657"/>
    <w:rsid w:val="00551A02"/>
    <w:rsid w:val="005534FA"/>
    <w:rsid w:val="00576ED0"/>
    <w:rsid w:val="005C11C5"/>
    <w:rsid w:val="005D35D2"/>
    <w:rsid w:val="005D3A03"/>
    <w:rsid w:val="005E2CE6"/>
    <w:rsid w:val="006465A9"/>
    <w:rsid w:val="00656559"/>
    <w:rsid w:val="006739DE"/>
    <w:rsid w:val="00685A4D"/>
    <w:rsid w:val="006F320F"/>
    <w:rsid w:val="007B55B5"/>
    <w:rsid w:val="007C1BF5"/>
    <w:rsid w:val="007D234D"/>
    <w:rsid w:val="007E0C10"/>
    <w:rsid w:val="008002C0"/>
    <w:rsid w:val="008013FA"/>
    <w:rsid w:val="008036D5"/>
    <w:rsid w:val="008B549D"/>
    <w:rsid w:val="008C1E0F"/>
    <w:rsid w:val="008C5323"/>
    <w:rsid w:val="008D3BA9"/>
    <w:rsid w:val="00904042"/>
    <w:rsid w:val="009A39C0"/>
    <w:rsid w:val="009A6A3B"/>
    <w:rsid w:val="00B24EEC"/>
    <w:rsid w:val="00B823AA"/>
    <w:rsid w:val="00B96395"/>
    <w:rsid w:val="00BA45DB"/>
    <w:rsid w:val="00BF4184"/>
    <w:rsid w:val="00C0601E"/>
    <w:rsid w:val="00C11C0B"/>
    <w:rsid w:val="00C31D30"/>
    <w:rsid w:val="00C82F4A"/>
    <w:rsid w:val="00CB090F"/>
    <w:rsid w:val="00CC2984"/>
    <w:rsid w:val="00CD6E39"/>
    <w:rsid w:val="00CF6E91"/>
    <w:rsid w:val="00D10854"/>
    <w:rsid w:val="00D85B68"/>
    <w:rsid w:val="00DA116D"/>
    <w:rsid w:val="00DA12A2"/>
    <w:rsid w:val="00DE63BC"/>
    <w:rsid w:val="00E176C5"/>
    <w:rsid w:val="00E17FFD"/>
    <w:rsid w:val="00E344E6"/>
    <w:rsid w:val="00E516A5"/>
    <w:rsid w:val="00E6004D"/>
    <w:rsid w:val="00E65AE3"/>
    <w:rsid w:val="00E81978"/>
    <w:rsid w:val="00EA1689"/>
    <w:rsid w:val="00EB016C"/>
    <w:rsid w:val="00EB6F83"/>
    <w:rsid w:val="00ED2B44"/>
    <w:rsid w:val="00EF194D"/>
    <w:rsid w:val="00F379B7"/>
    <w:rsid w:val="00F525FA"/>
    <w:rsid w:val="00F81166"/>
    <w:rsid w:val="00F91B4F"/>
    <w:rsid w:val="00F94AFF"/>
    <w:rsid w:val="00FA6553"/>
    <w:rsid w:val="00FC7AB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E6AD7"/>
  <w15:chartTrackingRefBased/>
  <w15:docId w15:val="{02C7FE6D-9B80-4A9A-BFE5-2ECB3E9B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5C11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515087">
      <w:bodyDiv w:val="1"/>
      <w:marLeft w:val="0"/>
      <w:marRight w:val="0"/>
      <w:marTop w:val="0"/>
      <w:marBottom w:val="0"/>
      <w:divBdr>
        <w:top w:val="none" w:sz="0" w:space="0" w:color="auto"/>
        <w:left w:val="none" w:sz="0" w:space="0" w:color="auto"/>
        <w:bottom w:val="none" w:sz="0" w:space="0" w:color="auto"/>
        <w:right w:val="none" w:sz="0" w:space="0" w:color="auto"/>
      </w:divBdr>
    </w:div>
    <w:div w:id="166597457">
      <w:bodyDiv w:val="1"/>
      <w:marLeft w:val="0"/>
      <w:marRight w:val="0"/>
      <w:marTop w:val="0"/>
      <w:marBottom w:val="0"/>
      <w:divBdr>
        <w:top w:val="none" w:sz="0" w:space="0" w:color="auto"/>
        <w:left w:val="none" w:sz="0" w:space="0" w:color="auto"/>
        <w:bottom w:val="none" w:sz="0" w:space="0" w:color="auto"/>
        <w:right w:val="none" w:sz="0" w:space="0" w:color="auto"/>
      </w:divBdr>
    </w:div>
    <w:div w:id="193883176">
      <w:bodyDiv w:val="1"/>
      <w:marLeft w:val="0"/>
      <w:marRight w:val="0"/>
      <w:marTop w:val="0"/>
      <w:marBottom w:val="0"/>
      <w:divBdr>
        <w:top w:val="none" w:sz="0" w:space="0" w:color="auto"/>
        <w:left w:val="none" w:sz="0" w:space="0" w:color="auto"/>
        <w:bottom w:val="none" w:sz="0" w:space="0" w:color="auto"/>
        <w:right w:val="none" w:sz="0" w:space="0" w:color="auto"/>
      </w:divBdr>
    </w:div>
    <w:div w:id="19851758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2102579">
      <w:bodyDiv w:val="1"/>
      <w:marLeft w:val="0"/>
      <w:marRight w:val="0"/>
      <w:marTop w:val="0"/>
      <w:marBottom w:val="0"/>
      <w:divBdr>
        <w:top w:val="none" w:sz="0" w:space="0" w:color="auto"/>
        <w:left w:val="none" w:sz="0" w:space="0" w:color="auto"/>
        <w:bottom w:val="none" w:sz="0" w:space="0" w:color="auto"/>
        <w:right w:val="none" w:sz="0" w:space="0" w:color="auto"/>
      </w:divBdr>
    </w:div>
    <w:div w:id="407191911">
      <w:bodyDiv w:val="1"/>
      <w:marLeft w:val="0"/>
      <w:marRight w:val="0"/>
      <w:marTop w:val="0"/>
      <w:marBottom w:val="0"/>
      <w:divBdr>
        <w:top w:val="none" w:sz="0" w:space="0" w:color="auto"/>
        <w:left w:val="none" w:sz="0" w:space="0" w:color="auto"/>
        <w:bottom w:val="none" w:sz="0" w:space="0" w:color="auto"/>
        <w:right w:val="none" w:sz="0" w:space="0" w:color="auto"/>
      </w:divBdr>
    </w:div>
    <w:div w:id="408891922">
      <w:bodyDiv w:val="1"/>
      <w:marLeft w:val="0"/>
      <w:marRight w:val="0"/>
      <w:marTop w:val="0"/>
      <w:marBottom w:val="0"/>
      <w:divBdr>
        <w:top w:val="none" w:sz="0" w:space="0" w:color="auto"/>
        <w:left w:val="none" w:sz="0" w:space="0" w:color="auto"/>
        <w:bottom w:val="none" w:sz="0" w:space="0" w:color="auto"/>
        <w:right w:val="none" w:sz="0" w:space="0" w:color="auto"/>
      </w:divBdr>
    </w:div>
    <w:div w:id="428505169">
      <w:bodyDiv w:val="1"/>
      <w:marLeft w:val="0"/>
      <w:marRight w:val="0"/>
      <w:marTop w:val="0"/>
      <w:marBottom w:val="0"/>
      <w:divBdr>
        <w:top w:val="none" w:sz="0" w:space="0" w:color="auto"/>
        <w:left w:val="none" w:sz="0" w:space="0" w:color="auto"/>
        <w:bottom w:val="none" w:sz="0" w:space="0" w:color="auto"/>
        <w:right w:val="none" w:sz="0" w:space="0" w:color="auto"/>
      </w:divBdr>
    </w:div>
    <w:div w:id="43544819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2332491">
      <w:bodyDiv w:val="1"/>
      <w:marLeft w:val="0"/>
      <w:marRight w:val="0"/>
      <w:marTop w:val="0"/>
      <w:marBottom w:val="0"/>
      <w:divBdr>
        <w:top w:val="none" w:sz="0" w:space="0" w:color="auto"/>
        <w:left w:val="none" w:sz="0" w:space="0" w:color="auto"/>
        <w:bottom w:val="none" w:sz="0" w:space="0" w:color="auto"/>
        <w:right w:val="none" w:sz="0" w:space="0" w:color="auto"/>
      </w:divBdr>
    </w:div>
    <w:div w:id="546990604">
      <w:bodyDiv w:val="1"/>
      <w:marLeft w:val="0"/>
      <w:marRight w:val="0"/>
      <w:marTop w:val="0"/>
      <w:marBottom w:val="0"/>
      <w:divBdr>
        <w:top w:val="none" w:sz="0" w:space="0" w:color="auto"/>
        <w:left w:val="none" w:sz="0" w:space="0" w:color="auto"/>
        <w:bottom w:val="none" w:sz="0" w:space="0" w:color="auto"/>
        <w:right w:val="none" w:sz="0" w:space="0" w:color="auto"/>
      </w:divBdr>
    </w:div>
    <w:div w:id="549809262">
      <w:bodyDiv w:val="1"/>
      <w:marLeft w:val="0"/>
      <w:marRight w:val="0"/>
      <w:marTop w:val="0"/>
      <w:marBottom w:val="0"/>
      <w:divBdr>
        <w:top w:val="none" w:sz="0" w:space="0" w:color="auto"/>
        <w:left w:val="none" w:sz="0" w:space="0" w:color="auto"/>
        <w:bottom w:val="none" w:sz="0" w:space="0" w:color="auto"/>
        <w:right w:val="none" w:sz="0" w:space="0" w:color="auto"/>
      </w:divBdr>
    </w:div>
    <w:div w:id="589044411">
      <w:bodyDiv w:val="1"/>
      <w:marLeft w:val="0"/>
      <w:marRight w:val="0"/>
      <w:marTop w:val="0"/>
      <w:marBottom w:val="0"/>
      <w:divBdr>
        <w:top w:val="none" w:sz="0" w:space="0" w:color="auto"/>
        <w:left w:val="none" w:sz="0" w:space="0" w:color="auto"/>
        <w:bottom w:val="none" w:sz="0" w:space="0" w:color="auto"/>
        <w:right w:val="none" w:sz="0" w:space="0" w:color="auto"/>
      </w:divBdr>
    </w:div>
    <w:div w:id="595214820">
      <w:bodyDiv w:val="1"/>
      <w:marLeft w:val="0"/>
      <w:marRight w:val="0"/>
      <w:marTop w:val="0"/>
      <w:marBottom w:val="0"/>
      <w:divBdr>
        <w:top w:val="none" w:sz="0" w:space="0" w:color="auto"/>
        <w:left w:val="none" w:sz="0" w:space="0" w:color="auto"/>
        <w:bottom w:val="none" w:sz="0" w:space="0" w:color="auto"/>
        <w:right w:val="none" w:sz="0" w:space="0" w:color="auto"/>
      </w:divBdr>
    </w:div>
    <w:div w:id="623005423">
      <w:bodyDiv w:val="1"/>
      <w:marLeft w:val="0"/>
      <w:marRight w:val="0"/>
      <w:marTop w:val="0"/>
      <w:marBottom w:val="0"/>
      <w:divBdr>
        <w:top w:val="none" w:sz="0" w:space="0" w:color="auto"/>
        <w:left w:val="none" w:sz="0" w:space="0" w:color="auto"/>
        <w:bottom w:val="none" w:sz="0" w:space="0" w:color="auto"/>
        <w:right w:val="none" w:sz="0" w:space="0" w:color="auto"/>
      </w:divBdr>
    </w:div>
    <w:div w:id="63511034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6786961">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7754288">
      <w:bodyDiv w:val="1"/>
      <w:marLeft w:val="0"/>
      <w:marRight w:val="0"/>
      <w:marTop w:val="0"/>
      <w:marBottom w:val="0"/>
      <w:divBdr>
        <w:top w:val="none" w:sz="0" w:space="0" w:color="auto"/>
        <w:left w:val="none" w:sz="0" w:space="0" w:color="auto"/>
        <w:bottom w:val="none" w:sz="0" w:space="0" w:color="auto"/>
        <w:right w:val="none" w:sz="0" w:space="0" w:color="auto"/>
      </w:divBdr>
    </w:div>
    <w:div w:id="724260927">
      <w:bodyDiv w:val="1"/>
      <w:marLeft w:val="0"/>
      <w:marRight w:val="0"/>
      <w:marTop w:val="0"/>
      <w:marBottom w:val="0"/>
      <w:divBdr>
        <w:top w:val="none" w:sz="0" w:space="0" w:color="auto"/>
        <w:left w:val="none" w:sz="0" w:space="0" w:color="auto"/>
        <w:bottom w:val="none" w:sz="0" w:space="0" w:color="auto"/>
        <w:right w:val="none" w:sz="0" w:space="0" w:color="auto"/>
      </w:divBdr>
    </w:div>
    <w:div w:id="802507845">
      <w:bodyDiv w:val="1"/>
      <w:marLeft w:val="0"/>
      <w:marRight w:val="0"/>
      <w:marTop w:val="0"/>
      <w:marBottom w:val="0"/>
      <w:divBdr>
        <w:top w:val="none" w:sz="0" w:space="0" w:color="auto"/>
        <w:left w:val="none" w:sz="0" w:space="0" w:color="auto"/>
        <w:bottom w:val="none" w:sz="0" w:space="0" w:color="auto"/>
        <w:right w:val="none" w:sz="0" w:space="0" w:color="auto"/>
      </w:divBdr>
    </w:div>
    <w:div w:id="925916496">
      <w:bodyDiv w:val="1"/>
      <w:marLeft w:val="0"/>
      <w:marRight w:val="0"/>
      <w:marTop w:val="0"/>
      <w:marBottom w:val="0"/>
      <w:divBdr>
        <w:top w:val="none" w:sz="0" w:space="0" w:color="auto"/>
        <w:left w:val="none" w:sz="0" w:space="0" w:color="auto"/>
        <w:bottom w:val="none" w:sz="0" w:space="0" w:color="auto"/>
        <w:right w:val="none" w:sz="0" w:space="0" w:color="auto"/>
      </w:divBdr>
    </w:div>
    <w:div w:id="933174074">
      <w:bodyDiv w:val="1"/>
      <w:marLeft w:val="0"/>
      <w:marRight w:val="0"/>
      <w:marTop w:val="0"/>
      <w:marBottom w:val="0"/>
      <w:divBdr>
        <w:top w:val="none" w:sz="0" w:space="0" w:color="auto"/>
        <w:left w:val="none" w:sz="0" w:space="0" w:color="auto"/>
        <w:bottom w:val="none" w:sz="0" w:space="0" w:color="auto"/>
        <w:right w:val="none" w:sz="0" w:space="0" w:color="auto"/>
      </w:divBdr>
    </w:div>
    <w:div w:id="101071460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980890">
      <w:bodyDiv w:val="1"/>
      <w:marLeft w:val="0"/>
      <w:marRight w:val="0"/>
      <w:marTop w:val="0"/>
      <w:marBottom w:val="0"/>
      <w:divBdr>
        <w:top w:val="none" w:sz="0" w:space="0" w:color="auto"/>
        <w:left w:val="none" w:sz="0" w:space="0" w:color="auto"/>
        <w:bottom w:val="none" w:sz="0" w:space="0" w:color="auto"/>
        <w:right w:val="none" w:sz="0" w:space="0" w:color="auto"/>
      </w:divBdr>
    </w:div>
    <w:div w:id="1068528306">
      <w:bodyDiv w:val="1"/>
      <w:marLeft w:val="0"/>
      <w:marRight w:val="0"/>
      <w:marTop w:val="0"/>
      <w:marBottom w:val="0"/>
      <w:divBdr>
        <w:top w:val="none" w:sz="0" w:space="0" w:color="auto"/>
        <w:left w:val="none" w:sz="0" w:space="0" w:color="auto"/>
        <w:bottom w:val="none" w:sz="0" w:space="0" w:color="auto"/>
        <w:right w:val="none" w:sz="0" w:space="0" w:color="auto"/>
      </w:divBdr>
    </w:div>
    <w:div w:id="1079401874">
      <w:bodyDiv w:val="1"/>
      <w:marLeft w:val="0"/>
      <w:marRight w:val="0"/>
      <w:marTop w:val="0"/>
      <w:marBottom w:val="0"/>
      <w:divBdr>
        <w:top w:val="none" w:sz="0" w:space="0" w:color="auto"/>
        <w:left w:val="none" w:sz="0" w:space="0" w:color="auto"/>
        <w:bottom w:val="none" w:sz="0" w:space="0" w:color="auto"/>
        <w:right w:val="none" w:sz="0" w:space="0" w:color="auto"/>
      </w:divBdr>
    </w:div>
    <w:div w:id="1088576325">
      <w:bodyDiv w:val="1"/>
      <w:marLeft w:val="0"/>
      <w:marRight w:val="0"/>
      <w:marTop w:val="0"/>
      <w:marBottom w:val="0"/>
      <w:divBdr>
        <w:top w:val="none" w:sz="0" w:space="0" w:color="auto"/>
        <w:left w:val="none" w:sz="0" w:space="0" w:color="auto"/>
        <w:bottom w:val="none" w:sz="0" w:space="0" w:color="auto"/>
        <w:right w:val="none" w:sz="0" w:space="0" w:color="auto"/>
      </w:divBdr>
    </w:div>
    <w:div w:id="1104106297">
      <w:bodyDiv w:val="1"/>
      <w:marLeft w:val="0"/>
      <w:marRight w:val="0"/>
      <w:marTop w:val="0"/>
      <w:marBottom w:val="0"/>
      <w:divBdr>
        <w:top w:val="none" w:sz="0" w:space="0" w:color="auto"/>
        <w:left w:val="none" w:sz="0" w:space="0" w:color="auto"/>
        <w:bottom w:val="none" w:sz="0" w:space="0" w:color="auto"/>
        <w:right w:val="none" w:sz="0" w:space="0" w:color="auto"/>
      </w:divBdr>
    </w:div>
    <w:div w:id="1168323106">
      <w:bodyDiv w:val="1"/>
      <w:marLeft w:val="0"/>
      <w:marRight w:val="0"/>
      <w:marTop w:val="0"/>
      <w:marBottom w:val="0"/>
      <w:divBdr>
        <w:top w:val="none" w:sz="0" w:space="0" w:color="auto"/>
        <w:left w:val="none" w:sz="0" w:space="0" w:color="auto"/>
        <w:bottom w:val="none" w:sz="0" w:space="0" w:color="auto"/>
        <w:right w:val="none" w:sz="0" w:space="0" w:color="auto"/>
      </w:divBdr>
    </w:div>
    <w:div w:id="117934973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9436722">
      <w:bodyDiv w:val="1"/>
      <w:marLeft w:val="0"/>
      <w:marRight w:val="0"/>
      <w:marTop w:val="0"/>
      <w:marBottom w:val="0"/>
      <w:divBdr>
        <w:top w:val="none" w:sz="0" w:space="0" w:color="auto"/>
        <w:left w:val="none" w:sz="0" w:space="0" w:color="auto"/>
        <w:bottom w:val="none" w:sz="0" w:space="0" w:color="auto"/>
        <w:right w:val="none" w:sz="0" w:space="0" w:color="auto"/>
      </w:divBdr>
    </w:div>
    <w:div w:id="127771474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9847512">
      <w:bodyDiv w:val="1"/>
      <w:marLeft w:val="0"/>
      <w:marRight w:val="0"/>
      <w:marTop w:val="0"/>
      <w:marBottom w:val="0"/>
      <w:divBdr>
        <w:top w:val="none" w:sz="0" w:space="0" w:color="auto"/>
        <w:left w:val="none" w:sz="0" w:space="0" w:color="auto"/>
        <w:bottom w:val="none" w:sz="0" w:space="0" w:color="auto"/>
        <w:right w:val="none" w:sz="0" w:space="0" w:color="auto"/>
      </w:divBdr>
    </w:div>
    <w:div w:id="130269093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55830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119936">
      <w:bodyDiv w:val="1"/>
      <w:marLeft w:val="0"/>
      <w:marRight w:val="0"/>
      <w:marTop w:val="0"/>
      <w:marBottom w:val="0"/>
      <w:divBdr>
        <w:top w:val="none" w:sz="0" w:space="0" w:color="auto"/>
        <w:left w:val="none" w:sz="0" w:space="0" w:color="auto"/>
        <w:bottom w:val="none" w:sz="0" w:space="0" w:color="auto"/>
        <w:right w:val="none" w:sz="0" w:space="0" w:color="auto"/>
      </w:divBdr>
    </w:div>
    <w:div w:id="14941050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1441829">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343910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4808423">
      <w:bodyDiv w:val="1"/>
      <w:marLeft w:val="0"/>
      <w:marRight w:val="0"/>
      <w:marTop w:val="0"/>
      <w:marBottom w:val="0"/>
      <w:divBdr>
        <w:top w:val="none" w:sz="0" w:space="0" w:color="auto"/>
        <w:left w:val="none" w:sz="0" w:space="0" w:color="auto"/>
        <w:bottom w:val="none" w:sz="0" w:space="0" w:color="auto"/>
        <w:right w:val="none" w:sz="0" w:space="0" w:color="auto"/>
      </w:divBdr>
    </w:div>
    <w:div w:id="208156323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314045">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595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csharpstar.com/wp-content/uploads/2016/03/Garbage_Collection.jpg?189db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D1670FCAE24CEBA4DB6B49A22B8ED3"/>
        <w:category>
          <w:name w:val="General"/>
          <w:gallery w:val="placeholder"/>
        </w:category>
        <w:types>
          <w:type w:val="bbPlcHdr"/>
        </w:types>
        <w:behaviors>
          <w:behavior w:val="content"/>
        </w:behaviors>
        <w:guid w:val="{CCFF1C7D-C18D-41E7-BE73-787B8673A8BC}"/>
      </w:docPartPr>
      <w:docPartBody>
        <w:p w:rsidR="00DD7623" w:rsidRDefault="0098408C">
          <w:pPr>
            <w:pStyle w:val="6AD1670FCAE24CEBA4DB6B49A22B8ED3"/>
          </w:pPr>
          <w:r>
            <w:t>[Title Here, up to 12 Words, on One to Two Lines]</w:t>
          </w:r>
        </w:p>
      </w:docPartBody>
    </w:docPart>
    <w:docPart>
      <w:docPartPr>
        <w:name w:val="68024D81B2AC4EB885B9F5A0F82965BC"/>
        <w:category>
          <w:name w:val="General"/>
          <w:gallery w:val="placeholder"/>
        </w:category>
        <w:types>
          <w:type w:val="bbPlcHdr"/>
        </w:types>
        <w:behaviors>
          <w:behavior w:val="content"/>
        </w:behaviors>
        <w:guid w:val="{0E57026C-32F1-48CB-BB73-7D7D7FE5112B}"/>
      </w:docPartPr>
      <w:docPartBody>
        <w:p w:rsidR="00DD7623" w:rsidRDefault="0098408C">
          <w:pPr>
            <w:pStyle w:val="68024D81B2AC4EB885B9F5A0F82965BC"/>
          </w:pPr>
          <w:r>
            <w:t>Abstract</w:t>
          </w:r>
        </w:p>
      </w:docPartBody>
    </w:docPart>
    <w:docPart>
      <w:docPartPr>
        <w:name w:val="7834313ADAED4FB288A3044D41034F3E"/>
        <w:category>
          <w:name w:val="General"/>
          <w:gallery w:val="placeholder"/>
        </w:category>
        <w:types>
          <w:type w:val="bbPlcHdr"/>
        </w:types>
        <w:behaviors>
          <w:behavior w:val="content"/>
        </w:behaviors>
        <w:guid w:val="{BBFB10EE-04FD-4263-B1FF-28114D92BB1D}"/>
      </w:docPartPr>
      <w:docPartBody>
        <w:p w:rsidR="00DD7623" w:rsidRDefault="0098408C">
          <w:pPr>
            <w:pStyle w:val="7834313ADAED4FB288A3044D41034F3E"/>
          </w:pPr>
          <w:r>
            <w:t>[Title Here, up to 12 Words, on One to Two Lines]</w:t>
          </w:r>
        </w:p>
      </w:docPartBody>
    </w:docPart>
    <w:docPart>
      <w:docPartPr>
        <w:name w:val="221E2B1BF79F42E3939888DDAD593AF9"/>
        <w:category>
          <w:name w:val="General"/>
          <w:gallery w:val="placeholder"/>
        </w:category>
        <w:types>
          <w:type w:val="bbPlcHdr"/>
        </w:types>
        <w:behaviors>
          <w:behavior w:val="content"/>
        </w:behaviors>
        <w:guid w:val="{E6168AC4-C17B-4690-8128-DD4AC3ABFDB5}"/>
      </w:docPartPr>
      <w:docPartBody>
        <w:p w:rsidR="00DD7623" w:rsidRDefault="0098408C">
          <w:pPr>
            <w:pStyle w:val="221E2B1BF79F42E3939888DDAD593AF9"/>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08C"/>
    <w:rsid w:val="000D6581"/>
    <w:rsid w:val="00471017"/>
    <w:rsid w:val="0098408C"/>
    <w:rsid w:val="00DD7623"/>
    <w:rsid w:val="00F13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D1670FCAE24CEBA4DB6B49A22B8ED3">
    <w:name w:val="6AD1670FCAE24CEBA4DB6B49A22B8ED3"/>
  </w:style>
  <w:style w:type="paragraph" w:customStyle="1" w:styleId="CC88D3F3127E46628027204C126A55AE">
    <w:name w:val="CC88D3F3127E46628027204C126A55AE"/>
  </w:style>
  <w:style w:type="paragraph" w:customStyle="1" w:styleId="7B4A2BBC75384AC893EF58844AF31F59">
    <w:name w:val="7B4A2BBC75384AC893EF58844AF31F59"/>
  </w:style>
  <w:style w:type="paragraph" w:customStyle="1" w:styleId="2705E65334614595A07AD4BBFFEFE814">
    <w:name w:val="2705E65334614595A07AD4BBFFEFE814"/>
  </w:style>
  <w:style w:type="paragraph" w:customStyle="1" w:styleId="305327C0787344AB95C6A0B475A3FD4D">
    <w:name w:val="305327C0787344AB95C6A0B475A3FD4D"/>
  </w:style>
  <w:style w:type="paragraph" w:customStyle="1" w:styleId="68024D81B2AC4EB885B9F5A0F82965BC">
    <w:name w:val="68024D81B2AC4EB885B9F5A0F82965BC"/>
  </w:style>
  <w:style w:type="character" w:styleId="Emphasis">
    <w:name w:val="Emphasis"/>
    <w:basedOn w:val="DefaultParagraphFont"/>
    <w:uiPriority w:val="4"/>
    <w:unhideWhenUsed/>
    <w:qFormat/>
    <w:rPr>
      <w:i/>
      <w:iCs/>
    </w:rPr>
  </w:style>
  <w:style w:type="paragraph" w:customStyle="1" w:styleId="59F93B5896A549D784C0538E3C9F6E32">
    <w:name w:val="59F93B5896A549D784C0538E3C9F6E32"/>
  </w:style>
  <w:style w:type="paragraph" w:customStyle="1" w:styleId="6E56E9A1ED984C2F928BE9F0BEA8308D">
    <w:name w:val="6E56E9A1ED984C2F928BE9F0BEA8308D"/>
  </w:style>
  <w:style w:type="paragraph" w:customStyle="1" w:styleId="7834313ADAED4FB288A3044D41034F3E">
    <w:name w:val="7834313ADAED4FB288A3044D41034F3E"/>
  </w:style>
  <w:style w:type="paragraph" w:customStyle="1" w:styleId="7C78502C78914F2CBE5560FFE28DDB5F">
    <w:name w:val="7C78502C78914F2CBE5560FFE28DDB5F"/>
  </w:style>
  <w:style w:type="paragraph" w:customStyle="1" w:styleId="C52B9123FE434D078A9AE4BD4187C598">
    <w:name w:val="C52B9123FE434D078A9AE4BD4187C598"/>
  </w:style>
  <w:style w:type="paragraph" w:customStyle="1" w:styleId="E4D7ED82D54F4CE3A963FA361B627496">
    <w:name w:val="E4D7ED82D54F4CE3A963FA361B627496"/>
  </w:style>
  <w:style w:type="paragraph" w:customStyle="1" w:styleId="B68AE92344FF416D819D69BE1DBC7C15">
    <w:name w:val="B68AE92344FF416D819D69BE1DBC7C15"/>
  </w:style>
  <w:style w:type="paragraph" w:customStyle="1" w:styleId="D207D1E7264E4A62A79E562080F35A36">
    <w:name w:val="D207D1E7264E4A62A79E562080F35A36"/>
  </w:style>
  <w:style w:type="paragraph" w:customStyle="1" w:styleId="200D5B4FFDD9446297EE0C65F9607C6F">
    <w:name w:val="200D5B4FFDD9446297EE0C65F9607C6F"/>
  </w:style>
  <w:style w:type="paragraph" w:customStyle="1" w:styleId="2897DD71B862408CBA751939CC6F5FD8">
    <w:name w:val="2897DD71B862408CBA751939CC6F5FD8"/>
  </w:style>
  <w:style w:type="paragraph" w:customStyle="1" w:styleId="26B8419B73D54DD081722CC6E2BAC6B0">
    <w:name w:val="26B8419B73D54DD081722CC6E2BAC6B0"/>
  </w:style>
  <w:style w:type="paragraph" w:customStyle="1" w:styleId="699710C4536D4F559866CFCF89815B91">
    <w:name w:val="699710C4536D4F559866CFCF89815B91"/>
  </w:style>
  <w:style w:type="paragraph" w:customStyle="1" w:styleId="6A424C072B4D41D1B58AF88741777639">
    <w:name w:val="6A424C072B4D41D1B58AF88741777639"/>
  </w:style>
  <w:style w:type="paragraph" w:customStyle="1" w:styleId="362CC6A432064731813CDA0CCF3E34CA">
    <w:name w:val="362CC6A432064731813CDA0CCF3E34CA"/>
  </w:style>
  <w:style w:type="paragraph" w:customStyle="1" w:styleId="42171FB14CE043AA900161963509EF59">
    <w:name w:val="42171FB14CE043AA900161963509EF59"/>
  </w:style>
  <w:style w:type="paragraph" w:customStyle="1" w:styleId="BB47742072214259BF6F6BA18606AD41">
    <w:name w:val="BB47742072214259BF6F6BA18606AD41"/>
  </w:style>
  <w:style w:type="paragraph" w:customStyle="1" w:styleId="32A0390E90474655AD06D682E5756E2D">
    <w:name w:val="32A0390E90474655AD06D682E5756E2D"/>
  </w:style>
  <w:style w:type="paragraph" w:customStyle="1" w:styleId="ABF9440A657B411DBDCB80BF5F857BE9">
    <w:name w:val="ABF9440A657B411DBDCB80BF5F857BE9"/>
  </w:style>
  <w:style w:type="paragraph" w:customStyle="1" w:styleId="D336A8091F354C1AADD5AE079AD533A8">
    <w:name w:val="D336A8091F354C1AADD5AE079AD533A8"/>
  </w:style>
  <w:style w:type="paragraph" w:customStyle="1" w:styleId="07772053EAAC4BA299E5F0ECA8C3ADF2">
    <w:name w:val="07772053EAAC4BA299E5F0ECA8C3ADF2"/>
  </w:style>
  <w:style w:type="paragraph" w:customStyle="1" w:styleId="0D8A0BAC3B7A457BAAACE5BF65AFABA4">
    <w:name w:val="0D8A0BAC3B7A457BAAACE5BF65AFABA4"/>
  </w:style>
  <w:style w:type="paragraph" w:customStyle="1" w:styleId="90A2E69E2D0046DBAA19F4A5BB1D9D05">
    <w:name w:val="90A2E69E2D0046DBAA19F4A5BB1D9D05"/>
  </w:style>
  <w:style w:type="paragraph" w:customStyle="1" w:styleId="649DE94C54E54D85A1B3BBEFD2889DC6">
    <w:name w:val="649DE94C54E54D85A1B3BBEFD2889DC6"/>
  </w:style>
  <w:style w:type="paragraph" w:customStyle="1" w:styleId="73BD1B92B304476CAE4C4EB8459066C4">
    <w:name w:val="73BD1B92B304476CAE4C4EB8459066C4"/>
  </w:style>
  <w:style w:type="paragraph" w:customStyle="1" w:styleId="C922CCB9EF3C4B24A297FAB615C6BB3A">
    <w:name w:val="C922CCB9EF3C4B24A297FAB615C6BB3A"/>
  </w:style>
  <w:style w:type="paragraph" w:customStyle="1" w:styleId="AC37944C1FB54C85A90ADC142ED96484">
    <w:name w:val="AC37944C1FB54C85A90ADC142ED96484"/>
  </w:style>
  <w:style w:type="paragraph" w:customStyle="1" w:styleId="8EBE68891582422C86C50165453D6344">
    <w:name w:val="8EBE68891582422C86C50165453D6344"/>
  </w:style>
  <w:style w:type="paragraph" w:customStyle="1" w:styleId="146FA0E11D9D4E3DB437971EF3D3FA6A">
    <w:name w:val="146FA0E11D9D4E3DB437971EF3D3FA6A"/>
  </w:style>
  <w:style w:type="paragraph" w:customStyle="1" w:styleId="543426692ECE4EE8BC76FAA3066C613C">
    <w:name w:val="543426692ECE4EE8BC76FAA3066C613C"/>
  </w:style>
  <w:style w:type="paragraph" w:customStyle="1" w:styleId="C182A333F67944978DA6572B31109BE4">
    <w:name w:val="C182A333F67944978DA6572B31109BE4"/>
  </w:style>
  <w:style w:type="paragraph" w:customStyle="1" w:styleId="3B7CC802895340C6B5104B1B17D8C02A">
    <w:name w:val="3B7CC802895340C6B5104B1B17D8C02A"/>
  </w:style>
  <w:style w:type="paragraph" w:customStyle="1" w:styleId="ADAA3C4FD816430D894E5C39B337B48E">
    <w:name w:val="ADAA3C4FD816430D894E5C39B337B48E"/>
  </w:style>
  <w:style w:type="paragraph" w:customStyle="1" w:styleId="632E6831AB95440290566E0F82688006">
    <w:name w:val="632E6831AB95440290566E0F82688006"/>
  </w:style>
  <w:style w:type="paragraph" w:customStyle="1" w:styleId="F334B95FC3D34F539B9D16259E62FE6F">
    <w:name w:val="F334B95FC3D34F539B9D16259E62FE6F"/>
  </w:style>
  <w:style w:type="paragraph" w:customStyle="1" w:styleId="3BF04F5F95F24A98A67E3E157FB79C0E">
    <w:name w:val="3BF04F5F95F24A98A67E3E157FB79C0E"/>
  </w:style>
  <w:style w:type="paragraph" w:customStyle="1" w:styleId="1E6A342DBF854C019B4DDE8A13CDA584">
    <w:name w:val="1E6A342DBF854C019B4DDE8A13CDA584"/>
  </w:style>
  <w:style w:type="paragraph" w:customStyle="1" w:styleId="1FA647E485044371AB1D9EDFD3AEE940">
    <w:name w:val="1FA647E485044371AB1D9EDFD3AEE940"/>
  </w:style>
  <w:style w:type="paragraph" w:customStyle="1" w:styleId="5585BCC4E8AE49389075F492EF4CA211">
    <w:name w:val="5585BCC4E8AE49389075F492EF4CA211"/>
  </w:style>
  <w:style w:type="paragraph" w:customStyle="1" w:styleId="3AB94B5B26D44ECC992A92924348C669">
    <w:name w:val="3AB94B5B26D44ECC992A92924348C669"/>
  </w:style>
  <w:style w:type="paragraph" w:customStyle="1" w:styleId="141FE7207F564E3FB245B366901A4460">
    <w:name w:val="141FE7207F564E3FB245B366901A4460"/>
  </w:style>
  <w:style w:type="paragraph" w:customStyle="1" w:styleId="14223ECD8F4C4A07A7D201DCEE1ABB8F">
    <w:name w:val="14223ECD8F4C4A07A7D201DCEE1ABB8F"/>
  </w:style>
  <w:style w:type="paragraph" w:customStyle="1" w:styleId="6C2A22091E96430D9C89079DEE9C75E5">
    <w:name w:val="6C2A22091E96430D9C89079DEE9C75E5"/>
  </w:style>
  <w:style w:type="paragraph" w:customStyle="1" w:styleId="8C280E6DBD254EAE82E40EACE8A9BD63">
    <w:name w:val="8C280E6DBD254EAE82E40EACE8A9BD63"/>
  </w:style>
  <w:style w:type="paragraph" w:customStyle="1" w:styleId="1124ECB5BA024D06BAB93F2AE0D831B6">
    <w:name w:val="1124ECB5BA024D06BAB93F2AE0D831B6"/>
  </w:style>
  <w:style w:type="paragraph" w:customStyle="1" w:styleId="F9DE6A36D03C436285B4F57FE35C9252">
    <w:name w:val="F9DE6A36D03C436285B4F57FE35C9252"/>
  </w:style>
  <w:style w:type="paragraph" w:customStyle="1" w:styleId="4AECD99876824E448255204793D8E957">
    <w:name w:val="4AECD99876824E448255204793D8E957"/>
  </w:style>
  <w:style w:type="paragraph" w:customStyle="1" w:styleId="98980A6B9CAF48ACA3A4B357EECA4A14">
    <w:name w:val="98980A6B9CAF48ACA3A4B357EECA4A14"/>
  </w:style>
  <w:style w:type="paragraph" w:customStyle="1" w:styleId="5DF2171C58674D73AF65F751F9E5F21F">
    <w:name w:val="5DF2171C58674D73AF65F751F9E5F21F"/>
  </w:style>
  <w:style w:type="paragraph" w:customStyle="1" w:styleId="8EBB9C4416CF40C085C67EA51797F31C">
    <w:name w:val="8EBB9C4416CF40C085C67EA51797F31C"/>
  </w:style>
  <w:style w:type="paragraph" w:customStyle="1" w:styleId="265933B2C8C844A38B35ADF2AE5CBAC7">
    <w:name w:val="265933B2C8C844A38B35ADF2AE5CBAC7"/>
  </w:style>
  <w:style w:type="paragraph" w:customStyle="1" w:styleId="53C29A60725A41CC8A9F731253B75DDB">
    <w:name w:val="53C29A60725A41CC8A9F731253B75DDB"/>
  </w:style>
  <w:style w:type="paragraph" w:customStyle="1" w:styleId="BDA74A64F1C347F5ACAF376A70F84432">
    <w:name w:val="BDA74A64F1C347F5ACAF376A70F84432"/>
  </w:style>
  <w:style w:type="paragraph" w:customStyle="1" w:styleId="E3A70ABFF2314D518C5C8B1ED7FE6FA1">
    <w:name w:val="E3A70ABFF2314D518C5C8B1ED7FE6FA1"/>
  </w:style>
  <w:style w:type="paragraph" w:customStyle="1" w:styleId="3ED73BB686F645A780A21D295DA12671">
    <w:name w:val="3ED73BB686F645A780A21D295DA12671"/>
  </w:style>
  <w:style w:type="paragraph" w:customStyle="1" w:styleId="9A85A299CBB34706B0E00400DEC8729E">
    <w:name w:val="9A85A299CBB34706B0E00400DEC8729E"/>
  </w:style>
  <w:style w:type="paragraph" w:customStyle="1" w:styleId="221E2B1BF79F42E3939888DDAD593AF9">
    <w:name w:val="221E2B1BF79F42E3939888DDAD593AF9"/>
  </w:style>
  <w:style w:type="paragraph" w:customStyle="1" w:styleId="5514661B6A0849CBBEADC06DC76F1BCC">
    <w:name w:val="5514661B6A0849CBBEADC06DC76F1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Review of literature</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Lea05</b:Tag>
    <b:SourceType>JournalArticle</b:SourceType>
    <b:Guid>{2D66B92D-8DFB-4004-8E78-AA3AD3FBF6C1}</b:Guid>
    <b:Author>
      <b:Author>
        <b:NameList>
          <b:Person>
            <b:Last>Leal</b:Last>
            <b:First>Marcus</b:First>
            <b:Middle>Amorim</b:Middle>
          </b:Person>
          <b:Person>
            <b:Last>Ierusalimschy</b:Last>
            <b:First>Roberto</b:First>
          </b:Person>
        </b:NameList>
      </b:Author>
    </b:Author>
    <b:Title>A Formal Semantics for Finalizers</b:Title>
    <b:Year>2005</b:Year>
    <b:JournalName>Journal of Universal Computer Science, vol. 11, no. 7</b:JournalName>
    <b:Pages>1198-1214</b:Pages>
    <b:RefOrder>3</b:RefOrder>
  </b:Source>
  <b:Source>
    <b:Tag>JAV</b:Tag>
    <b:SourceType>InternetSite</b:SourceType>
    <b:Guid>{A155D919-5E37-4C7F-9678-E0FBD9DABE2C}</b:Guid>
    <b:Title>JAVA SE 9 Specifications</b:Title>
    <b:ProductionCompany>Oracle</b:ProductionCompany>
    <b:URL>https://docs.oracle.com/javase/specs/jls/se9/html/jls-12.html#jls-12.6</b:URL>
    <b:RefOrder>1</b:RefOrder>
  </b:Source>
  <b:Source>
    <b:Tag>Bla</b:Tag>
    <b:SourceType>JournalArticle</b:SourceType>
    <b:Guid>{172E4F48-0536-4EF6-A7EC-A4D93C8B05B4}</b:Guid>
    <b:Title>Java Finalize Method, Orthogonal Persistence and Transactions</b:Title>
    <b:Author>
      <b:Author>
        <b:NameList>
          <b:Person>
            <b:Last>Blackburn</b:Last>
            <b:First>John</b:First>
            <b:Middle>N. Zigman and Stephen M.</b:Middle>
          </b:Person>
        </b:NameList>
      </b:Author>
    </b:Author>
    <b:JournalName>Department of Computer Science Australian National University Canberra ACT 0200 Australia</b:JournalName>
    <b:RefOrder>4</b:RefOrder>
  </b:Source>
  <b:Source>
    <b:Tag>Mic</b:Tag>
    <b:SourceType>InternetSite</b:SourceType>
    <b:Guid>{F21588CC-045F-4E7A-84CD-F1A1AC674D6D}</b:Guid>
    <b:Title>Microsoft Develoer Network</b:Title>
    <b:ProductionCompany>Microsoft</b:ProductionCompany>
    <b:URL>https://msdn.microsoft.com/en-us/library/ms235315.aspx</b:URL>
    <b:RefOrder>5</b:RefOrder>
  </b:Source>
  <b:Source>
    <b:Tag>Tah</b:Tag>
    <b:SourceType>JournalArticle</b:SourceType>
    <b:Guid>{D42AE3FC-1888-4D1A-B8DB-25A81C7AC83B}</b:Guid>
    <b:Title>Mechanized Formal Semantics and Verified Compilation for C++ Objects</b:Title>
    <b:Author>
      <b:Author>
        <b:NameList>
          <b:Person>
            <b:Last>Ramananandro</b:Last>
            <b:First>Tahina</b:First>
          </b:Person>
        </b:NameList>
      </b:Author>
    </b:Author>
    <b:RefOrder>6</b:RefOrder>
  </b:Source>
  <b:Source>
    <b:Tag>Eif</b:Tag>
    <b:SourceType>InternetSite</b:SourceType>
    <b:Guid>{AE1A7A9D-C526-48CC-91E9-2E0893332C1B}</b:Guid>
    <b:Title>Eiffel Software</b:Title>
    <b:URL>https://www.eiffel.org/doc/eiffelstudio/Release%20notes%20for%20EiffelStudio%2017.05</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631627-FC2B-45C9-A5A1-0DF4F56E0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1986</TotalTime>
  <Pages>7</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 Survey of Finalizers used for Garbage Collection</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of Finalizers used for Garbage Collection</dc:title>
  <dc:subject/>
  <dc:creator>Bhavneet Soni</dc:creator>
  <cp:keywords/>
  <dc:description/>
  <cp:lastModifiedBy>Bhavneet Soni</cp:lastModifiedBy>
  <cp:revision>5</cp:revision>
  <dcterms:created xsi:type="dcterms:W3CDTF">2017-11-08T22:38:00Z</dcterms:created>
  <dcterms:modified xsi:type="dcterms:W3CDTF">2017-11-20T18:16:00Z</dcterms:modified>
</cp:coreProperties>
</file>