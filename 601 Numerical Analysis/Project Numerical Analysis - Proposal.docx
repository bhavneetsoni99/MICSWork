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026E0">
      <w:pPr>
        <w:pStyle w:val="Title"/>
      </w:pPr>
      <w:sdt>
        <w:sdtPr>
          <w:alias w:val="Title:"/>
          <w:tag w:val="Title:"/>
          <w:id w:val="726351117"/>
          <w:placeholder>
            <w:docPart w:val="6AD1670FCAE24CEBA4DB6B49A22B8ED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4B13">
            <w:t>Effect of change in Salt concentration on Blood Pressure</w:t>
          </w:r>
        </w:sdtContent>
      </w:sdt>
    </w:p>
    <w:p w:rsidR="00B823AA" w:rsidRDefault="0034354F" w:rsidP="00B823AA">
      <w:pPr>
        <w:pStyle w:val="Title2"/>
      </w:pPr>
      <w:r>
        <w:t>Bhavneet Soni</w:t>
      </w:r>
    </w:p>
    <w:p w:rsidR="00E81978" w:rsidRDefault="0034354F" w:rsidP="00016525">
      <w:pPr>
        <w:pStyle w:val="Title2"/>
      </w:pPr>
      <w:r>
        <w:t>Harrisburg University of Science and Technology</w:t>
      </w:r>
    </w:p>
    <w:p w:rsidR="00E81978" w:rsidRDefault="00E94853">
      <w:pPr>
        <w:pStyle w:val="SectionTitle"/>
      </w:pPr>
      <w:r>
        <w:lastRenderedPageBreak/>
        <w:t>Research Proposal</w:t>
      </w:r>
    </w:p>
    <w:p w:rsidR="008E4B13" w:rsidRDefault="006465A9" w:rsidP="00CC2984">
      <w:pPr>
        <w:pStyle w:val="NoSpacing"/>
        <w:ind w:firstLine="720"/>
        <w:jc w:val="both"/>
      </w:pPr>
      <w:r>
        <w:t xml:space="preserve">Purpose of this exercise is to understand how </w:t>
      </w:r>
      <w:r w:rsidR="00E94853">
        <w:t xml:space="preserve">change in salt concentrations affect blood pressure. </w:t>
      </w:r>
      <w:r w:rsidR="00A07B9C">
        <w:t>Abnormal b</w:t>
      </w:r>
      <w:r w:rsidR="00E94853">
        <w:t xml:space="preserve">lood pressure is the leading cause of various health ailments, both High and Low blood pressure affects a person’s cardiovascular, renal and metal health. </w:t>
      </w:r>
      <w:r w:rsidR="00A33EC8">
        <w:t xml:space="preserve">Although there are </w:t>
      </w:r>
      <w:proofErr w:type="gramStart"/>
      <w:r w:rsidR="00A33EC8">
        <w:t>a number of</w:t>
      </w:r>
      <w:proofErr w:type="gramEnd"/>
      <w:r w:rsidR="00A33EC8">
        <w:t xml:space="preserve"> factors affecting blood pressure, however salt concentration is one of them and holds a direct correlation with the salt concentration.</w:t>
      </w:r>
      <w:r w:rsidR="009D231A">
        <w:t xml:space="preserve"> Motivation for this problem arose from a recent change in the normal blood pressure range being lowered to previously defined on.</w:t>
      </w:r>
      <w:bookmarkStart w:id="0" w:name="_GoBack"/>
      <w:bookmarkEnd w:id="0"/>
    </w:p>
    <w:p w:rsidR="00E81978" w:rsidRDefault="00E94853" w:rsidP="00CC2984">
      <w:pPr>
        <w:pStyle w:val="NoSpacing"/>
        <w:ind w:firstLine="720"/>
        <w:jc w:val="both"/>
      </w:pPr>
      <w:r>
        <w:t xml:space="preserve">We will </w:t>
      </w:r>
      <w:r w:rsidR="00A07B9C">
        <w:t xml:space="preserve">use the data </w:t>
      </w:r>
      <w:r w:rsidR="008E4B13">
        <w:t>set obtained from R datasets website</w:t>
      </w:r>
      <w:sdt>
        <w:sdtPr>
          <w:id w:val="1278452401"/>
          <w:citation/>
        </w:sdtPr>
        <w:sdtContent>
          <w:r w:rsidR="008E4B13">
            <w:fldChar w:fldCharType="begin"/>
          </w:r>
          <w:r w:rsidR="008E4B13">
            <w:instrText xml:space="preserve"> CITATION htt \l 1033 </w:instrText>
          </w:r>
          <w:r w:rsidR="008E4B13">
            <w:fldChar w:fldCharType="separate"/>
          </w:r>
          <w:r w:rsidR="008E4B13">
            <w:rPr>
              <w:noProof/>
            </w:rPr>
            <w:t xml:space="preserve"> </w:t>
          </w:r>
          <w:r w:rsidR="008E4B13" w:rsidRPr="008E4B13">
            <w:rPr>
              <w:noProof/>
            </w:rPr>
            <w:t>[1]</w:t>
          </w:r>
          <w:r w:rsidR="008E4B13">
            <w:fldChar w:fldCharType="end"/>
          </w:r>
        </w:sdtContent>
      </w:sdt>
      <w:r w:rsidR="00A33EC8">
        <w:t>.</w:t>
      </w:r>
      <w:r w:rsidR="0043224F">
        <w:t xml:space="preserve"> Data set consist of </w:t>
      </w:r>
      <w:r w:rsidR="00A33EC8">
        <w:t xml:space="preserve">salt concentration and blood pressure with about 52 data sets. We will try to see how the blood pressure changes with the change in the salt concentration. We will try to do numerical differentiation and </w:t>
      </w:r>
      <w:proofErr w:type="gramStart"/>
      <w:r w:rsidR="00A33EC8">
        <w:t>in particular use</w:t>
      </w:r>
      <w:proofErr w:type="gramEnd"/>
      <w:r w:rsidR="00A33EC8">
        <w:t xml:space="preserve"> one of the high accuracy divided difference formula</w:t>
      </w:r>
      <w:sdt>
        <w:sdtPr>
          <w:id w:val="981266843"/>
          <w:citation/>
        </w:sdtPr>
        <w:sdtContent>
          <w:r w:rsidR="00A33EC8">
            <w:fldChar w:fldCharType="begin"/>
          </w:r>
          <w:r w:rsidR="00A33EC8">
            <w:instrText xml:space="preserve"> CITATION Ste \l 1033 </w:instrText>
          </w:r>
          <w:r w:rsidR="00A33EC8">
            <w:fldChar w:fldCharType="separate"/>
          </w:r>
          <w:r w:rsidR="00A33EC8">
            <w:rPr>
              <w:noProof/>
            </w:rPr>
            <w:t xml:space="preserve"> </w:t>
          </w:r>
          <w:r w:rsidR="00A33EC8" w:rsidRPr="00A33EC8">
            <w:rPr>
              <w:noProof/>
            </w:rPr>
            <w:t>[2]</w:t>
          </w:r>
          <w:r w:rsidR="00A33EC8">
            <w:fldChar w:fldCharType="end"/>
          </w:r>
        </w:sdtContent>
      </w:sdt>
      <w:r w:rsidR="00A33EC8">
        <w:t>.</w:t>
      </w:r>
    </w:p>
    <w:p w:rsidR="006739DE" w:rsidRDefault="006739DE" w:rsidP="009D231A">
      <w:pPr>
        <w:ind w:firstLine="0"/>
        <w:jc w:val="both"/>
        <w:rPr>
          <w:noProof/>
        </w:rPr>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8E4B13" w:rsidRDefault="00C31D30" w:rsidP="007C1BF5">
          <w:pPr>
            <w:pStyle w:val="Bibliography"/>
            <w:ind w:left="0" w:firstLine="0"/>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E4B13">
            <w:trPr>
              <w:divId w:val="1419252738"/>
              <w:tblCellSpacing w:w="15" w:type="dxa"/>
            </w:trPr>
            <w:tc>
              <w:tcPr>
                <w:tcW w:w="50" w:type="pct"/>
                <w:hideMark/>
              </w:tcPr>
              <w:p w:rsidR="008E4B13" w:rsidRDefault="008E4B13">
                <w:pPr>
                  <w:pStyle w:val="Bibliography"/>
                  <w:rPr>
                    <w:noProof/>
                  </w:rPr>
                </w:pPr>
                <w:r>
                  <w:rPr>
                    <w:noProof/>
                  </w:rPr>
                  <w:t xml:space="preserve">[1] </w:t>
                </w:r>
              </w:p>
            </w:tc>
            <w:tc>
              <w:tcPr>
                <w:tcW w:w="0" w:type="auto"/>
                <w:hideMark/>
              </w:tcPr>
              <w:p w:rsidR="008E4B13" w:rsidRDefault="008E4B13">
                <w:pPr>
                  <w:pStyle w:val="Bibliography"/>
                  <w:rPr>
                    <w:noProof/>
                  </w:rPr>
                </w:pPr>
                <w:r>
                  <w:rPr>
                    <w:noProof/>
                  </w:rPr>
                  <w:t>"R Data Sets," [Online]. Available: https://vincentarelbundock.github.io/Rdatasets/datasets.html.</w:t>
                </w:r>
              </w:p>
            </w:tc>
          </w:tr>
          <w:tr w:rsidR="008E4B13">
            <w:trPr>
              <w:divId w:val="1419252738"/>
              <w:tblCellSpacing w:w="15" w:type="dxa"/>
            </w:trPr>
            <w:tc>
              <w:tcPr>
                <w:tcW w:w="50" w:type="pct"/>
                <w:hideMark/>
              </w:tcPr>
              <w:p w:rsidR="008E4B13" w:rsidRDefault="008E4B13">
                <w:pPr>
                  <w:pStyle w:val="Bibliography"/>
                  <w:rPr>
                    <w:noProof/>
                  </w:rPr>
                </w:pPr>
                <w:r>
                  <w:rPr>
                    <w:noProof/>
                  </w:rPr>
                  <w:t xml:space="preserve">[2] </w:t>
                </w:r>
              </w:p>
            </w:tc>
            <w:tc>
              <w:tcPr>
                <w:tcW w:w="0" w:type="auto"/>
                <w:hideMark/>
              </w:tcPr>
              <w:p w:rsidR="008E4B13" w:rsidRDefault="008E4B13">
                <w:pPr>
                  <w:pStyle w:val="Bibliography"/>
                  <w:rPr>
                    <w:noProof/>
                  </w:rPr>
                </w:pPr>
                <w:r>
                  <w:rPr>
                    <w:noProof/>
                  </w:rPr>
                  <w:t xml:space="preserve">S. C. Chapra and R. P. Canale, Numerical Methods for Engineers. </w:t>
                </w:r>
              </w:p>
            </w:tc>
          </w:tr>
        </w:tbl>
        <w:p w:rsidR="008E4B13" w:rsidRDefault="008E4B13">
          <w:pPr>
            <w:divId w:val="1419252738"/>
            <w:rPr>
              <w:rFonts w:eastAsia="Times New Roman"/>
              <w:noProof/>
            </w:rPr>
          </w:pPr>
        </w:p>
        <w:p w:rsidR="00E81978" w:rsidRDefault="00C31D30" w:rsidP="007C1BF5">
          <w:pPr>
            <w:pStyle w:val="Bibliography"/>
            <w:ind w:left="0" w:firstLine="0"/>
            <w:rPr>
              <w:noProof/>
            </w:rPr>
          </w:pP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6E0" w:rsidRDefault="006026E0">
      <w:pPr>
        <w:spacing w:line="240" w:lineRule="auto"/>
      </w:pPr>
      <w:r>
        <w:separator/>
      </w:r>
    </w:p>
    <w:p w:rsidR="006026E0" w:rsidRDefault="006026E0"/>
  </w:endnote>
  <w:endnote w:type="continuationSeparator" w:id="0">
    <w:p w:rsidR="006026E0" w:rsidRDefault="006026E0">
      <w:pPr>
        <w:spacing w:line="240" w:lineRule="auto"/>
      </w:pPr>
      <w:r>
        <w:continuationSeparator/>
      </w:r>
    </w:p>
    <w:p w:rsidR="006026E0" w:rsidRDefault="00602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6E0" w:rsidRDefault="006026E0">
      <w:pPr>
        <w:spacing w:line="240" w:lineRule="auto"/>
      </w:pPr>
      <w:r>
        <w:separator/>
      </w:r>
    </w:p>
    <w:p w:rsidR="006026E0" w:rsidRDefault="006026E0"/>
  </w:footnote>
  <w:footnote w:type="continuationSeparator" w:id="0">
    <w:p w:rsidR="006026E0" w:rsidRDefault="006026E0">
      <w:pPr>
        <w:spacing w:line="240" w:lineRule="auto"/>
      </w:pPr>
      <w:r>
        <w:continuationSeparator/>
      </w:r>
    </w:p>
    <w:p w:rsidR="006026E0" w:rsidRDefault="00602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026E0">
    <w:pPr>
      <w:pStyle w:val="Header"/>
    </w:pPr>
    <w:sdt>
      <w:sdtPr>
        <w:rPr>
          <w:rStyle w:val="Strong"/>
        </w:rPr>
        <w:alias w:val="Running head"/>
        <w:tag w:val=""/>
        <w:id w:val="12739865"/>
        <w:placeholder>
          <w:docPart w:val="221E2B1BF79F42E3939888DDAD593AF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6D5">
          <w:rPr>
            <w:rStyle w:val="Strong"/>
          </w:rPr>
          <w:t>Review of literature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D231A">
      <w:rPr>
        <w:rStyle w:val="Strong"/>
        <w:noProof/>
      </w:rPr>
      <w:t>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5D2" w:rsidRDefault="008036D5">
    <w:pPr>
      <w:pStyle w:val="Header"/>
    </w:pPr>
    <w:r>
      <w:t>CISC-60</w:t>
    </w:r>
    <w:r w:rsidR="008E4B13">
      <w:t>1</w:t>
    </w:r>
    <w:r>
      <w:t xml:space="preserve"> </w:t>
    </w:r>
    <w:r w:rsidR="00CC2984">
      <w:t xml:space="preserve">Project </w:t>
    </w:r>
    <w:r w:rsidR="008E4B13">
      <w:t>Proposal</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D231A">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426DD0"/>
    <w:multiLevelType w:val="hybridMultilevel"/>
    <w:tmpl w:val="0B784992"/>
    <w:lvl w:ilvl="0" w:tplc="BD945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CC4557"/>
    <w:multiLevelType w:val="multilevel"/>
    <w:tmpl w:val="95A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66AA6"/>
    <w:multiLevelType w:val="multilevel"/>
    <w:tmpl w:val="748E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1"/>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54F"/>
    <w:rsid w:val="00015F24"/>
    <w:rsid w:val="00016525"/>
    <w:rsid w:val="0002444E"/>
    <w:rsid w:val="00047661"/>
    <w:rsid w:val="000C1DA0"/>
    <w:rsid w:val="000D3F41"/>
    <w:rsid w:val="000E65F4"/>
    <w:rsid w:val="00165DB6"/>
    <w:rsid w:val="001C6508"/>
    <w:rsid w:val="001D51BA"/>
    <w:rsid w:val="00226AD8"/>
    <w:rsid w:val="002569A2"/>
    <w:rsid w:val="0028659A"/>
    <w:rsid w:val="002C3226"/>
    <w:rsid w:val="003214D9"/>
    <w:rsid w:val="0034354F"/>
    <w:rsid w:val="00355DCA"/>
    <w:rsid w:val="00364115"/>
    <w:rsid w:val="003E2B0D"/>
    <w:rsid w:val="003F1854"/>
    <w:rsid w:val="00415B45"/>
    <w:rsid w:val="0043224F"/>
    <w:rsid w:val="00460581"/>
    <w:rsid w:val="004C4F84"/>
    <w:rsid w:val="004F0E2E"/>
    <w:rsid w:val="00512657"/>
    <w:rsid w:val="00551A02"/>
    <w:rsid w:val="005534FA"/>
    <w:rsid w:val="00576ED0"/>
    <w:rsid w:val="005C11C5"/>
    <w:rsid w:val="005D35D2"/>
    <w:rsid w:val="005D3A03"/>
    <w:rsid w:val="005E2CE6"/>
    <w:rsid w:val="006026E0"/>
    <w:rsid w:val="006465A9"/>
    <w:rsid w:val="00656559"/>
    <w:rsid w:val="006721EE"/>
    <w:rsid w:val="006739DE"/>
    <w:rsid w:val="00685A4D"/>
    <w:rsid w:val="006F320F"/>
    <w:rsid w:val="007B55B5"/>
    <w:rsid w:val="007C1BF5"/>
    <w:rsid w:val="007D234D"/>
    <w:rsid w:val="007E0C10"/>
    <w:rsid w:val="008002C0"/>
    <w:rsid w:val="008013FA"/>
    <w:rsid w:val="008036D5"/>
    <w:rsid w:val="008B549D"/>
    <w:rsid w:val="008C1E0F"/>
    <w:rsid w:val="008C5323"/>
    <w:rsid w:val="008D3BA9"/>
    <w:rsid w:val="008E4B13"/>
    <w:rsid w:val="00904042"/>
    <w:rsid w:val="009A39C0"/>
    <w:rsid w:val="009A6A3B"/>
    <w:rsid w:val="009D231A"/>
    <w:rsid w:val="00A07B9C"/>
    <w:rsid w:val="00A33EC8"/>
    <w:rsid w:val="00B24EEC"/>
    <w:rsid w:val="00B823AA"/>
    <w:rsid w:val="00B96395"/>
    <w:rsid w:val="00BA45DB"/>
    <w:rsid w:val="00BF4184"/>
    <w:rsid w:val="00C0601E"/>
    <w:rsid w:val="00C11C0B"/>
    <w:rsid w:val="00C31D30"/>
    <w:rsid w:val="00C82F4A"/>
    <w:rsid w:val="00CB090F"/>
    <w:rsid w:val="00CC2984"/>
    <w:rsid w:val="00CD6E39"/>
    <w:rsid w:val="00CF6E91"/>
    <w:rsid w:val="00D10854"/>
    <w:rsid w:val="00D20C8E"/>
    <w:rsid w:val="00D82706"/>
    <w:rsid w:val="00D85B68"/>
    <w:rsid w:val="00DA116D"/>
    <w:rsid w:val="00DA12A2"/>
    <w:rsid w:val="00DE63BC"/>
    <w:rsid w:val="00E176C5"/>
    <w:rsid w:val="00E17FFD"/>
    <w:rsid w:val="00E344E6"/>
    <w:rsid w:val="00E516A5"/>
    <w:rsid w:val="00E6004D"/>
    <w:rsid w:val="00E65AE3"/>
    <w:rsid w:val="00E81978"/>
    <w:rsid w:val="00E94853"/>
    <w:rsid w:val="00EA1689"/>
    <w:rsid w:val="00EB016C"/>
    <w:rsid w:val="00EB6F83"/>
    <w:rsid w:val="00ED2B44"/>
    <w:rsid w:val="00EF194D"/>
    <w:rsid w:val="00F379B7"/>
    <w:rsid w:val="00F525FA"/>
    <w:rsid w:val="00F81166"/>
    <w:rsid w:val="00F91B4F"/>
    <w:rsid w:val="00F94AFF"/>
    <w:rsid w:val="00FA6553"/>
    <w:rsid w:val="00FC7AB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29D27"/>
  <w15:chartTrackingRefBased/>
  <w15:docId w15:val="{02C7FE6D-9B80-4A9A-BFE5-2ECB3E9B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5C1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59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515087">
      <w:bodyDiv w:val="1"/>
      <w:marLeft w:val="0"/>
      <w:marRight w:val="0"/>
      <w:marTop w:val="0"/>
      <w:marBottom w:val="0"/>
      <w:divBdr>
        <w:top w:val="none" w:sz="0" w:space="0" w:color="auto"/>
        <w:left w:val="none" w:sz="0" w:space="0" w:color="auto"/>
        <w:bottom w:val="none" w:sz="0" w:space="0" w:color="auto"/>
        <w:right w:val="none" w:sz="0" w:space="0" w:color="auto"/>
      </w:divBdr>
    </w:div>
    <w:div w:id="166597457">
      <w:bodyDiv w:val="1"/>
      <w:marLeft w:val="0"/>
      <w:marRight w:val="0"/>
      <w:marTop w:val="0"/>
      <w:marBottom w:val="0"/>
      <w:divBdr>
        <w:top w:val="none" w:sz="0" w:space="0" w:color="auto"/>
        <w:left w:val="none" w:sz="0" w:space="0" w:color="auto"/>
        <w:bottom w:val="none" w:sz="0" w:space="0" w:color="auto"/>
        <w:right w:val="none" w:sz="0" w:space="0" w:color="auto"/>
      </w:divBdr>
    </w:div>
    <w:div w:id="193883176">
      <w:bodyDiv w:val="1"/>
      <w:marLeft w:val="0"/>
      <w:marRight w:val="0"/>
      <w:marTop w:val="0"/>
      <w:marBottom w:val="0"/>
      <w:divBdr>
        <w:top w:val="none" w:sz="0" w:space="0" w:color="auto"/>
        <w:left w:val="none" w:sz="0" w:space="0" w:color="auto"/>
        <w:bottom w:val="none" w:sz="0" w:space="0" w:color="auto"/>
        <w:right w:val="none" w:sz="0" w:space="0" w:color="auto"/>
      </w:divBdr>
    </w:div>
    <w:div w:id="19851758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2102579">
      <w:bodyDiv w:val="1"/>
      <w:marLeft w:val="0"/>
      <w:marRight w:val="0"/>
      <w:marTop w:val="0"/>
      <w:marBottom w:val="0"/>
      <w:divBdr>
        <w:top w:val="none" w:sz="0" w:space="0" w:color="auto"/>
        <w:left w:val="none" w:sz="0" w:space="0" w:color="auto"/>
        <w:bottom w:val="none" w:sz="0" w:space="0" w:color="auto"/>
        <w:right w:val="none" w:sz="0" w:space="0" w:color="auto"/>
      </w:divBdr>
    </w:div>
    <w:div w:id="407191911">
      <w:bodyDiv w:val="1"/>
      <w:marLeft w:val="0"/>
      <w:marRight w:val="0"/>
      <w:marTop w:val="0"/>
      <w:marBottom w:val="0"/>
      <w:divBdr>
        <w:top w:val="none" w:sz="0" w:space="0" w:color="auto"/>
        <w:left w:val="none" w:sz="0" w:space="0" w:color="auto"/>
        <w:bottom w:val="none" w:sz="0" w:space="0" w:color="auto"/>
        <w:right w:val="none" w:sz="0" w:space="0" w:color="auto"/>
      </w:divBdr>
    </w:div>
    <w:div w:id="408891922">
      <w:bodyDiv w:val="1"/>
      <w:marLeft w:val="0"/>
      <w:marRight w:val="0"/>
      <w:marTop w:val="0"/>
      <w:marBottom w:val="0"/>
      <w:divBdr>
        <w:top w:val="none" w:sz="0" w:space="0" w:color="auto"/>
        <w:left w:val="none" w:sz="0" w:space="0" w:color="auto"/>
        <w:bottom w:val="none" w:sz="0" w:space="0" w:color="auto"/>
        <w:right w:val="none" w:sz="0" w:space="0" w:color="auto"/>
      </w:divBdr>
    </w:div>
    <w:div w:id="428505169">
      <w:bodyDiv w:val="1"/>
      <w:marLeft w:val="0"/>
      <w:marRight w:val="0"/>
      <w:marTop w:val="0"/>
      <w:marBottom w:val="0"/>
      <w:divBdr>
        <w:top w:val="none" w:sz="0" w:space="0" w:color="auto"/>
        <w:left w:val="none" w:sz="0" w:space="0" w:color="auto"/>
        <w:bottom w:val="none" w:sz="0" w:space="0" w:color="auto"/>
        <w:right w:val="none" w:sz="0" w:space="0" w:color="auto"/>
      </w:divBdr>
    </w:div>
    <w:div w:id="4354481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2332491">
      <w:bodyDiv w:val="1"/>
      <w:marLeft w:val="0"/>
      <w:marRight w:val="0"/>
      <w:marTop w:val="0"/>
      <w:marBottom w:val="0"/>
      <w:divBdr>
        <w:top w:val="none" w:sz="0" w:space="0" w:color="auto"/>
        <w:left w:val="none" w:sz="0" w:space="0" w:color="auto"/>
        <w:bottom w:val="none" w:sz="0" w:space="0" w:color="auto"/>
        <w:right w:val="none" w:sz="0" w:space="0" w:color="auto"/>
      </w:divBdr>
    </w:div>
    <w:div w:id="546990604">
      <w:bodyDiv w:val="1"/>
      <w:marLeft w:val="0"/>
      <w:marRight w:val="0"/>
      <w:marTop w:val="0"/>
      <w:marBottom w:val="0"/>
      <w:divBdr>
        <w:top w:val="none" w:sz="0" w:space="0" w:color="auto"/>
        <w:left w:val="none" w:sz="0" w:space="0" w:color="auto"/>
        <w:bottom w:val="none" w:sz="0" w:space="0" w:color="auto"/>
        <w:right w:val="none" w:sz="0" w:space="0" w:color="auto"/>
      </w:divBdr>
    </w:div>
    <w:div w:id="549809262">
      <w:bodyDiv w:val="1"/>
      <w:marLeft w:val="0"/>
      <w:marRight w:val="0"/>
      <w:marTop w:val="0"/>
      <w:marBottom w:val="0"/>
      <w:divBdr>
        <w:top w:val="none" w:sz="0" w:space="0" w:color="auto"/>
        <w:left w:val="none" w:sz="0" w:space="0" w:color="auto"/>
        <w:bottom w:val="none" w:sz="0" w:space="0" w:color="auto"/>
        <w:right w:val="none" w:sz="0" w:space="0" w:color="auto"/>
      </w:divBdr>
    </w:div>
    <w:div w:id="557281177">
      <w:bodyDiv w:val="1"/>
      <w:marLeft w:val="0"/>
      <w:marRight w:val="0"/>
      <w:marTop w:val="0"/>
      <w:marBottom w:val="0"/>
      <w:divBdr>
        <w:top w:val="none" w:sz="0" w:space="0" w:color="auto"/>
        <w:left w:val="none" w:sz="0" w:space="0" w:color="auto"/>
        <w:bottom w:val="none" w:sz="0" w:space="0" w:color="auto"/>
        <w:right w:val="none" w:sz="0" w:space="0" w:color="auto"/>
      </w:divBdr>
    </w:div>
    <w:div w:id="589044411">
      <w:bodyDiv w:val="1"/>
      <w:marLeft w:val="0"/>
      <w:marRight w:val="0"/>
      <w:marTop w:val="0"/>
      <w:marBottom w:val="0"/>
      <w:divBdr>
        <w:top w:val="none" w:sz="0" w:space="0" w:color="auto"/>
        <w:left w:val="none" w:sz="0" w:space="0" w:color="auto"/>
        <w:bottom w:val="none" w:sz="0" w:space="0" w:color="auto"/>
        <w:right w:val="none" w:sz="0" w:space="0" w:color="auto"/>
      </w:divBdr>
    </w:div>
    <w:div w:id="595214820">
      <w:bodyDiv w:val="1"/>
      <w:marLeft w:val="0"/>
      <w:marRight w:val="0"/>
      <w:marTop w:val="0"/>
      <w:marBottom w:val="0"/>
      <w:divBdr>
        <w:top w:val="none" w:sz="0" w:space="0" w:color="auto"/>
        <w:left w:val="none" w:sz="0" w:space="0" w:color="auto"/>
        <w:bottom w:val="none" w:sz="0" w:space="0" w:color="auto"/>
        <w:right w:val="none" w:sz="0" w:space="0" w:color="auto"/>
      </w:divBdr>
    </w:div>
    <w:div w:id="623005423">
      <w:bodyDiv w:val="1"/>
      <w:marLeft w:val="0"/>
      <w:marRight w:val="0"/>
      <w:marTop w:val="0"/>
      <w:marBottom w:val="0"/>
      <w:divBdr>
        <w:top w:val="none" w:sz="0" w:space="0" w:color="auto"/>
        <w:left w:val="none" w:sz="0" w:space="0" w:color="auto"/>
        <w:bottom w:val="none" w:sz="0" w:space="0" w:color="auto"/>
        <w:right w:val="none" w:sz="0" w:space="0" w:color="auto"/>
      </w:divBdr>
    </w:div>
    <w:div w:id="623388582">
      <w:bodyDiv w:val="1"/>
      <w:marLeft w:val="0"/>
      <w:marRight w:val="0"/>
      <w:marTop w:val="0"/>
      <w:marBottom w:val="0"/>
      <w:divBdr>
        <w:top w:val="none" w:sz="0" w:space="0" w:color="auto"/>
        <w:left w:val="none" w:sz="0" w:space="0" w:color="auto"/>
        <w:bottom w:val="none" w:sz="0" w:space="0" w:color="auto"/>
        <w:right w:val="none" w:sz="0" w:space="0" w:color="auto"/>
      </w:divBdr>
    </w:div>
    <w:div w:id="63511034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46514">
      <w:bodyDiv w:val="1"/>
      <w:marLeft w:val="0"/>
      <w:marRight w:val="0"/>
      <w:marTop w:val="0"/>
      <w:marBottom w:val="0"/>
      <w:divBdr>
        <w:top w:val="none" w:sz="0" w:space="0" w:color="auto"/>
        <w:left w:val="none" w:sz="0" w:space="0" w:color="auto"/>
        <w:bottom w:val="none" w:sz="0" w:space="0" w:color="auto"/>
        <w:right w:val="none" w:sz="0" w:space="0" w:color="auto"/>
      </w:divBdr>
    </w:div>
    <w:div w:id="66678696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754288">
      <w:bodyDiv w:val="1"/>
      <w:marLeft w:val="0"/>
      <w:marRight w:val="0"/>
      <w:marTop w:val="0"/>
      <w:marBottom w:val="0"/>
      <w:divBdr>
        <w:top w:val="none" w:sz="0" w:space="0" w:color="auto"/>
        <w:left w:val="none" w:sz="0" w:space="0" w:color="auto"/>
        <w:bottom w:val="none" w:sz="0" w:space="0" w:color="auto"/>
        <w:right w:val="none" w:sz="0" w:space="0" w:color="auto"/>
      </w:divBdr>
    </w:div>
    <w:div w:id="724260927">
      <w:bodyDiv w:val="1"/>
      <w:marLeft w:val="0"/>
      <w:marRight w:val="0"/>
      <w:marTop w:val="0"/>
      <w:marBottom w:val="0"/>
      <w:divBdr>
        <w:top w:val="none" w:sz="0" w:space="0" w:color="auto"/>
        <w:left w:val="none" w:sz="0" w:space="0" w:color="auto"/>
        <w:bottom w:val="none" w:sz="0" w:space="0" w:color="auto"/>
        <w:right w:val="none" w:sz="0" w:space="0" w:color="auto"/>
      </w:divBdr>
    </w:div>
    <w:div w:id="762527515">
      <w:bodyDiv w:val="1"/>
      <w:marLeft w:val="0"/>
      <w:marRight w:val="0"/>
      <w:marTop w:val="0"/>
      <w:marBottom w:val="0"/>
      <w:divBdr>
        <w:top w:val="none" w:sz="0" w:space="0" w:color="auto"/>
        <w:left w:val="none" w:sz="0" w:space="0" w:color="auto"/>
        <w:bottom w:val="none" w:sz="0" w:space="0" w:color="auto"/>
        <w:right w:val="none" w:sz="0" w:space="0" w:color="auto"/>
      </w:divBdr>
    </w:div>
    <w:div w:id="802507845">
      <w:bodyDiv w:val="1"/>
      <w:marLeft w:val="0"/>
      <w:marRight w:val="0"/>
      <w:marTop w:val="0"/>
      <w:marBottom w:val="0"/>
      <w:divBdr>
        <w:top w:val="none" w:sz="0" w:space="0" w:color="auto"/>
        <w:left w:val="none" w:sz="0" w:space="0" w:color="auto"/>
        <w:bottom w:val="none" w:sz="0" w:space="0" w:color="auto"/>
        <w:right w:val="none" w:sz="0" w:space="0" w:color="auto"/>
      </w:divBdr>
    </w:div>
    <w:div w:id="925916496">
      <w:bodyDiv w:val="1"/>
      <w:marLeft w:val="0"/>
      <w:marRight w:val="0"/>
      <w:marTop w:val="0"/>
      <w:marBottom w:val="0"/>
      <w:divBdr>
        <w:top w:val="none" w:sz="0" w:space="0" w:color="auto"/>
        <w:left w:val="none" w:sz="0" w:space="0" w:color="auto"/>
        <w:bottom w:val="none" w:sz="0" w:space="0" w:color="auto"/>
        <w:right w:val="none" w:sz="0" w:space="0" w:color="auto"/>
      </w:divBdr>
    </w:div>
    <w:div w:id="933174074">
      <w:bodyDiv w:val="1"/>
      <w:marLeft w:val="0"/>
      <w:marRight w:val="0"/>
      <w:marTop w:val="0"/>
      <w:marBottom w:val="0"/>
      <w:divBdr>
        <w:top w:val="none" w:sz="0" w:space="0" w:color="auto"/>
        <w:left w:val="none" w:sz="0" w:space="0" w:color="auto"/>
        <w:bottom w:val="none" w:sz="0" w:space="0" w:color="auto"/>
        <w:right w:val="none" w:sz="0" w:space="0" w:color="auto"/>
      </w:divBdr>
    </w:div>
    <w:div w:id="1010714606">
      <w:bodyDiv w:val="1"/>
      <w:marLeft w:val="0"/>
      <w:marRight w:val="0"/>
      <w:marTop w:val="0"/>
      <w:marBottom w:val="0"/>
      <w:divBdr>
        <w:top w:val="none" w:sz="0" w:space="0" w:color="auto"/>
        <w:left w:val="none" w:sz="0" w:space="0" w:color="auto"/>
        <w:bottom w:val="none" w:sz="0" w:space="0" w:color="auto"/>
        <w:right w:val="none" w:sz="0" w:space="0" w:color="auto"/>
      </w:divBdr>
    </w:div>
    <w:div w:id="10123395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980890">
      <w:bodyDiv w:val="1"/>
      <w:marLeft w:val="0"/>
      <w:marRight w:val="0"/>
      <w:marTop w:val="0"/>
      <w:marBottom w:val="0"/>
      <w:divBdr>
        <w:top w:val="none" w:sz="0" w:space="0" w:color="auto"/>
        <w:left w:val="none" w:sz="0" w:space="0" w:color="auto"/>
        <w:bottom w:val="none" w:sz="0" w:space="0" w:color="auto"/>
        <w:right w:val="none" w:sz="0" w:space="0" w:color="auto"/>
      </w:divBdr>
    </w:div>
    <w:div w:id="1068528306">
      <w:bodyDiv w:val="1"/>
      <w:marLeft w:val="0"/>
      <w:marRight w:val="0"/>
      <w:marTop w:val="0"/>
      <w:marBottom w:val="0"/>
      <w:divBdr>
        <w:top w:val="none" w:sz="0" w:space="0" w:color="auto"/>
        <w:left w:val="none" w:sz="0" w:space="0" w:color="auto"/>
        <w:bottom w:val="none" w:sz="0" w:space="0" w:color="auto"/>
        <w:right w:val="none" w:sz="0" w:space="0" w:color="auto"/>
      </w:divBdr>
    </w:div>
    <w:div w:id="1079401874">
      <w:bodyDiv w:val="1"/>
      <w:marLeft w:val="0"/>
      <w:marRight w:val="0"/>
      <w:marTop w:val="0"/>
      <w:marBottom w:val="0"/>
      <w:divBdr>
        <w:top w:val="none" w:sz="0" w:space="0" w:color="auto"/>
        <w:left w:val="none" w:sz="0" w:space="0" w:color="auto"/>
        <w:bottom w:val="none" w:sz="0" w:space="0" w:color="auto"/>
        <w:right w:val="none" w:sz="0" w:space="0" w:color="auto"/>
      </w:divBdr>
    </w:div>
    <w:div w:id="1088576325">
      <w:bodyDiv w:val="1"/>
      <w:marLeft w:val="0"/>
      <w:marRight w:val="0"/>
      <w:marTop w:val="0"/>
      <w:marBottom w:val="0"/>
      <w:divBdr>
        <w:top w:val="none" w:sz="0" w:space="0" w:color="auto"/>
        <w:left w:val="none" w:sz="0" w:space="0" w:color="auto"/>
        <w:bottom w:val="none" w:sz="0" w:space="0" w:color="auto"/>
        <w:right w:val="none" w:sz="0" w:space="0" w:color="auto"/>
      </w:divBdr>
    </w:div>
    <w:div w:id="1104106297">
      <w:bodyDiv w:val="1"/>
      <w:marLeft w:val="0"/>
      <w:marRight w:val="0"/>
      <w:marTop w:val="0"/>
      <w:marBottom w:val="0"/>
      <w:divBdr>
        <w:top w:val="none" w:sz="0" w:space="0" w:color="auto"/>
        <w:left w:val="none" w:sz="0" w:space="0" w:color="auto"/>
        <w:bottom w:val="none" w:sz="0" w:space="0" w:color="auto"/>
        <w:right w:val="none" w:sz="0" w:space="0" w:color="auto"/>
      </w:divBdr>
    </w:div>
    <w:div w:id="1168323106">
      <w:bodyDiv w:val="1"/>
      <w:marLeft w:val="0"/>
      <w:marRight w:val="0"/>
      <w:marTop w:val="0"/>
      <w:marBottom w:val="0"/>
      <w:divBdr>
        <w:top w:val="none" w:sz="0" w:space="0" w:color="auto"/>
        <w:left w:val="none" w:sz="0" w:space="0" w:color="auto"/>
        <w:bottom w:val="none" w:sz="0" w:space="0" w:color="auto"/>
        <w:right w:val="none" w:sz="0" w:space="0" w:color="auto"/>
      </w:divBdr>
    </w:div>
    <w:div w:id="117934973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436722">
      <w:bodyDiv w:val="1"/>
      <w:marLeft w:val="0"/>
      <w:marRight w:val="0"/>
      <w:marTop w:val="0"/>
      <w:marBottom w:val="0"/>
      <w:divBdr>
        <w:top w:val="none" w:sz="0" w:space="0" w:color="auto"/>
        <w:left w:val="none" w:sz="0" w:space="0" w:color="auto"/>
        <w:bottom w:val="none" w:sz="0" w:space="0" w:color="auto"/>
        <w:right w:val="none" w:sz="0" w:space="0" w:color="auto"/>
      </w:divBdr>
    </w:div>
    <w:div w:id="127771474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847512">
      <w:bodyDiv w:val="1"/>
      <w:marLeft w:val="0"/>
      <w:marRight w:val="0"/>
      <w:marTop w:val="0"/>
      <w:marBottom w:val="0"/>
      <w:divBdr>
        <w:top w:val="none" w:sz="0" w:space="0" w:color="auto"/>
        <w:left w:val="none" w:sz="0" w:space="0" w:color="auto"/>
        <w:bottom w:val="none" w:sz="0" w:space="0" w:color="auto"/>
        <w:right w:val="none" w:sz="0" w:space="0" w:color="auto"/>
      </w:divBdr>
    </w:div>
    <w:div w:id="13026909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252738">
      <w:bodyDiv w:val="1"/>
      <w:marLeft w:val="0"/>
      <w:marRight w:val="0"/>
      <w:marTop w:val="0"/>
      <w:marBottom w:val="0"/>
      <w:divBdr>
        <w:top w:val="none" w:sz="0" w:space="0" w:color="auto"/>
        <w:left w:val="none" w:sz="0" w:space="0" w:color="auto"/>
        <w:bottom w:val="none" w:sz="0" w:space="0" w:color="auto"/>
        <w:right w:val="none" w:sz="0" w:space="0" w:color="auto"/>
      </w:divBdr>
    </w:div>
    <w:div w:id="14655830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119936">
      <w:bodyDiv w:val="1"/>
      <w:marLeft w:val="0"/>
      <w:marRight w:val="0"/>
      <w:marTop w:val="0"/>
      <w:marBottom w:val="0"/>
      <w:divBdr>
        <w:top w:val="none" w:sz="0" w:space="0" w:color="auto"/>
        <w:left w:val="none" w:sz="0" w:space="0" w:color="auto"/>
        <w:bottom w:val="none" w:sz="0" w:space="0" w:color="auto"/>
        <w:right w:val="none" w:sz="0" w:space="0" w:color="auto"/>
      </w:divBdr>
    </w:div>
    <w:div w:id="1491827289">
      <w:bodyDiv w:val="1"/>
      <w:marLeft w:val="0"/>
      <w:marRight w:val="0"/>
      <w:marTop w:val="0"/>
      <w:marBottom w:val="0"/>
      <w:divBdr>
        <w:top w:val="none" w:sz="0" w:space="0" w:color="auto"/>
        <w:left w:val="none" w:sz="0" w:space="0" w:color="auto"/>
        <w:bottom w:val="none" w:sz="0" w:space="0" w:color="auto"/>
        <w:right w:val="none" w:sz="0" w:space="0" w:color="auto"/>
      </w:divBdr>
    </w:div>
    <w:div w:id="14941050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08876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144182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15982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078020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343910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396074">
      <w:bodyDiv w:val="1"/>
      <w:marLeft w:val="0"/>
      <w:marRight w:val="0"/>
      <w:marTop w:val="0"/>
      <w:marBottom w:val="0"/>
      <w:divBdr>
        <w:top w:val="none" w:sz="0" w:space="0" w:color="auto"/>
        <w:left w:val="none" w:sz="0" w:space="0" w:color="auto"/>
        <w:bottom w:val="none" w:sz="0" w:space="0" w:color="auto"/>
        <w:right w:val="none" w:sz="0" w:space="0" w:color="auto"/>
      </w:divBdr>
    </w:div>
    <w:div w:id="2074808423">
      <w:bodyDiv w:val="1"/>
      <w:marLeft w:val="0"/>
      <w:marRight w:val="0"/>
      <w:marTop w:val="0"/>
      <w:marBottom w:val="0"/>
      <w:divBdr>
        <w:top w:val="none" w:sz="0" w:space="0" w:color="auto"/>
        <w:left w:val="none" w:sz="0" w:space="0" w:color="auto"/>
        <w:bottom w:val="none" w:sz="0" w:space="0" w:color="auto"/>
        <w:right w:val="none" w:sz="0" w:space="0" w:color="auto"/>
      </w:divBdr>
    </w:div>
    <w:div w:id="20815632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314045">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9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D1670FCAE24CEBA4DB6B49A22B8ED3"/>
        <w:category>
          <w:name w:val="General"/>
          <w:gallery w:val="placeholder"/>
        </w:category>
        <w:types>
          <w:type w:val="bbPlcHdr"/>
        </w:types>
        <w:behaviors>
          <w:behavior w:val="content"/>
        </w:behaviors>
        <w:guid w:val="{CCFF1C7D-C18D-41E7-BE73-787B8673A8BC}"/>
      </w:docPartPr>
      <w:docPartBody>
        <w:p w:rsidR="00DD7623" w:rsidRDefault="0098408C">
          <w:pPr>
            <w:pStyle w:val="6AD1670FCAE24CEBA4DB6B49A22B8ED3"/>
          </w:pPr>
          <w:r>
            <w:t>[Title Here, up to 12 Words, on One to Two Lines]</w:t>
          </w:r>
        </w:p>
      </w:docPartBody>
    </w:docPart>
    <w:docPart>
      <w:docPartPr>
        <w:name w:val="221E2B1BF79F42E3939888DDAD593AF9"/>
        <w:category>
          <w:name w:val="General"/>
          <w:gallery w:val="placeholder"/>
        </w:category>
        <w:types>
          <w:type w:val="bbPlcHdr"/>
        </w:types>
        <w:behaviors>
          <w:behavior w:val="content"/>
        </w:behaviors>
        <w:guid w:val="{E6168AC4-C17B-4690-8128-DD4AC3ABFDB5}"/>
      </w:docPartPr>
      <w:docPartBody>
        <w:p w:rsidR="00DD7623" w:rsidRDefault="0098408C">
          <w:pPr>
            <w:pStyle w:val="221E2B1BF79F42E3939888DDAD593AF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8C"/>
    <w:rsid w:val="000D6581"/>
    <w:rsid w:val="00471017"/>
    <w:rsid w:val="0098408C"/>
    <w:rsid w:val="00AA3823"/>
    <w:rsid w:val="00CE14B3"/>
    <w:rsid w:val="00DD7623"/>
    <w:rsid w:val="00E047CA"/>
    <w:rsid w:val="00F1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D1670FCAE24CEBA4DB6B49A22B8ED3">
    <w:name w:val="6AD1670FCAE24CEBA4DB6B49A22B8ED3"/>
  </w:style>
  <w:style w:type="paragraph" w:customStyle="1" w:styleId="CC88D3F3127E46628027204C126A55AE">
    <w:name w:val="CC88D3F3127E46628027204C126A55AE"/>
  </w:style>
  <w:style w:type="paragraph" w:customStyle="1" w:styleId="7B4A2BBC75384AC893EF58844AF31F59">
    <w:name w:val="7B4A2BBC75384AC893EF58844AF31F59"/>
  </w:style>
  <w:style w:type="paragraph" w:customStyle="1" w:styleId="2705E65334614595A07AD4BBFFEFE814">
    <w:name w:val="2705E65334614595A07AD4BBFFEFE814"/>
  </w:style>
  <w:style w:type="paragraph" w:customStyle="1" w:styleId="305327C0787344AB95C6A0B475A3FD4D">
    <w:name w:val="305327C0787344AB95C6A0B475A3FD4D"/>
  </w:style>
  <w:style w:type="paragraph" w:customStyle="1" w:styleId="68024D81B2AC4EB885B9F5A0F82965BC">
    <w:name w:val="68024D81B2AC4EB885B9F5A0F82965BC"/>
  </w:style>
  <w:style w:type="character" w:styleId="Emphasis">
    <w:name w:val="Emphasis"/>
    <w:basedOn w:val="DefaultParagraphFont"/>
    <w:uiPriority w:val="4"/>
    <w:unhideWhenUsed/>
    <w:qFormat/>
    <w:rPr>
      <w:i/>
      <w:iCs/>
    </w:rPr>
  </w:style>
  <w:style w:type="paragraph" w:customStyle="1" w:styleId="59F93B5896A549D784C0538E3C9F6E32">
    <w:name w:val="59F93B5896A549D784C0538E3C9F6E32"/>
  </w:style>
  <w:style w:type="paragraph" w:customStyle="1" w:styleId="6E56E9A1ED984C2F928BE9F0BEA8308D">
    <w:name w:val="6E56E9A1ED984C2F928BE9F0BEA8308D"/>
  </w:style>
  <w:style w:type="paragraph" w:customStyle="1" w:styleId="7834313ADAED4FB288A3044D41034F3E">
    <w:name w:val="7834313ADAED4FB288A3044D41034F3E"/>
  </w:style>
  <w:style w:type="paragraph" w:customStyle="1" w:styleId="7C78502C78914F2CBE5560FFE28DDB5F">
    <w:name w:val="7C78502C78914F2CBE5560FFE28DDB5F"/>
  </w:style>
  <w:style w:type="paragraph" w:customStyle="1" w:styleId="C52B9123FE434D078A9AE4BD4187C598">
    <w:name w:val="C52B9123FE434D078A9AE4BD4187C598"/>
  </w:style>
  <w:style w:type="paragraph" w:customStyle="1" w:styleId="E4D7ED82D54F4CE3A963FA361B627496">
    <w:name w:val="E4D7ED82D54F4CE3A963FA361B627496"/>
  </w:style>
  <w:style w:type="paragraph" w:customStyle="1" w:styleId="B68AE92344FF416D819D69BE1DBC7C15">
    <w:name w:val="B68AE92344FF416D819D69BE1DBC7C15"/>
  </w:style>
  <w:style w:type="paragraph" w:customStyle="1" w:styleId="D207D1E7264E4A62A79E562080F35A36">
    <w:name w:val="D207D1E7264E4A62A79E562080F35A36"/>
  </w:style>
  <w:style w:type="paragraph" w:customStyle="1" w:styleId="200D5B4FFDD9446297EE0C65F9607C6F">
    <w:name w:val="200D5B4FFDD9446297EE0C65F9607C6F"/>
  </w:style>
  <w:style w:type="paragraph" w:customStyle="1" w:styleId="2897DD71B862408CBA751939CC6F5FD8">
    <w:name w:val="2897DD71B862408CBA751939CC6F5FD8"/>
  </w:style>
  <w:style w:type="paragraph" w:customStyle="1" w:styleId="26B8419B73D54DD081722CC6E2BAC6B0">
    <w:name w:val="26B8419B73D54DD081722CC6E2BAC6B0"/>
  </w:style>
  <w:style w:type="paragraph" w:customStyle="1" w:styleId="699710C4536D4F559866CFCF89815B91">
    <w:name w:val="699710C4536D4F559866CFCF89815B91"/>
  </w:style>
  <w:style w:type="paragraph" w:customStyle="1" w:styleId="6A424C072B4D41D1B58AF88741777639">
    <w:name w:val="6A424C072B4D41D1B58AF88741777639"/>
  </w:style>
  <w:style w:type="paragraph" w:customStyle="1" w:styleId="362CC6A432064731813CDA0CCF3E34CA">
    <w:name w:val="362CC6A432064731813CDA0CCF3E34CA"/>
  </w:style>
  <w:style w:type="paragraph" w:customStyle="1" w:styleId="42171FB14CE043AA900161963509EF59">
    <w:name w:val="42171FB14CE043AA900161963509EF59"/>
  </w:style>
  <w:style w:type="paragraph" w:customStyle="1" w:styleId="BB47742072214259BF6F6BA18606AD41">
    <w:name w:val="BB47742072214259BF6F6BA18606AD41"/>
  </w:style>
  <w:style w:type="paragraph" w:customStyle="1" w:styleId="32A0390E90474655AD06D682E5756E2D">
    <w:name w:val="32A0390E90474655AD06D682E5756E2D"/>
  </w:style>
  <w:style w:type="paragraph" w:customStyle="1" w:styleId="ABF9440A657B411DBDCB80BF5F857BE9">
    <w:name w:val="ABF9440A657B411DBDCB80BF5F857BE9"/>
  </w:style>
  <w:style w:type="paragraph" w:customStyle="1" w:styleId="D336A8091F354C1AADD5AE079AD533A8">
    <w:name w:val="D336A8091F354C1AADD5AE079AD533A8"/>
  </w:style>
  <w:style w:type="paragraph" w:customStyle="1" w:styleId="07772053EAAC4BA299E5F0ECA8C3ADF2">
    <w:name w:val="07772053EAAC4BA299E5F0ECA8C3ADF2"/>
  </w:style>
  <w:style w:type="paragraph" w:customStyle="1" w:styleId="0D8A0BAC3B7A457BAAACE5BF65AFABA4">
    <w:name w:val="0D8A0BAC3B7A457BAAACE5BF65AFABA4"/>
  </w:style>
  <w:style w:type="paragraph" w:customStyle="1" w:styleId="90A2E69E2D0046DBAA19F4A5BB1D9D05">
    <w:name w:val="90A2E69E2D0046DBAA19F4A5BB1D9D05"/>
  </w:style>
  <w:style w:type="paragraph" w:customStyle="1" w:styleId="649DE94C54E54D85A1B3BBEFD2889DC6">
    <w:name w:val="649DE94C54E54D85A1B3BBEFD2889DC6"/>
  </w:style>
  <w:style w:type="paragraph" w:customStyle="1" w:styleId="73BD1B92B304476CAE4C4EB8459066C4">
    <w:name w:val="73BD1B92B304476CAE4C4EB8459066C4"/>
  </w:style>
  <w:style w:type="paragraph" w:customStyle="1" w:styleId="C922CCB9EF3C4B24A297FAB615C6BB3A">
    <w:name w:val="C922CCB9EF3C4B24A297FAB615C6BB3A"/>
  </w:style>
  <w:style w:type="paragraph" w:customStyle="1" w:styleId="AC37944C1FB54C85A90ADC142ED96484">
    <w:name w:val="AC37944C1FB54C85A90ADC142ED96484"/>
  </w:style>
  <w:style w:type="paragraph" w:customStyle="1" w:styleId="8EBE68891582422C86C50165453D6344">
    <w:name w:val="8EBE68891582422C86C50165453D6344"/>
  </w:style>
  <w:style w:type="paragraph" w:customStyle="1" w:styleId="146FA0E11D9D4E3DB437971EF3D3FA6A">
    <w:name w:val="146FA0E11D9D4E3DB437971EF3D3FA6A"/>
  </w:style>
  <w:style w:type="paragraph" w:customStyle="1" w:styleId="543426692ECE4EE8BC76FAA3066C613C">
    <w:name w:val="543426692ECE4EE8BC76FAA3066C613C"/>
  </w:style>
  <w:style w:type="paragraph" w:customStyle="1" w:styleId="C182A333F67944978DA6572B31109BE4">
    <w:name w:val="C182A333F67944978DA6572B31109BE4"/>
  </w:style>
  <w:style w:type="paragraph" w:customStyle="1" w:styleId="3B7CC802895340C6B5104B1B17D8C02A">
    <w:name w:val="3B7CC802895340C6B5104B1B17D8C02A"/>
  </w:style>
  <w:style w:type="paragraph" w:customStyle="1" w:styleId="ADAA3C4FD816430D894E5C39B337B48E">
    <w:name w:val="ADAA3C4FD816430D894E5C39B337B48E"/>
  </w:style>
  <w:style w:type="paragraph" w:customStyle="1" w:styleId="632E6831AB95440290566E0F82688006">
    <w:name w:val="632E6831AB95440290566E0F82688006"/>
  </w:style>
  <w:style w:type="paragraph" w:customStyle="1" w:styleId="F334B95FC3D34F539B9D16259E62FE6F">
    <w:name w:val="F334B95FC3D34F539B9D16259E62FE6F"/>
  </w:style>
  <w:style w:type="paragraph" w:customStyle="1" w:styleId="3BF04F5F95F24A98A67E3E157FB79C0E">
    <w:name w:val="3BF04F5F95F24A98A67E3E157FB79C0E"/>
  </w:style>
  <w:style w:type="paragraph" w:customStyle="1" w:styleId="1E6A342DBF854C019B4DDE8A13CDA584">
    <w:name w:val="1E6A342DBF854C019B4DDE8A13CDA584"/>
  </w:style>
  <w:style w:type="paragraph" w:customStyle="1" w:styleId="1FA647E485044371AB1D9EDFD3AEE940">
    <w:name w:val="1FA647E485044371AB1D9EDFD3AEE940"/>
  </w:style>
  <w:style w:type="paragraph" w:customStyle="1" w:styleId="5585BCC4E8AE49389075F492EF4CA211">
    <w:name w:val="5585BCC4E8AE49389075F492EF4CA211"/>
  </w:style>
  <w:style w:type="paragraph" w:customStyle="1" w:styleId="3AB94B5B26D44ECC992A92924348C669">
    <w:name w:val="3AB94B5B26D44ECC992A92924348C669"/>
  </w:style>
  <w:style w:type="paragraph" w:customStyle="1" w:styleId="141FE7207F564E3FB245B366901A4460">
    <w:name w:val="141FE7207F564E3FB245B366901A4460"/>
  </w:style>
  <w:style w:type="paragraph" w:customStyle="1" w:styleId="14223ECD8F4C4A07A7D201DCEE1ABB8F">
    <w:name w:val="14223ECD8F4C4A07A7D201DCEE1ABB8F"/>
  </w:style>
  <w:style w:type="paragraph" w:customStyle="1" w:styleId="6C2A22091E96430D9C89079DEE9C75E5">
    <w:name w:val="6C2A22091E96430D9C89079DEE9C75E5"/>
  </w:style>
  <w:style w:type="paragraph" w:customStyle="1" w:styleId="8C280E6DBD254EAE82E40EACE8A9BD63">
    <w:name w:val="8C280E6DBD254EAE82E40EACE8A9BD63"/>
  </w:style>
  <w:style w:type="paragraph" w:customStyle="1" w:styleId="1124ECB5BA024D06BAB93F2AE0D831B6">
    <w:name w:val="1124ECB5BA024D06BAB93F2AE0D831B6"/>
  </w:style>
  <w:style w:type="paragraph" w:customStyle="1" w:styleId="F9DE6A36D03C436285B4F57FE35C9252">
    <w:name w:val="F9DE6A36D03C436285B4F57FE35C9252"/>
  </w:style>
  <w:style w:type="paragraph" w:customStyle="1" w:styleId="4AECD99876824E448255204793D8E957">
    <w:name w:val="4AECD99876824E448255204793D8E957"/>
  </w:style>
  <w:style w:type="paragraph" w:customStyle="1" w:styleId="98980A6B9CAF48ACA3A4B357EECA4A14">
    <w:name w:val="98980A6B9CAF48ACA3A4B357EECA4A14"/>
  </w:style>
  <w:style w:type="paragraph" w:customStyle="1" w:styleId="5DF2171C58674D73AF65F751F9E5F21F">
    <w:name w:val="5DF2171C58674D73AF65F751F9E5F21F"/>
  </w:style>
  <w:style w:type="paragraph" w:customStyle="1" w:styleId="8EBB9C4416CF40C085C67EA51797F31C">
    <w:name w:val="8EBB9C4416CF40C085C67EA51797F31C"/>
  </w:style>
  <w:style w:type="paragraph" w:customStyle="1" w:styleId="265933B2C8C844A38B35ADF2AE5CBAC7">
    <w:name w:val="265933B2C8C844A38B35ADF2AE5CBAC7"/>
  </w:style>
  <w:style w:type="paragraph" w:customStyle="1" w:styleId="53C29A60725A41CC8A9F731253B75DDB">
    <w:name w:val="53C29A60725A41CC8A9F731253B75DDB"/>
  </w:style>
  <w:style w:type="paragraph" w:customStyle="1" w:styleId="BDA74A64F1C347F5ACAF376A70F84432">
    <w:name w:val="BDA74A64F1C347F5ACAF376A70F84432"/>
  </w:style>
  <w:style w:type="paragraph" w:customStyle="1" w:styleId="E3A70ABFF2314D518C5C8B1ED7FE6FA1">
    <w:name w:val="E3A70ABFF2314D518C5C8B1ED7FE6FA1"/>
  </w:style>
  <w:style w:type="paragraph" w:customStyle="1" w:styleId="3ED73BB686F645A780A21D295DA12671">
    <w:name w:val="3ED73BB686F645A780A21D295DA12671"/>
  </w:style>
  <w:style w:type="paragraph" w:customStyle="1" w:styleId="9A85A299CBB34706B0E00400DEC8729E">
    <w:name w:val="9A85A299CBB34706B0E00400DEC8729E"/>
  </w:style>
  <w:style w:type="paragraph" w:customStyle="1" w:styleId="221E2B1BF79F42E3939888DDAD593AF9">
    <w:name w:val="221E2B1BF79F42E3939888DDAD593AF9"/>
  </w:style>
  <w:style w:type="paragraph" w:customStyle="1" w:styleId="5514661B6A0849CBBEADC06DC76F1BCC">
    <w:name w:val="5514661B6A0849CBBEADC06DC76F1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Review of literature</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htt</b:Tag>
    <b:SourceType>DocumentFromInternetSite</b:SourceType>
    <b:Guid>{999F0CF3-F192-43DE-B866-D51407E4D031}</b:Guid>
    <b:URL>https://vincentarelbundock.github.io/Rdatasets/datasets.html</b:URL>
    <b:Title>R Data Sets</b:Title>
    <b:RefOrder>1</b:RefOrder>
  </b:Source>
  <b:Source>
    <b:Tag>Ste</b:Tag>
    <b:SourceType>Book</b:SourceType>
    <b:Guid>{388AA968-C1E6-48E5-82BB-2DFD1C3F7011}</b:Guid>
    <b:Title>Numerical Methods for Engineers</b:Title>
    <b:Author>
      <b:Author>
        <b:NameList>
          <b:Person>
            <b:Last>Chapra</b:Last>
            <b:First>Steven</b:First>
            <b:Middle>C.</b:Middle>
          </b:Person>
          <b:Person>
            <b:Last>Canale</b:Last>
            <b:First>Raymond</b:First>
            <b:Middle>P.</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F2365-21AF-42D4-A84F-50560907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372</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Effect of Change in Salt Concentration on Blood Pressure</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change in Salt concentration on Blood Pressure</dc:title>
  <dc:subject/>
  <dc:creator>Bhavneet Soni</dc:creator>
  <cp:keywords/>
  <dc:description/>
  <cp:lastModifiedBy>Bhavneet Soni</cp:lastModifiedBy>
  <cp:revision>9</cp:revision>
  <dcterms:created xsi:type="dcterms:W3CDTF">2017-11-23T16:53:00Z</dcterms:created>
  <dcterms:modified xsi:type="dcterms:W3CDTF">2017-11-26T02:30:00Z</dcterms:modified>
</cp:coreProperties>
</file>