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C16" w:rsidRPr="00D84903" w:rsidRDefault="00E2389B" w:rsidP="00EA296F">
      <w:pPr>
        <w:pStyle w:val="Title"/>
        <w:rPr>
          <w:rFonts w:asciiTheme="minorHAnsi" w:hAnsiTheme="minorHAnsi" w:cstheme="minorHAnsi"/>
        </w:rPr>
      </w:pPr>
      <w:sdt>
        <w:sdtPr>
          <w:alias w:val="Title"/>
          <w:tag w:val=""/>
          <w:id w:val="726351117"/>
          <w:placeholder>
            <w:docPart w:val="BC6946A7DF364E8EBCDEE0D78AB97D1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r w:rsidR="008F27E8">
            <w:t>Assignment 1</w:t>
          </w:r>
        </w:sdtContent>
      </w:sdt>
    </w:p>
    <w:p w:rsidR="00266C16" w:rsidRPr="00D84903" w:rsidRDefault="009F6E17" w:rsidP="00EA296F">
      <w:pPr>
        <w:pStyle w:val="Title2"/>
        <w:rPr>
          <w:rFonts w:cstheme="minorHAnsi"/>
        </w:rPr>
      </w:pPr>
      <w:r w:rsidRPr="00D84903">
        <w:rPr>
          <w:rFonts w:cstheme="minorHAnsi"/>
        </w:rPr>
        <w:t>Bhavneet Soni</w:t>
      </w:r>
    </w:p>
    <w:p w:rsidR="00266C16" w:rsidRPr="00D84903" w:rsidRDefault="00266C16" w:rsidP="008F27E8">
      <w:pPr>
        <w:pStyle w:val="Title2"/>
        <w:jc w:val="both"/>
        <w:rPr>
          <w:rFonts w:cstheme="minorHAnsi"/>
        </w:rPr>
      </w:pPr>
    </w:p>
    <w:p w:rsidR="00695BB7" w:rsidRPr="00D86C6A" w:rsidRDefault="00805813" w:rsidP="008F27E8">
      <w:pPr>
        <w:ind w:firstLine="0"/>
        <w:jc w:val="both"/>
        <w:rPr>
          <w:rFonts w:eastAsiaTheme="majorEastAsia"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:rsidR="00035E53" w:rsidRDefault="000074D2" w:rsidP="000074D2">
      <w:pPr>
        <w:ind w:firstLine="0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Solution 1: </w:t>
      </w:r>
      <w:r w:rsidR="004A2E6D">
        <w:rPr>
          <w:rFonts w:cstheme="minorHAnsi"/>
        </w:rPr>
        <w:t xml:space="preserve">In </w:t>
      </w:r>
      <w:r>
        <w:rPr>
          <w:rFonts w:cstheme="minorHAnsi"/>
        </w:rPr>
        <w:t>today’s</w:t>
      </w:r>
      <w:r w:rsidR="004A2E6D">
        <w:rPr>
          <w:rFonts w:cstheme="minorHAnsi"/>
        </w:rPr>
        <w:t xml:space="preserve"> world when you think about big data </w:t>
      </w:r>
      <w:r>
        <w:rPr>
          <w:rFonts w:cstheme="minorHAnsi"/>
        </w:rPr>
        <w:t xml:space="preserve">application </w:t>
      </w:r>
      <w:r w:rsidR="004A2E6D">
        <w:rPr>
          <w:rFonts w:cstheme="minorHAnsi"/>
        </w:rPr>
        <w:t xml:space="preserve">there </w:t>
      </w:r>
      <w:r>
        <w:rPr>
          <w:rFonts w:cstheme="minorHAnsi"/>
        </w:rPr>
        <w:t>is</w:t>
      </w:r>
      <w:r w:rsidR="004A2E6D">
        <w:rPr>
          <w:rFonts w:cstheme="minorHAnsi"/>
        </w:rPr>
        <w:t xml:space="preserve"> </w:t>
      </w:r>
      <w:r>
        <w:rPr>
          <w:rFonts w:cstheme="minorHAnsi"/>
        </w:rPr>
        <w:t>no</w:t>
      </w:r>
      <w:r w:rsidR="004A2E6D">
        <w:rPr>
          <w:rFonts w:cstheme="minorHAnsi"/>
        </w:rPr>
        <w:t xml:space="preserve"> dearth of every day application</w:t>
      </w:r>
      <w:r>
        <w:rPr>
          <w:rFonts w:cstheme="minorHAnsi"/>
        </w:rPr>
        <w:t>s</w:t>
      </w:r>
      <w:r w:rsidR="004A2E6D">
        <w:rPr>
          <w:rFonts w:cstheme="minorHAnsi"/>
        </w:rPr>
        <w:t xml:space="preserve"> </w:t>
      </w:r>
      <w:r>
        <w:rPr>
          <w:rFonts w:cstheme="minorHAnsi"/>
        </w:rPr>
        <w:t xml:space="preserve">that are driven by Big Data. </w:t>
      </w:r>
      <w:r w:rsidR="003024D5">
        <w:rPr>
          <w:rFonts w:cstheme="minorHAnsi"/>
        </w:rPr>
        <w:t>Daily</w:t>
      </w:r>
      <w:r>
        <w:rPr>
          <w:rFonts w:cstheme="minorHAnsi"/>
        </w:rPr>
        <w:t>, we come across numerous</w:t>
      </w:r>
      <w:r w:rsidR="003024D5">
        <w:rPr>
          <w:rFonts w:cstheme="minorHAnsi"/>
        </w:rPr>
        <w:t xml:space="preserve"> big data</w:t>
      </w:r>
      <w:r>
        <w:rPr>
          <w:rFonts w:cstheme="minorHAnsi"/>
        </w:rPr>
        <w:t xml:space="preserve"> application</w:t>
      </w:r>
      <w:r w:rsidR="003024D5">
        <w:rPr>
          <w:rFonts w:cstheme="minorHAnsi"/>
        </w:rPr>
        <w:t>s</w:t>
      </w:r>
      <w:r>
        <w:rPr>
          <w:rFonts w:cstheme="minorHAnsi"/>
        </w:rPr>
        <w:t xml:space="preserve"> from banking, education, healthcare, transportation, communications, shopping to entertainment</w:t>
      </w:r>
      <w:r w:rsidR="003024D5">
        <w:rPr>
          <w:rFonts w:cstheme="minorHAnsi"/>
        </w:rPr>
        <w:t xml:space="preserve"> that are</w:t>
      </w:r>
      <w:r>
        <w:rPr>
          <w:rFonts w:cstheme="minorHAnsi"/>
        </w:rPr>
        <w:t>. Industries are making use of big data to understand and predict the needs of their customers</w:t>
      </w:r>
      <w:r w:rsidR="003024D5">
        <w:rPr>
          <w:rFonts w:cstheme="minorHAnsi"/>
        </w:rPr>
        <w:t xml:space="preserve">. </w:t>
      </w:r>
    </w:p>
    <w:p w:rsidR="00035E53" w:rsidRDefault="00035E53" w:rsidP="00035E53">
      <w:pPr>
        <w:keepNext/>
        <w:ind w:firstLine="0"/>
        <w:jc w:val="both"/>
      </w:pPr>
      <w:r>
        <w:rPr>
          <w:noProof/>
          <w:lang w:eastAsia="en-US"/>
        </w:rPr>
        <w:drawing>
          <wp:inline distT="0" distB="0" distL="0" distR="0" wp14:anchorId="64AD5D51" wp14:editId="2F1BC4B4">
            <wp:extent cx="5019675" cy="3409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53" w:rsidRDefault="00035E53" w:rsidP="00035E53">
      <w:pPr>
        <w:pStyle w:val="Caption"/>
        <w:jc w:val="both"/>
        <w:rPr>
          <w:rFonts w:cstheme="minorHAnsi"/>
        </w:rPr>
      </w:pPr>
      <w:r>
        <w:t xml:space="preserve">Figure </w:t>
      </w:r>
      <w:r w:rsidR="00E2389B">
        <w:fldChar w:fldCharType="begin"/>
      </w:r>
      <w:r w:rsidR="00E2389B">
        <w:instrText xml:space="preserve"> SEQ Figure \* ARABIC </w:instrText>
      </w:r>
      <w:r w:rsidR="00E2389B">
        <w:fldChar w:fldCharType="separate"/>
      </w:r>
      <w:r w:rsidR="00135FF1">
        <w:rPr>
          <w:noProof/>
        </w:rPr>
        <w:t>1</w:t>
      </w:r>
      <w:r w:rsidR="00E2389B">
        <w:rPr>
          <w:noProof/>
        </w:rPr>
        <w:fldChar w:fldCharType="end"/>
      </w:r>
      <w:r>
        <w:t>: Big Data usage by industry</w:t>
      </w:r>
      <w:sdt>
        <w:sdtPr>
          <w:id w:val="1987431423"/>
          <w:citation/>
        </w:sdtPr>
        <w:sdtEndPr/>
        <w:sdtContent>
          <w:r w:rsidR="00086C76">
            <w:fldChar w:fldCharType="begin"/>
          </w:r>
          <w:r w:rsidR="00086C76">
            <w:instrText xml:space="preserve"> CITATION RBh16 \l 1033 </w:instrText>
          </w:r>
          <w:r w:rsidR="00086C76">
            <w:fldChar w:fldCharType="separate"/>
          </w:r>
          <w:r w:rsidR="006411AE">
            <w:rPr>
              <w:noProof/>
            </w:rPr>
            <w:t xml:space="preserve"> </w:t>
          </w:r>
          <w:r w:rsidR="006411AE" w:rsidRPr="006411AE">
            <w:rPr>
              <w:noProof/>
            </w:rPr>
            <w:t>[1]</w:t>
          </w:r>
          <w:r w:rsidR="00086C76">
            <w:fldChar w:fldCharType="end"/>
          </w:r>
        </w:sdtContent>
      </w:sdt>
    </w:p>
    <w:p w:rsidR="00D86C6A" w:rsidRDefault="003024D5" w:rsidP="00283DB3">
      <w:pPr>
        <w:ind w:firstLine="0"/>
        <w:jc w:val="both"/>
        <w:rPr>
          <w:rFonts w:cstheme="minorHAnsi"/>
        </w:rPr>
      </w:pPr>
      <w:r>
        <w:rPr>
          <w:rFonts w:cstheme="minorHAnsi"/>
        </w:rPr>
        <w:t xml:space="preserve">For this assignment, I want to discuss </w:t>
      </w:r>
      <w:r w:rsidR="00AE785E">
        <w:rPr>
          <w:rFonts w:cstheme="minorHAnsi"/>
        </w:rPr>
        <w:t>about how</w:t>
      </w:r>
      <w:r w:rsidR="000F7A7F">
        <w:rPr>
          <w:rFonts w:cstheme="minorHAnsi"/>
        </w:rPr>
        <w:t xml:space="preserve"> big data is used by Amazon</w:t>
      </w:r>
      <w:r w:rsidR="00AE785E">
        <w:rPr>
          <w:rFonts w:cstheme="minorHAnsi"/>
        </w:rPr>
        <w:t>. Anyone who has ever shopped online would have either used Amazon either to buy or just</w:t>
      </w:r>
      <w:r w:rsidR="00A14FC9">
        <w:rPr>
          <w:rFonts w:cstheme="minorHAnsi"/>
        </w:rPr>
        <w:t xml:space="preserve"> to review stuff.</w:t>
      </w:r>
      <w:r w:rsidR="00AE785E">
        <w:rPr>
          <w:rFonts w:cstheme="minorHAnsi"/>
        </w:rPr>
        <w:t xml:space="preserve"> </w:t>
      </w:r>
      <w:r w:rsidR="00A14FC9">
        <w:rPr>
          <w:rFonts w:cstheme="minorHAnsi"/>
        </w:rPr>
        <w:t xml:space="preserve">Amazon started off just as an online bookstore but had </w:t>
      </w:r>
      <w:r w:rsidR="009F44BE">
        <w:rPr>
          <w:rFonts w:cstheme="minorHAnsi"/>
        </w:rPr>
        <w:t xml:space="preserve">grew to become an application which </w:t>
      </w:r>
      <w:r w:rsidR="00503197">
        <w:rPr>
          <w:rFonts w:cstheme="minorHAnsi"/>
        </w:rPr>
        <w:t>everyone</w:t>
      </w:r>
      <w:r w:rsidR="009F44BE">
        <w:rPr>
          <w:rFonts w:cstheme="minorHAnsi"/>
        </w:rPr>
        <w:t xml:space="preserve"> goes to compare and review stuff before buying.</w:t>
      </w:r>
      <w:r w:rsidR="00283DB3">
        <w:rPr>
          <w:rFonts w:cstheme="minorHAnsi"/>
        </w:rPr>
        <w:t xml:space="preserve"> It is estimated Amazon has over 152 mil</w:t>
      </w:r>
      <w:r w:rsidR="003355B4">
        <w:rPr>
          <w:rFonts w:cstheme="minorHAnsi"/>
        </w:rPr>
        <w:t xml:space="preserve">lion customers and it draws on an average 1 MB of data from each of the object hosted on its platform. Amazon has access to about 1 exabyte of data </w:t>
      </w:r>
      <w:r w:rsidR="0093663E">
        <w:rPr>
          <w:rFonts w:cstheme="minorHAnsi"/>
        </w:rPr>
        <w:t>i.e.</w:t>
      </w:r>
      <w:r w:rsidR="003355B4">
        <w:rPr>
          <w:rFonts w:cstheme="minorHAnsi"/>
        </w:rPr>
        <w:t xml:space="preserve"> 1 billion gigabytes. The data varies from </w:t>
      </w:r>
      <w:r w:rsidR="0093663E">
        <w:rPr>
          <w:rFonts w:cstheme="minorHAnsi"/>
        </w:rPr>
        <w:t>customer’s</w:t>
      </w:r>
      <w:r w:rsidR="008A6C19">
        <w:rPr>
          <w:rFonts w:cstheme="minorHAnsi"/>
        </w:rPr>
        <w:t xml:space="preserve"> profile, demographics, education level, search history</w:t>
      </w:r>
      <w:r w:rsidR="0093663E">
        <w:rPr>
          <w:rFonts w:cstheme="minorHAnsi"/>
        </w:rPr>
        <w:t>, preferences to product information, images etc.</w:t>
      </w:r>
      <w:r w:rsidR="008A6C19">
        <w:rPr>
          <w:rFonts w:cstheme="minorHAnsi"/>
        </w:rPr>
        <w:t xml:space="preserve"> </w:t>
      </w:r>
    </w:p>
    <w:p w:rsidR="006411AE" w:rsidRDefault="00C7565A" w:rsidP="00283DB3">
      <w:pPr>
        <w:ind w:firstLine="0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As </w:t>
      </w:r>
      <w:r w:rsidR="006411AE">
        <w:rPr>
          <w:rFonts w:cstheme="minorHAnsi"/>
        </w:rPr>
        <w:t>of</w:t>
      </w:r>
      <w:r>
        <w:rPr>
          <w:rFonts w:cstheme="minorHAnsi"/>
        </w:rPr>
        <w:t xml:space="preserve"> </w:t>
      </w:r>
      <w:r w:rsidR="006411AE">
        <w:rPr>
          <w:rFonts w:cstheme="minorHAnsi"/>
        </w:rPr>
        <w:t>Jan,</w:t>
      </w:r>
      <w:r>
        <w:rPr>
          <w:rFonts w:cstheme="minorHAnsi"/>
        </w:rPr>
        <w:t xml:space="preserve"> </w:t>
      </w:r>
      <w:r w:rsidR="006411AE">
        <w:rPr>
          <w:rFonts w:cstheme="minorHAnsi"/>
        </w:rPr>
        <w:t xml:space="preserve">04 </w:t>
      </w:r>
      <w:r>
        <w:rPr>
          <w:rFonts w:cstheme="minorHAnsi"/>
        </w:rPr>
        <w:t>201</w:t>
      </w:r>
      <w:r w:rsidR="006411AE">
        <w:rPr>
          <w:rFonts w:cstheme="minorHAnsi"/>
        </w:rPr>
        <w:t xml:space="preserve">7 </w:t>
      </w:r>
      <w:r w:rsidR="006411AE" w:rsidRPr="006411AE">
        <w:rPr>
          <w:rFonts w:cstheme="minorHAnsi"/>
        </w:rPr>
        <w:t xml:space="preserve">Amazon.com </w:t>
      </w:r>
      <w:r w:rsidR="006411AE">
        <w:rPr>
          <w:rFonts w:cstheme="minorHAnsi"/>
        </w:rPr>
        <w:t xml:space="preserve">has </w:t>
      </w:r>
      <w:r w:rsidR="006411AE" w:rsidRPr="006411AE">
        <w:rPr>
          <w:rFonts w:cstheme="minorHAnsi"/>
        </w:rPr>
        <w:t xml:space="preserve">a total of 398,040,250 </w:t>
      </w:r>
      <w:r w:rsidR="006411AE">
        <w:rPr>
          <w:rFonts w:cstheme="minorHAnsi"/>
        </w:rPr>
        <w:t>p</w:t>
      </w:r>
      <w:r w:rsidR="006411AE" w:rsidRPr="006411AE">
        <w:rPr>
          <w:rFonts w:cstheme="minorHAnsi"/>
        </w:rPr>
        <w:t>roducts</w:t>
      </w:r>
      <w:r w:rsidR="006411AE">
        <w:rPr>
          <w:rFonts w:cstheme="minorHAnsi"/>
        </w:rPr>
        <w:t xml:space="preserve"> for sale, from all sorts of product categories, below is a graph showing top 10 categories by products available at site.</w:t>
      </w:r>
    </w:p>
    <w:p w:rsidR="006411AE" w:rsidRDefault="006411AE" w:rsidP="006411AE">
      <w:pPr>
        <w:keepNext/>
        <w:ind w:firstLine="0"/>
        <w:jc w:val="both"/>
      </w:pPr>
      <w:r>
        <w:rPr>
          <w:noProof/>
          <w:lang w:eastAsia="en-US"/>
        </w:rPr>
        <w:drawing>
          <wp:inline distT="0" distB="0" distL="0" distR="0" wp14:anchorId="2DB3F1F0" wp14:editId="5D67880A">
            <wp:extent cx="5943600" cy="310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AE" w:rsidRDefault="006411AE" w:rsidP="006411AE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35FF1">
        <w:rPr>
          <w:noProof/>
        </w:rPr>
        <w:t>2</w:t>
      </w:r>
      <w:r>
        <w:fldChar w:fldCharType="end"/>
      </w:r>
      <w:r>
        <w:t>: Top 10 Product Categories</w:t>
      </w:r>
      <w:sdt>
        <w:sdtPr>
          <w:id w:val="-810245776"/>
          <w:citation/>
        </w:sdtPr>
        <w:sdtContent>
          <w:r>
            <w:fldChar w:fldCharType="begin"/>
          </w:r>
          <w:r>
            <w:instrText xml:space="preserve">CITATION Num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6411AE">
            <w:rPr>
              <w:noProof/>
            </w:rPr>
            <w:t>[2]</w:t>
          </w:r>
          <w:r>
            <w:fldChar w:fldCharType="end"/>
          </w:r>
        </w:sdtContent>
      </w:sdt>
    </w:p>
    <w:p w:rsidR="00C7565A" w:rsidRDefault="006411AE" w:rsidP="00283DB3">
      <w:pPr>
        <w:ind w:firstLine="0"/>
        <w:jc w:val="both"/>
        <w:rPr>
          <w:rFonts w:cstheme="minorHAnsi"/>
        </w:rPr>
      </w:pPr>
      <w:r>
        <w:rPr>
          <w:rFonts w:cstheme="minorHAnsi"/>
        </w:rPr>
        <w:t xml:space="preserve">  </w:t>
      </w:r>
      <w:r w:rsidR="00C7565A">
        <w:rPr>
          <w:rFonts w:cstheme="minorHAnsi"/>
        </w:rPr>
        <w:t xml:space="preserve"> </w:t>
      </w:r>
    </w:p>
    <w:p w:rsidR="00EA296F" w:rsidRDefault="000B5A61" w:rsidP="000B5A61">
      <w:pPr>
        <w:ind w:firstLine="0"/>
        <w:jc w:val="both"/>
        <w:rPr>
          <w:rFonts w:cstheme="minorHAnsi"/>
        </w:rPr>
      </w:pPr>
      <w:r>
        <w:rPr>
          <w:rFonts w:cstheme="minorHAnsi"/>
        </w:rPr>
        <w:t>W</w:t>
      </w:r>
      <w:r w:rsidR="00C7565A">
        <w:rPr>
          <w:rFonts w:cstheme="minorHAnsi"/>
        </w:rPr>
        <w:t xml:space="preserve">ith big data comes big issues, like storing data, managing </w:t>
      </w:r>
      <w:r>
        <w:rPr>
          <w:rFonts w:cstheme="minorHAnsi"/>
        </w:rPr>
        <w:t xml:space="preserve">it, backing it up, keeping the data safe and above all extracting meaningful information from it. With high amount of data, the </w:t>
      </w:r>
      <w:r w:rsidR="0098039E">
        <w:rPr>
          <w:rFonts w:cstheme="minorHAnsi"/>
        </w:rPr>
        <w:t>traditional</w:t>
      </w:r>
      <w:r>
        <w:rPr>
          <w:rFonts w:cstheme="minorHAnsi"/>
        </w:rPr>
        <w:t xml:space="preserve"> RDBMs are no longer effective and take forever to analyze.</w:t>
      </w:r>
      <w:r w:rsidR="0098039E">
        <w:rPr>
          <w:rFonts w:cstheme="minorHAnsi"/>
        </w:rPr>
        <w:t xml:space="preserve"> Also since the data is of so many different types</w:t>
      </w:r>
      <w:r w:rsidR="00F27A24">
        <w:rPr>
          <w:rFonts w:cstheme="minorHAnsi"/>
        </w:rPr>
        <w:t>,</w:t>
      </w:r>
      <w:r w:rsidR="0098039E">
        <w:rPr>
          <w:rFonts w:cstheme="minorHAnsi"/>
        </w:rPr>
        <w:t xml:space="preserve"> traditional databases </w:t>
      </w:r>
      <w:r w:rsidR="00F27A24">
        <w:rPr>
          <w:rFonts w:cstheme="minorHAnsi"/>
        </w:rPr>
        <w:t>can’t</w:t>
      </w:r>
      <w:r w:rsidR="0098039E">
        <w:rPr>
          <w:rFonts w:cstheme="minorHAnsi"/>
        </w:rPr>
        <w:t xml:space="preserve"> effectively handle them.</w:t>
      </w:r>
      <w:r w:rsidR="00F27A24">
        <w:rPr>
          <w:rFonts w:cstheme="minorHAnsi"/>
        </w:rPr>
        <w:t xml:space="preserve"> </w:t>
      </w:r>
      <w:r w:rsidR="00F27A24">
        <w:rPr>
          <w:rFonts w:cstheme="minorHAnsi"/>
        </w:rPr>
        <w:t xml:space="preserve">To manage this huge data, we have effective solutions </w:t>
      </w:r>
      <w:r w:rsidR="00F27A24">
        <w:rPr>
          <w:rFonts w:cstheme="minorHAnsi"/>
        </w:rPr>
        <w:t>that are widely used in the industry. To effectively store and to make sure we have sufficient back up of the data we use Distributed File system</w:t>
      </w:r>
      <w:r w:rsidR="005745DA">
        <w:rPr>
          <w:rFonts w:cstheme="minorHAnsi"/>
        </w:rPr>
        <w:t xml:space="preserve"> (DFS)</w:t>
      </w:r>
      <w:r w:rsidR="00F27A24">
        <w:rPr>
          <w:rFonts w:cstheme="minorHAnsi"/>
        </w:rPr>
        <w:t xml:space="preserve">, in which the data is broken up in to small packages and multiple copies of these packages are stored in multiple machines, </w:t>
      </w:r>
      <w:r w:rsidR="009869F6">
        <w:rPr>
          <w:rFonts w:cstheme="minorHAnsi"/>
        </w:rPr>
        <w:t>to</w:t>
      </w:r>
      <w:r w:rsidR="00F27A24">
        <w:rPr>
          <w:rFonts w:cstheme="minorHAnsi"/>
        </w:rPr>
        <w:t xml:space="preserve"> </w:t>
      </w:r>
      <w:r w:rsidR="005745DA">
        <w:rPr>
          <w:rFonts w:cstheme="minorHAnsi"/>
        </w:rPr>
        <w:t>ensure data</w:t>
      </w:r>
      <w:r w:rsidR="00F27A24">
        <w:rPr>
          <w:rFonts w:cstheme="minorHAnsi"/>
        </w:rPr>
        <w:t xml:space="preserve"> backup and data availability</w:t>
      </w:r>
      <w:r w:rsidR="005745DA">
        <w:rPr>
          <w:rFonts w:cstheme="minorHAnsi"/>
        </w:rPr>
        <w:t xml:space="preserve"> in case of a machine failure. Apart from that DFS provides platform for running analytics functions in parallel </w:t>
      </w:r>
      <w:r w:rsidR="009869F6">
        <w:rPr>
          <w:rFonts w:cstheme="minorHAnsi"/>
        </w:rPr>
        <w:t xml:space="preserve">using MapReduce Algorithm there by giving a fast output. This ability to access and analyses large amounts of data has opened </w:t>
      </w:r>
      <w:r w:rsidR="009869F6">
        <w:rPr>
          <w:rFonts w:cstheme="minorHAnsi"/>
        </w:rPr>
        <w:lastRenderedPageBreak/>
        <w:t xml:space="preserve">a lot of venues for the company, they are better able to predict and provide suggestions to their customers, which increase the targeting of the advertisement so much effective. </w:t>
      </w:r>
      <w:r w:rsidR="00EA296F">
        <w:rPr>
          <w:rFonts w:cstheme="minorHAnsi"/>
        </w:rPr>
        <w:t>Amazon has gone so big in this that they have started offering big data analytics services to other businesses and applications.</w:t>
      </w:r>
      <w:r w:rsidR="009869F6">
        <w:rPr>
          <w:rFonts w:cstheme="minorHAnsi"/>
        </w:rPr>
        <w:t xml:space="preserve"> However, there are still a few challenges that they face and must overcome in the future to truly utilize the potential of big data.</w:t>
      </w:r>
    </w:p>
    <w:p w:rsidR="009869F6" w:rsidRDefault="009869F6" w:rsidP="008F27E8">
      <w:pPr>
        <w:ind w:firstLine="0"/>
        <w:jc w:val="both"/>
        <w:rPr>
          <w:rFonts w:cstheme="minorHAnsi"/>
        </w:rPr>
      </w:pPr>
    </w:p>
    <w:p w:rsidR="00C02E15" w:rsidRDefault="008F27E8" w:rsidP="008F27E8">
      <w:pPr>
        <w:ind w:firstLine="0"/>
        <w:jc w:val="both"/>
        <w:rPr>
          <w:rFonts w:cstheme="minorHAnsi"/>
        </w:rPr>
      </w:pPr>
      <w:r>
        <w:rPr>
          <w:rFonts w:cstheme="minorHAnsi"/>
        </w:rPr>
        <w:t xml:space="preserve">Solution 2: A </w:t>
      </w:r>
      <w:r w:rsidR="003D1B5B">
        <w:rPr>
          <w:rFonts w:cstheme="minorHAnsi"/>
        </w:rPr>
        <w:t>57-bit</w:t>
      </w:r>
      <w:r>
        <w:rPr>
          <w:rFonts w:cstheme="minorHAnsi"/>
        </w:rPr>
        <w:t xml:space="preserve"> key will have a combination of 2 to the power of 57 which is </w:t>
      </w:r>
      <w:r w:rsidR="00C02E15">
        <w:rPr>
          <w:rFonts w:cstheme="minorHAnsi"/>
        </w:rPr>
        <w:t xml:space="preserve">about </w:t>
      </w:r>
      <w:r>
        <w:rPr>
          <w:rFonts w:cstheme="minorHAnsi"/>
        </w:rPr>
        <w:t xml:space="preserve">144,115,188,075,855,872 combinations. A brute force approach is in which all the possible combinations are tried one </w:t>
      </w:r>
      <w:r w:rsidR="003D1B5B">
        <w:rPr>
          <w:rFonts w:cstheme="minorHAnsi"/>
        </w:rPr>
        <w:t xml:space="preserve">by one. Using this approach, the </w:t>
      </w:r>
      <w:r w:rsidR="00C02E15">
        <w:rPr>
          <w:rFonts w:cstheme="minorHAnsi"/>
        </w:rPr>
        <w:t>worst-case</w:t>
      </w:r>
      <w:r w:rsidR="003D1B5B">
        <w:rPr>
          <w:rFonts w:cstheme="minorHAnsi"/>
        </w:rPr>
        <w:t xml:space="preserve"> scenario would be when we get the correct </w:t>
      </w:r>
      <w:r w:rsidR="00C02E15">
        <w:rPr>
          <w:rFonts w:cstheme="minorHAnsi"/>
        </w:rPr>
        <w:t>on the last try.</w:t>
      </w:r>
    </w:p>
    <w:p w:rsidR="00D86C6A" w:rsidRDefault="00C02E15" w:rsidP="008F27E8">
      <w:pPr>
        <w:ind w:firstLine="0"/>
        <w:jc w:val="both"/>
        <w:rPr>
          <w:rFonts w:cstheme="minorHAnsi"/>
        </w:rPr>
      </w:pPr>
      <w:r>
        <w:rPr>
          <w:rFonts w:cstheme="minorHAnsi"/>
        </w:rPr>
        <w:tab/>
      </w:r>
      <w:r w:rsidR="003D5AD8">
        <w:rPr>
          <w:rFonts w:cstheme="minorHAnsi"/>
        </w:rPr>
        <w:t>So,</w:t>
      </w:r>
      <w:r>
        <w:rPr>
          <w:rFonts w:cstheme="minorHAnsi"/>
        </w:rPr>
        <w:t xml:space="preserve"> for a PC capable of checking 1000 combination per millisecond will be ab</w:t>
      </w:r>
      <w:r w:rsidR="00CE3B62">
        <w:rPr>
          <w:rFonts w:cstheme="minorHAnsi"/>
        </w:rPr>
        <w:t>le</w:t>
      </w:r>
      <w:r>
        <w:rPr>
          <w:rFonts w:cstheme="minorHAnsi"/>
        </w:rPr>
        <w:t xml:space="preserve"> to try about 1000 x 1000 combinations per second, </w:t>
      </w:r>
      <w:r w:rsidR="003D5AD8">
        <w:rPr>
          <w:rFonts w:cstheme="minorHAnsi"/>
        </w:rPr>
        <w:t>i.e.</w:t>
      </w:r>
      <w:r>
        <w:rPr>
          <w:rFonts w:cstheme="minorHAnsi"/>
        </w:rPr>
        <w:t xml:space="preserve"> it will take 144,115,188,076 seconds which is </w:t>
      </w:r>
      <w:r w:rsidR="00CE3B62">
        <w:rPr>
          <w:rFonts w:cstheme="minorHAnsi"/>
        </w:rPr>
        <w:t>about 40,031,997</w:t>
      </w:r>
      <w:r>
        <w:rPr>
          <w:rFonts w:cstheme="minorHAnsi"/>
        </w:rPr>
        <w:t xml:space="preserve"> hours (144,115,188,076</w:t>
      </w:r>
      <w:r w:rsidR="003D1B5B">
        <w:rPr>
          <w:rFonts w:cstheme="minorHAnsi"/>
        </w:rPr>
        <w:t xml:space="preserve"> </w:t>
      </w:r>
      <w:r w:rsidR="00CE3B62">
        <w:rPr>
          <w:rFonts w:cstheme="minorHAnsi"/>
        </w:rPr>
        <w:t xml:space="preserve">/60*60). </w:t>
      </w:r>
      <w:r w:rsidR="00503197">
        <w:rPr>
          <w:rFonts w:cstheme="minorHAnsi"/>
        </w:rPr>
        <w:t>So,</w:t>
      </w:r>
      <w:r w:rsidR="00CE3B62">
        <w:rPr>
          <w:rFonts w:cstheme="minorHAnsi"/>
        </w:rPr>
        <w:t xml:space="preserve"> it will take about 4570 years</w:t>
      </w:r>
      <w:r w:rsidR="00503197">
        <w:rPr>
          <w:rFonts w:cstheme="minorHAnsi"/>
        </w:rPr>
        <w:t xml:space="preserve"> to decrypt the key</w:t>
      </w:r>
      <w:r w:rsidR="0026110B">
        <w:rPr>
          <w:rFonts w:cstheme="minorHAnsi"/>
        </w:rPr>
        <w:t>.</w:t>
      </w:r>
    </w:p>
    <w:p w:rsidR="000B1A69" w:rsidRPr="00D84903" w:rsidRDefault="0026110B" w:rsidP="00695E63">
      <w:pPr>
        <w:ind w:firstLine="0"/>
        <w:jc w:val="both"/>
        <w:rPr>
          <w:rFonts w:cstheme="minorHAnsi"/>
        </w:rPr>
      </w:pPr>
      <w:r>
        <w:rPr>
          <w:rFonts w:cstheme="minorHAnsi"/>
        </w:rPr>
        <w:tab/>
        <w:t>While a super computer that can do 10^6 decryptions per microsecond</w:t>
      </w:r>
      <w:r w:rsidR="00695E63">
        <w:rPr>
          <w:rFonts w:cstheme="minorHAnsi"/>
        </w:rPr>
        <w:t xml:space="preserve"> </w:t>
      </w:r>
      <w:r w:rsidR="003D5AD8">
        <w:rPr>
          <w:rFonts w:cstheme="minorHAnsi"/>
        </w:rPr>
        <w:t>i.e. 10</w:t>
      </w:r>
      <w:r w:rsidR="00695E63">
        <w:rPr>
          <w:rFonts w:cstheme="minorHAnsi"/>
        </w:rPr>
        <w:t>^6 *10^6 combinations per sec, so it will take 144,116 seconds (2^57 / (10^6 *10^</w:t>
      </w:r>
      <w:bookmarkStart w:id="0" w:name="_GoBack"/>
      <w:bookmarkEnd w:id="0"/>
      <w:r w:rsidR="00695E63">
        <w:rPr>
          <w:rFonts w:cstheme="minorHAnsi"/>
        </w:rPr>
        <w:t>6)). which comes out to be a little over 40 hours.</w:t>
      </w:r>
      <w:r w:rsidR="00695E63" w:rsidRPr="00D84903">
        <w:rPr>
          <w:rFonts w:cstheme="minorHAnsi"/>
        </w:rPr>
        <w:t xml:space="preserve"> </w:t>
      </w:r>
    </w:p>
    <w:sdt>
      <w:sdtPr>
        <w:id w:val="-2043584732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</w:rPr>
      </w:sdtEndPr>
      <w:sdtContent>
        <w:p w:rsidR="00E3191E" w:rsidRDefault="00E3191E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6411AE" w:rsidRDefault="00E3191E" w:rsidP="00E3191E">
              <w:pPr>
                <w:ind w:firstLine="0"/>
                <w:rPr>
                  <w:noProof/>
                  <w:kern w:val="0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05"/>
              </w:tblGrid>
              <w:tr w:rsidR="006411AE">
                <w:trPr>
                  <w:divId w:val="9857006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411AE" w:rsidRDefault="006411A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411AE" w:rsidRDefault="006411A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Gaitho, "How Applications of Big Data Drive Industries," 20 October 2015. [Online]. Available: https://www.simplilearn.com/big-data-applications-in-industries-article.</w:t>
                    </w:r>
                  </w:p>
                </w:tc>
              </w:tr>
              <w:tr w:rsidR="006411AE">
                <w:trPr>
                  <w:divId w:val="9857006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411AE" w:rsidRDefault="006411A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411AE" w:rsidRDefault="006411A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SCRAPEHERO, "Number of Products Sold on Amazon.com," 5 January 2017. [Online]. Available: https://www.scrapehero.com/how-many-products-are-sold-on-amazon-com-january-2017-report/.</w:t>
                    </w:r>
                  </w:p>
                </w:tc>
              </w:tr>
            </w:tbl>
            <w:p w:rsidR="006411AE" w:rsidRDefault="006411AE">
              <w:pPr>
                <w:divId w:val="98570066"/>
                <w:rPr>
                  <w:rFonts w:eastAsia="Times New Roman"/>
                  <w:noProof/>
                </w:rPr>
              </w:pPr>
            </w:p>
            <w:p w:rsidR="00E3191E" w:rsidRDefault="00E3191E" w:rsidP="00E3191E">
              <w:pPr>
                <w:ind w:firstLine="0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0B1A69" w:rsidRPr="00D84903" w:rsidRDefault="000B1A69" w:rsidP="008F27E8">
      <w:pPr>
        <w:ind w:firstLine="0"/>
        <w:jc w:val="both"/>
        <w:rPr>
          <w:rFonts w:cstheme="minorHAnsi"/>
        </w:rPr>
      </w:pPr>
    </w:p>
    <w:sectPr w:rsidR="000B1A69" w:rsidRPr="00D84903">
      <w:headerReference w:type="default" r:id="rId14"/>
      <w:head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89B" w:rsidRDefault="00E2389B">
      <w:pPr>
        <w:spacing w:line="240" w:lineRule="auto"/>
      </w:pPr>
      <w:r>
        <w:separator/>
      </w:r>
    </w:p>
  </w:endnote>
  <w:endnote w:type="continuationSeparator" w:id="0">
    <w:p w:rsidR="00E2389B" w:rsidRDefault="00E238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89B" w:rsidRDefault="00E2389B">
      <w:pPr>
        <w:spacing w:line="240" w:lineRule="auto"/>
      </w:pPr>
      <w:r>
        <w:separator/>
      </w:r>
    </w:p>
  </w:footnote>
  <w:footnote w:type="continuationSeparator" w:id="0">
    <w:p w:rsidR="00E2389B" w:rsidRDefault="00E238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C16" w:rsidRDefault="00E2389B">
    <w:pPr>
      <w:pStyle w:val="Header"/>
    </w:pPr>
    <w:sdt>
      <w:sdtPr>
        <w:alias w:val="Running head"/>
        <w:tag w:val=""/>
        <w:id w:val="1273986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CC23F9" w:rsidRPr="00CC23F9">
          <w:t>CISC 5</w:t>
        </w:r>
        <w:r w:rsidR="00D86C6A">
          <w:t>2</w:t>
        </w:r>
        <w:r w:rsidR="00CC23F9" w:rsidRPr="00CC23F9">
          <w:t xml:space="preserve">0 90 – </w:t>
        </w:r>
        <w:r w:rsidR="00D86C6A">
          <w:t>Data Engineering and Mining</w:t>
        </w:r>
        <w:r w:rsidR="00CC23F9" w:rsidRPr="00CC23F9">
          <w:t xml:space="preserve"> – Assignment 1</w:t>
        </w:r>
      </w:sdtContent>
    </w:sdt>
    <w:r w:rsidR="005B152A">
      <w:rPr>
        <w:rStyle w:val="Strong"/>
      </w:rPr>
      <w:ptab w:relativeTo="margin" w:alignment="right" w:leader="none"/>
    </w:r>
    <w:r w:rsidR="005B152A">
      <w:rPr>
        <w:rStyle w:val="Strong"/>
      </w:rPr>
      <w:fldChar w:fldCharType="begin"/>
    </w:r>
    <w:r w:rsidR="005B152A">
      <w:rPr>
        <w:rStyle w:val="Strong"/>
      </w:rPr>
      <w:instrText xml:space="preserve"> PAGE   \* MERGEFORMAT </w:instrText>
    </w:r>
    <w:r w:rsidR="005B152A">
      <w:rPr>
        <w:rStyle w:val="Strong"/>
      </w:rPr>
      <w:fldChar w:fldCharType="separate"/>
    </w:r>
    <w:r w:rsidR="00135FF1">
      <w:rPr>
        <w:rStyle w:val="Strong"/>
        <w:noProof/>
      </w:rPr>
      <w:t>5</w:t>
    </w:r>
    <w:r w:rsidR="005B152A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E17" w:rsidRPr="009F6E17" w:rsidRDefault="009F6E17" w:rsidP="009F6E17">
    <w:pPr>
      <w:pStyle w:val="Header"/>
      <w:rPr>
        <w:rStyle w:val="Strong"/>
        <w:caps w:val="0"/>
      </w:rPr>
    </w:pPr>
    <w:r w:rsidRPr="009F6E17">
      <w:t>CISC 5</w:t>
    </w:r>
    <w:r w:rsidR="00805813">
      <w:t>2</w:t>
    </w:r>
    <w:r w:rsidR="00D86C6A">
      <w:t>0</w:t>
    </w:r>
    <w:r w:rsidR="00805813">
      <w:t xml:space="preserve"> </w:t>
    </w:r>
    <w:r>
      <w:t xml:space="preserve">– </w:t>
    </w:r>
    <w:r w:rsidR="00D86C6A">
      <w:t>Data Engineering and Mining</w:t>
    </w:r>
    <w:r>
      <w:t xml:space="preserve"> – Assignment </w:t>
    </w:r>
    <w:r w:rsidR="00805813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7922AE9"/>
    <w:multiLevelType w:val="hybridMultilevel"/>
    <w:tmpl w:val="9D6A77F2"/>
    <w:lvl w:ilvl="0" w:tplc="E15C440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C6122A4"/>
    <w:multiLevelType w:val="multilevel"/>
    <w:tmpl w:val="2D76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0D2FA5"/>
    <w:multiLevelType w:val="hybridMultilevel"/>
    <w:tmpl w:val="F1889178"/>
    <w:lvl w:ilvl="0" w:tplc="7108DA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FC1820"/>
    <w:multiLevelType w:val="multilevel"/>
    <w:tmpl w:val="6662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FD6F1F"/>
    <w:multiLevelType w:val="hybridMultilevel"/>
    <w:tmpl w:val="38B86112"/>
    <w:lvl w:ilvl="0" w:tplc="93629F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473C70"/>
    <w:multiLevelType w:val="multilevel"/>
    <w:tmpl w:val="AA8C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1F4236"/>
    <w:multiLevelType w:val="hybridMultilevel"/>
    <w:tmpl w:val="09BA7EE2"/>
    <w:lvl w:ilvl="0" w:tplc="A97EC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C67894"/>
    <w:multiLevelType w:val="hybridMultilevel"/>
    <w:tmpl w:val="21AE7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847524"/>
    <w:multiLevelType w:val="hybridMultilevel"/>
    <w:tmpl w:val="27740894"/>
    <w:lvl w:ilvl="0" w:tplc="FDE4B318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cstheme="majorBid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5"/>
  </w:num>
  <w:num w:numId="13">
    <w:abstractNumId w:val="10"/>
  </w:num>
  <w:num w:numId="14">
    <w:abstractNumId w:val="17"/>
  </w:num>
  <w:num w:numId="15">
    <w:abstractNumId w:val="12"/>
  </w:num>
  <w:num w:numId="16">
    <w:abstractNumId w:val="16"/>
  </w:num>
  <w:num w:numId="17">
    <w:abstractNumId w:val="13"/>
  </w:num>
  <w:num w:numId="18">
    <w:abstractNumId w:val="11"/>
  </w:num>
  <w:num w:numId="19">
    <w:abstractNumId w:val="1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E17"/>
    <w:rsid w:val="000051D8"/>
    <w:rsid w:val="000074D2"/>
    <w:rsid w:val="0002188A"/>
    <w:rsid w:val="0002574F"/>
    <w:rsid w:val="00034E20"/>
    <w:rsid w:val="00035E53"/>
    <w:rsid w:val="0005559F"/>
    <w:rsid w:val="00062695"/>
    <w:rsid w:val="0006616F"/>
    <w:rsid w:val="00066A3B"/>
    <w:rsid w:val="00067AE0"/>
    <w:rsid w:val="00085B12"/>
    <w:rsid w:val="00086C76"/>
    <w:rsid w:val="000A0631"/>
    <w:rsid w:val="000B1A69"/>
    <w:rsid w:val="000B488C"/>
    <w:rsid w:val="000B5A61"/>
    <w:rsid w:val="000B74C2"/>
    <w:rsid w:val="000C5072"/>
    <w:rsid w:val="000E0A2F"/>
    <w:rsid w:val="000F55FA"/>
    <w:rsid w:val="000F6368"/>
    <w:rsid w:val="000F7A7F"/>
    <w:rsid w:val="000F7CFB"/>
    <w:rsid w:val="00104829"/>
    <w:rsid w:val="00110569"/>
    <w:rsid w:val="00110AE8"/>
    <w:rsid w:val="001238C8"/>
    <w:rsid w:val="00126E20"/>
    <w:rsid w:val="00135FF1"/>
    <w:rsid w:val="00144447"/>
    <w:rsid w:val="00173673"/>
    <w:rsid w:val="00183CFB"/>
    <w:rsid w:val="00185B59"/>
    <w:rsid w:val="00187905"/>
    <w:rsid w:val="0019721E"/>
    <w:rsid w:val="001C0CCA"/>
    <w:rsid w:val="001C5F4A"/>
    <w:rsid w:val="001D112A"/>
    <w:rsid w:val="001E41D9"/>
    <w:rsid w:val="001F2C65"/>
    <w:rsid w:val="002108D9"/>
    <w:rsid w:val="002249F4"/>
    <w:rsid w:val="00230E7C"/>
    <w:rsid w:val="0023379C"/>
    <w:rsid w:val="00243B13"/>
    <w:rsid w:val="0026032B"/>
    <w:rsid w:val="0026110B"/>
    <w:rsid w:val="00266C16"/>
    <w:rsid w:val="002801D8"/>
    <w:rsid w:val="00283DB3"/>
    <w:rsid w:val="002A67EB"/>
    <w:rsid w:val="002A7D4C"/>
    <w:rsid w:val="002C6148"/>
    <w:rsid w:val="003024D5"/>
    <w:rsid w:val="00322716"/>
    <w:rsid w:val="00327BD2"/>
    <w:rsid w:val="003355B4"/>
    <w:rsid w:val="00345BF6"/>
    <w:rsid w:val="00383AD4"/>
    <w:rsid w:val="003D1B5B"/>
    <w:rsid w:val="003D5AD8"/>
    <w:rsid w:val="003E763C"/>
    <w:rsid w:val="003F0F10"/>
    <w:rsid w:val="00433289"/>
    <w:rsid w:val="00446CAB"/>
    <w:rsid w:val="00450574"/>
    <w:rsid w:val="0047399C"/>
    <w:rsid w:val="0048305D"/>
    <w:rsid w:val="00486925"/>
    <w:rsid w:val="0049437B"/>
    <w:rsid w:val="004A2E6D"/>
    <w:rsid w:val="004A68F3"/>
    <w:rsid w:val="004B4F7C"/>
    <w:rsid w:val="004B7749"/>
    <w:rsid w:val="004C794E"/>
    <w:rsid w:val="004D6DE2"/>
    <w:rsid w:val="004F01DA"/>
    <w:rsid w:val="00503197"/>
    <w:rsid w:val="005111D6"/>
    <w:rsid w:val="005136F6"/>
    <w:rsid w:val="005224C7"/>
    <w:rsid w:val="00523432"/>
    <w:rsid w:val="0054339A"/>
    <w:rsid w:val="00550075"/>
    <w:rsid w:val="0055345B"/>
    <w:rsid w:val="00565A7C"/>
    <w:rsid w:val="005745DA"/>
    <w:rsid w:val="00580854"/>
    <w:rsid w:val="00581C13"/>
    <w:rsid w:val="00585CEA"/>
    <w:rsid w:val="0058682B"/>
    <w:rsid w:val="0059301F"/>
    <w:rsid w:val="005B0567"/>
    <w:rsid w:val="005B152A"/>
    <w:rsid w:val="005C3C09"/>
    <w:rsid w:val="005C6A79"/>
    <w:rsid w:val="005C6BAD"/>
    <w:rsid w:val="005E1BB3"/>
    <w:rsid w:val="005E3AD5"/>
    <w:rsid w:val="005F126F"/>
    <w:rsid w:val="00612B26"/>
    <w:rsid w:val="00615BC4"/>
    <w:rsid w:val="00627758"/>
    <w:rsid w:val="00636D0A"/>
    <w:rsid w:val="006411AE"/>
    <w:rsid w:val="00643418"/>
    <w:rsid w:val="00645E37"/>
    <w:rsid w:val="006523D1"/>
    <w:rsid w:val="00654E82"/>
    <w:rsid w:val="00655559"/>
    <w:rsid w:val="00673DCD"/>
    <w:rsid w:val="00695BB7"/>
    <w:rsid w:val="00695E63"/>
    <w:rsid w:val="006A24D9"/>
    <w:rsid w:val="006A2807"/>
    <w:rsid w:val="006A418F"/>
    <w:rsid w:val="006B086A"/>
    <w:rsid w:val="006D4AAB"/>
    <w:rsid w:val="006E2BD2"/>
    <w:rsid w:val="006F24FB"/>
    <w:rsid w:val="007023D5"/>
    <w:rsid w:val="00703047"/>
    <w:rsid w:val="00740578"/>
    <w:rsid w:val="00747AA8"/>
    <w:rsid w:val="00750702"/>
    <w:rsid w:val="0075103B"/>
    <w:rsid w:val="007777DF"/>
    <w:rsid w:val="007778D2"/>
    <w:rsid w:val="00793A82"/>
    <w:rsid w:val="00796949"/>
    <w:rsid w:val="007A321B"/>
    <w:rsid w:val="007A48BC"/>
    <w:rsid w:val="007B2A38"/>
    <w:rsid w:val="007D0150"/>
    <w:rsid w:val="007D6910"/>
    <w:rsid w:val="007E30C7"/>
    <w:rsid w:val="007F0650"/>
    <w:rsid w:val="007F37B4"/>
    <w:rsid w:val="007F4020"/>
    <w:rsid w:val="00805813"/>
    <w:rsid w:val="0083593D"/>
    <w:rsid w:val="0084142D"/>
    <w:rsid w:val="008462C4"/>
    <w:rsid w:val="00855FF8"/>
    <w:rsid w:val="00860020"/>
    <w:rsid w:val="008637E1"/>
    <w:rsid w:val="00867F11"/>
    <w:rsid w:val="008A6C19"/>
    <w:rsid w:val="008B3787"/>
    <w:rsid w:val="008B76B1"/>
    <w:rsid w:val="008C0D68"/>
    <w:rsid w:val="008C366D"/>
    <w:rsid w:val="008D0615"/>
    <w:rsid w:val="008E72D4"/>
    <w:rsid w:val="008F27E8"/>
    <w:rsid w:val="008F3E05"/>
    <w:rsid w:val="008F579F"/>
    <w:rsid w:val="0091290E"/>
    <w:rsid w:val="00913766"/>
    <w:rsid w:val="009272C2"/>
    <w:rsid w:val="0093313C"/>
    <w:rsid w:val="0093663E"/>
    <w:rsid w:val="00937703"/>
    <w:rsid w:val="00945481"/>
    <w:rsid w:val="00954EA6"/>
    <w:rsid w:val="00966109"/>
    <w:rsid w:val="0098039E"/>
    <w:rsid w:val="009869F6"/>
    <w:rsid w:val="00997B28"/>
    <w:rsid w:val="009A5A19"/>
    <w:rsid w:val="009B3C50"/>
    <w:rsid w:val="009C7D90"/>
    <w:rsid w:val="009D024A"/>
    <w:rsid w:val="009D07C5"/>
    <w:rsid w:val="009D3EDC"/>
    <w:rsid w:val="009E20F6"/>
    <w:rsid w:val="009E24FC"/>
    <w:rsid w:val="009F3281"/>
    <w:rsid w:val="009F407A"/>
    <w:rsid w:val="009F44BE"/>
    <w:rsid w:val="009F6E17"/>
    <w:rsid w:val="00A00F0E"/>
    <w:rsid w:val="00A060F4"/>
    <w:rsid w:val="00A06E97"/>
    <w:rsid w:val="00A0768A"/>
    <w:rsid w:val="00A14FC9"/>
    <w:rsid w:val="00A154E5"/>
    <w:rsid w:val="00A34099"/>
    <w:rsid w:val="00A37256"/>
    <w:rsid w:val="00A479B2"/>
    <w:rsid w:val="00A72A87"/>
    <w:rsid w:val="00A749C3"/>
    <w:rsid w:val="00A7693B"/>
    <w:rsid w:val="00A76B58"/>
    <w:rsid w:val="00A86FEC"/>
    <w:rsid w:val="00A94583"/>
    <w:rsid w:val="00A96F88"/>
    <w:rsid w:val="00AC363E"/>
    <w:rsid w:val="00AC75E5"/>
    <w:rsid w:val="00AE785E"/>
    <w:rsid w:val="00AF2996"/>
    <w:rsid w:val="00AF408B"/>
    <w:rsid w:val="00AF6E12"/>
    <w:rsid w:val="00B12E86"/>
    <w:rsid w:val="00B26997"/>
    <w:rsid w:val="00B31D87"/>
    <w:rsid w:val="00B44456"/>
    <w:rsid w:val="00B45C3A"/>
    <w:rsid w:val="00B47809"/>
    <w:rsid w:val="00B52C61"/>
    <w:rsid w:val="00B75148"/>
    <w:rsid w:val="00B864A5"/>
    <w:rsid w:val="00B94C42"/>
    <w:rsid w:val="00BA5793"/>
    <w:rsid w:val="00BB12D7"/>
    <w:rsid w:val="00BD1C9A"/>
    <w:rsid w:val="00BD628E"/>
    <w:rsid w:val="00BE20DB"/>
    <w:rsid w:val="00BE3986"/>
    <w:rsid w:val="00BE51E1"/>
    <w:rsid w:val="00BF6E69"/>
    <w:rsid w:val="00C02E15"/>
    <w:rsid w:val="00C10B6B"/>
    <w:rsid w:val="00C33BDE"/>
    <w:rsid w:val="00C34021"/>
    <w:rsid w:val="00C37CF4"/>
    <w:rsid w:val="00C43BBC"/>
    <w:rsid w:val="00C5096F"/>
    <w:rsid w:val="00C50A2D"/>
    <w:rsid w:val="00C530AE"/>
    <w:rsid w:val="00C7565A"/>
    <w:rsid w:val="00C77453"/>
    <w:rsid w:val="00CC23F9"/>
    <w:rsid w:val="00CD533F"/>
    <w:rsid w:val="00CE1413"/>
    <w:rsid w:val="00CE3B62"/>
    <w:rsid w:val="00CE7851"/>
    <w:rsid w:val="00CF66F4"/>
    <w:rsid w:val="00D2149A"/>
    <w:rsid w:val="00D439CE"/>
    <w:rsid w:val="00D441CC"/>
    <w:rsid w:val="00D4794B"/>
    <w:rsid w:val="00D6058B"/>
    <w:rsid w:val="00D66004"/>
    <w:rsid w:val="00D7541F"/>
    <w:rsid w:val="00D84903"/>
    <w:rsid w:val="00D86C6A"/>
    <w:rsid w:val="00D94875"/>
    <w:rsid w:val="00D94957"/>
    <w:rsid w:val="00DA21AE"/>
    <w:rsid w:val="00DD1B8F"/>
    <w:rsid w:val="00DE226B"/>
    <w:rsid w:val="00DE32BC"/>
    <w:rsid w:val="00DE6656"/>
    <w:rsid w:val="00DF676D"/>
    <w:rsid w:val="00E16B8F"/>
    <w:rsid w:val="00E2389B"/>
    <w:rsid w:val="00E23F53"/>
    <w:rsid w:val="00E24468"/>
    <w:rsid w:val="00E2658D"/>
    <w:rsid w:val="00E27EEA"/>
    <w:rsid w:val="00E3191E"/>
    <w:rsid w:val="00E41A94"/>
    <w:rsid w:val="00E42702"/>
    <w:rsid w:val="00E4500F"/>
    <w:rsid w:val="00E75D55"/>
    <w:rsid w:val="00E77533"/>
    <w:rsid w:val="00E94AE5"/>
    <w:rsid w:val="00EA296F"/>
    <w:rsid w:val="00EB3371"/>
    <w:rsid w:val="00EF1DEB"/>
    <w:rsid w:val="00F12D39"/>
    <w:rsid w:val="00F25F16"/>
    <w:rsid w:val="00F27A24"/>
    <w:rsid w:val="00F405E8"/>
    <w:rsid w:val="00F768F9"/>
    <w:rsid w:val="00F87F95"/>
    <w:rsid w:val="00F903DB"/>
    <w:rsid w:val="00FB24CC"/>
    <w:rsid w:val="00FB6B40"/>
    <w:rsid w:val="00FC1427"/>
    <w:rsid w:val="00FC615D"/>
    <w:rsid w:val="00FD1548"/>
    <w:rsid w:val="00FD59FA"/>
    <w:rsid w:val="00FE1BB7"/>
    <w:rsid w:val="00FE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E0EE7"/>
  <w15:docId w15:val="{B8085F5F-B5C2-4205-B861-CE6DFFEF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2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character" w:customStyle="1" w:styleId="apple-converted-space">
    <w:name w:val="apple-converted-space"/>
    <w:basedOn w:val="DefaultParagraphFont"/>
    <w:rsid w:val="008E72D4"/>
  </w:style>
  <w:style w:type="character" w:customStyle="1" w:styleId="mw-headline">
    <w:name w:val="mw-headline"/>
    <w:basedOn w:val="DefaultParagraphFont"/>
    <w:rsid w:val="008E72D4"/>
  </w:style>
  <w:style w:type="character" w:customStyle="1" w:styleId="mw-editsection">
    <w:name w:val="mw-editsection"/>
    <w:basedOn w:val="DefaultParagraphFont"/>
    <w:rsid w:val="008E72D4"/>
  </w:style>
  <w:style w:type="character" w:customStyle="1" w:styleId="mw-editsection-bracket">
    <w:name w:val="mw-editsection-bracket"/>
    <w:basedOn w:val="DefaultParagraphFont"/>
    <w:rsid w:val="008E72D4"/>
  </w:style>
  <w:style w:type="character" w:styleId="Hyperlink">
    <w:name w:val="Hyperlink"/>
    <w:basedOn w:val="DefaultParagraphFont"/>
    <w:uiPriority w:val="99"/>
    <w:semiHidden/>
    <w:unhideWhenUsed/>
    <w:rsid w:val="008E72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5B59"/>
    <w:rPr>
      <w:color w:val="919191" w:themeColor="followedHyperlink"/>
      <w:u w:val="single"/>
    </w:rPr>
  </w:style>
  <w:style w:type="paragraph" w:customStyle="1" w:styleId="line862">
    <w:name w:val="line862"/>
    <w:basedOn w:val="Normal"/>
    <w:rsid w:val="007B2A38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lang w:eastAsia="en-US"/>
    </w:rPr>
  </w:style>
  <w:style w:type="paragraph" w:customStyle="1" w:styleId="line891">
    <w:name w:val="line891"/>
    <w:basedOn w:val="Normal"/>
    <w:rsid w:val="00FE1BB7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lang w:eastAsia="en-US"/>
    </w:rPr>
  </w:style>
  <w:style w:type="paragraph" w:styleId="Revision">
    <w:name w:val="Revision"/>
    <w:hidden/>
    <w:uiPriority w:val="99"/>
    <w:semiHidden/>
    <w:rsid w:val="00503197"/>
    <w:pPr>
      <w:spacing w:line="240" w:lineRule="auto"/>
      <w:ind w:firstLine="0"/>
    </w:pPr>
    <w:rPr>
      <w:kern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VN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C6946A7DF364E8EBCDEE0D78AB97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38C1D-D733-4392-801A-02EBDDB73049}"/>
      </w:docPartPr>
      <w:docPartBody>
        <w:p w:rsidR="00B865DD" w:rsidRDefault="00B865DD">
          <w:pPr>
            <w:pStyle w:val="BC6946A7DF364E8EBCDEE0D78AB97D11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5DD"/>
    <w:rsid w:val="000B35A2"/>
    <w:rsid w:val="00173759"/>
    <w:rsid w:val="001B11BD"/>
    <w:rsid w:val="001F1246"/>
    <w:rsid w:val="00396506"/>
    <w:rsid w:val="00554D46"/>
    <w:rsid w:val="00587DD0"/>
    <w:rsid w:val="006925F9"/>
    <w:rsid w:val="007857FC"/>
    <w:rsid w:val="0079153A"/>
    <w:rsid w:val="007A5AB7"/>
    <w:rsid w:val="008E3555"/>
    <w:rsid w:val="00981DAC"/>
    <w:rsid w:val="00A30397"/>
    <w:rsid w:val="00B5235C"/>
    <w:rsid w:val="00B865DD"/>
    <w:rsid w:val="00BD6F54"/>
    <w:rsid w:val="00BF7F53"/>
    <w:rsid w:val="00E0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after="0"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sz w:val="24"/>
      <w:szCs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6946A7DF364E8EBCDEE0D78AB97D11">
    <w:name w:val="BC6946A7DF364E8EBCDEE0D78AB97D11"/>
  </w:style>
  <w:style w:type="paragraph" w:customStyle="1" w:styleId="2DDE9EE7B45C4F08820ADC2D199DF8A8">
    <w:name w:val="2DDE9EE7B45C4F08820ADC2D199DF8A8"/>
  </w:style>
  <w:style w:type="paragraph" w:customStyle="1" w:styleId="83F26B4E3A91481296965703A8DC8746">
    <w:name w:val="83F26B4E3A91481296965703A8DC8746"/>
  </w:style>
  <w:style w:type="paragraph" w:customStyle="1" w:styleId="D17FDDF6978E4DFEA5D9B65F82F26673">
    <w:name w:val="D17FDDF6978E4DFEA5D9B65F82F26673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E3A52C67066D4756B717E784650978F4">
    <w:name w:val="E3A52C67066D4756B717E784650978F4"/>
  </w:style>
  <w:style w:type="paragraph" w:customStyle="1" w:styleId="3228392E21424F27A664575DEDC8997A">
    <w:name w:val="3228392E21424F27A664575DEDC8997A"/>
  </w:style>
  <w:style w:type="paragraph" w:customStyle="1" w:styleId="58BD3034447F4784AE7630591F618259">
    <w:name w:val="58BD3034447F4784AE7630591F618259"/>
  </w:style>
  <w:style w:type="paragraph" w:customStyle="1" w:styleId="0594BBCBFDE4455AB1F9D664F301E614">
    <w:name w:val="0594BBCBFDE4455AB1F9D664F301E614"/>
  </w:style>
  <w:style w:type="paragraph" w:customStyle="1" w:styleId="787FB4D50BD2482687E310EEA91EF06C">
    <w:name w:val="787FB4D50BD2482687E310EEA91EF06C"/>
  </w:style>
  <w:style w:type="paragraph" w:customStyle="1" w:styleId="2F9B5BBC9B5E453C9455ACB2191728B2">
    <w:name w:val="2F9B5BBC9B5E453C9455ACB2191728B2"/>
  </w:style>
  <w:style w:type="paragraph" w:customStyle="1" w:styleId="D8C95FE0909943F2B33998C2ED8B26BB">
    <w:name w:val="D8C95FE0909943F2B33998C2ED8B26BB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customStyle="1" w:styleId="04200A70C01A4205A4F0D058A520C3D7">
    <w:name w:val="04200A70C01A4205A4F0D058A520C3D7"/>
  </w:style>
  <w:style w:type="paragraph" w:customStyle="1" w:styleId="3B17B508AA2B4E4080C9A6133E16BA4A">
    <w:name w:val="3B17B508AA2B4E4080C9A6133E16BA4A"/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sz w:val="24"/>
      <w:szCs w:val="24"/>
      <w:lang w:eastAsia="ja-JP"/>
    </w:rPr>
  </w:style>
  <w:style w:type="paragraph" w:customStyle="1" w:styleId="AB3B7CCDD9F74231BF5EB78D936436E4">
    <w:name w:val="AB3B7CCDD9F74231BF5EB78D936436E4"/>
  </w:style>
  <w:style w:type="paragraph" w:customStyle="1" w:styleId="72D4E43EB54D4B8A9906BD57AA843E24">
    <w:name w:val="72D4E43EB54D4B8A9906BD57AA843E24"/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sz w:val="24"/>
      <w:szCs w:val="24"/>
      <w:lang w:eastAsia="ja-JP"/>
    </w:rPr>
  </w:style>
  <w:style w:type="paragraph" w:customStyle="1" w:styleId="7A3EE9851CCE4EF4A23724836AEAD6E5">
    <w:name w:val="7A3EE9851CCE4EF4A23724836AEAD6E5"/>
  </w:style>
  <w:style w:type="paragraph" w:customStyle="1" w:styleId="0467CE06A9B94DDF97689EA66E14F47A">
    <w:name w:val="0467CE06A9B94DDF97689EA66E14F47A"/>
  </w:style>
  <w:style w:type="paragraph" w:customStyle="1" w:styleId="1D943EFAEF09415BA1F6D900FF78923C">
    <w:name w:val="1D943EFAEF09415BA1F6D900FF78923C"/>
  </w:style>
  <w:style w:type="paragraph" w:customStyle="1" w:styleId="95454DD4BE8A49FA9A58BA644FB5F9C9">
    <w:name w:val="95454DD4BE8A49FA9A58BA644FB5F9C9"/>
  </w:style>
  <w:style w:type="paragraph" w:customStyle="1" w:styleId="1E981EC93704484B894680B558FC69A1">
    <w:name w:val="1E981EC93704484B894680B558FC69A1"/>
  </w:style>
  <w:style w:type="paragraph" w:customStyle="1" w:styleId="6C23E700316749A1A8785B11BB9BEC14">
    <w:name w:val="6C23E700316749A1A8785B11BB9BEC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CISC 520 90 – Data Engineering and Mining – Assignment 1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1665188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OfficeOnlineVNext</PublishTargets>
    <TimesCloned xmlns="4873beb7-5857-4685-be1f-d57550cc96cc" xsi:nil="true"/>
    <AssetStart xmlns="4873beb7-5857-4685-be1f-d57550cc96cc">2012-12-18T04:21:00+00:00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2029-01-01T08:00:00+00:00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TP103982350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872729</LocLastLocAttemptVersionLookup>
    <IsSearchable xmlns="4873beb7-5857-4685-be1f-d57550cc96cc">true</IsSearchable>
    <TemplateTemplateType xmlns="4873beb7-5857-4685-be1f-d57550cc96cc">Word Document Template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LocMarketGroupTiers2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>Complete</EditorialStatus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SelectedStyle="\IEEE2006OfficeOnline.xsl" StyleName="IEEE" Version="2006">
  <b:Source>
    <b:Tag>RBh16</b:Tag>
    <b:SourceType>InternetSite</b:SourceType>
    <b:Guid>{1DC7CF69-F7E2-43B2-A31D-1A3694F7473C}</b:Guid>
    <b:Title>How Applications of Big Data Drive Industries</b:Title>
    <b:Year>2015</b:Year>
    <b:Author>
      <b:Author>
        <b:NameList>
          <b:Person>
            <b:Last>Gaitho</b:Last>
            <b:First>Maryanne</b:First>
          </b:Person>
        </b:NameList>
      </b:Author>
    </b:Author>
    <b:InternetSiteTitle>Simplilearn.com</b:InternetSiteTitle>
    <b:Month>October</b:Month>
    <b:Day>20</b:Day>
    <b:URL>https://www.simplilearn.com/big-data-applications-in-industries-article</b:URL>
    <b:RefOrder>1</b:RefOrder>
  </b:Source>
  <b:Source>
    <b:Tag>Num</b:Tag>
    <b:SourceType>InternetSite</b:SourceType>
    <b:Guid>{E0927088-9293-4CE0-9444-F684DDE2DD33}</b:Guid>
    <b:Title>Number of Products Sold on Amazon.com</b:Title>
    <b:URL>https://www.scrapehero.com/how-many-products-are-sold-on-amazon-com-january-2017-report/</b:URL>
    <b:Author>
      <b:Author>
        <b:NameList>
          <b:Person>
            <b:Last>SCRAPEHERO</b:Last>
          </b:Person>
        </b:NameList>
      </b:Author>
    </b:Author>
    <b:Year>2017</b:Year>
    <b:Month>January</b:Month>
    <b:Day>5</b:Day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2BC006-40F3-4DFD-8748-62B7EC5E21A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0E08B9C9-C2AF-48C2-8178-093BD36EA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FDE8D88-EDDE-4D0A-9DCB-BBC55318C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1995</TotalTime>
  <Pages>1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Ameriprise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Soni, Bhavneet</dc:creator>
  <cp:lastModifiedBy>Soni, Bhavneet</cp:lastModifiedBy>
  <cp:revision>22</cp:revision>
  <cp:lastPrinted>2017-05-24T16:46:00Z</cp:lastPrinted>
  <dcterms:created xsi:type="dcterms:W3CDTF">2016-10-01T04:42:00Z</dcterms:created>
  <dcterms:modified xsi:type="dcterms:W3CDTF">2017-05-24T16:46:00Z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