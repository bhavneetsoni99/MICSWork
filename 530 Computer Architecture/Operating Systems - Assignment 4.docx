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16" w:rsidRPr="00200FF9" w:rsidRDefault="00480EEB" w:rsidP="005C3C09">
      <w:pPr>
        <w:pStyle w:val="Title"/>
        <w:rPr>
          <w:rFonts w:asciiTheme="minorHAnsi" w:hAnsiTheme="minorHAnsi" w:cstheme="minorHAnsi"/>
        </w:rPr>
      </w:pPr>
      <w:sdt>
        <w:sdtPr>
          <w:rPr>
            <w:noProof/>
          </w:rPr>
          <w:alias w:val="Title"/>
          <w:tag w:val=""/>
          <w:id w:val="72635111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E5602">
            <w:rPr>
              <w:noProof/>
            </w:rPr>
            <w:t>Types of Operating Systems</w:t>
          </w:r>
        </w:sdtContent>
      </w:sdt>
    </w:p>
    <w:p w:rsidR="00266C16" w:rsidRPr="00200FF9" w:rsidRDefault="009F6E17" w:rsidP="005C3C09">
      <w:pPr>
        <w:pStyle w:val="Title2"/>
        <w:rPr>
          <w:rFonts w:cstheme="minorHAnsi"/>
        </w:rPr>
      </w:pPr>
      <w:r w:rsidRPr="00200FF9">
        <w:rPr>
          <w:rFonts w:cstheme="minorHAnsi"/>
        </w:rPr>
        <w:t>Bhavneet Soni</w:t>
      </w:r>
    </w:p>
    <w:p w:rsidR="00266C16" w:rsidRPr="00200FF9" w:rsidRDefault="00266C16" w:rsidP="00A06E97">
      <w:pPr>
        <w:pStyle w:val="Title2"/>
        <w:jc w:val="both"/>
        <w:rPr>
          <w:rFonts w:cstheme="minorHAnsi"/>
        </w:rPr>
      </w:pPr>
    </w:p>
    <w:p w:rsidR="00D77EF2" w:rsidRPr="00200FF9" w:rsidRDefault="00D77EF2" w:rsidP="005C3C09">
      <w:pPr>
        <w:pStyle w:val="Title"/>
        <w:rPr>
          <w:rFonts w:asciiTheme="minorHAnsi" w:hAnsiTheme="minorHAnsi" w:cstheme="minorHAnsi"/>
        </w:rPr>
      </w:pPr>
    </w:p>
    <w:p w:rsidR="00D77EF2" w:rsidRPr="00200FF9" w:rsidRDefault="00D77EF2" w:rsidP="005C3C09">
      <w:pPr>
        <w:pStyle w:val="Title"/>
        <w:rPr>
          <w:rFonts w:asciiTheme="minorHAnsi" w:hAnsiTheme="minorHAnsi" w:cstheme="minorHAnsi"/>
        </w:rPr>
      </w:pPr>
    </w:p>
    <w:p w:rsidR="00266C16" w:rsidRPr="00200FF9" w:rsidRDefault="005B152A" w:rsidP="005C3C09">
      <w:pPr>
        <w:pStyle w:val="Title"/>
        <w:rPr>
          <w:rFonts w:asciiTheme="minorHAnsi" w:hAnsiTheme="minorHAnsi" w:cstheme="minorHAnsi"/>
        </w:rPr>
      </w:pPr>
      <w:r w:rsidRPr="00200FF9">
        <w:rPr>
          <w:rFonts w:asciiTheme="minorHAnsi" w:hAnsiTheme="minorHAnsi" w:cstheme="minorHAnsi"/>
        </w:rPr>
        <w:t>Author</w:t>
      </w:r>
      <w:r w:rsidR="00BD628E" w:rsidRPr="00200FF9">
        <w:rPr>
          <w:rFonts w:asciiTheme="minorHAnsi" w:hAnsiTheme="minorHAnsi" w:cstheme="minorHAnsi"/>
        </w:rPr>
        <w:t>’s</w:t>
      </w:r>
      <w:r w:rsidRPr="00200FF9">
        <w:rPr>
          <w:rFonts w:asciiTheme="minorHAnsi" w:hAnsiTheme="minorHAnsi" w:cstheme="minorHAnsi"/>
        </w:rPr>
        <w:t xml:space="preserve"> Note</w:t>
      </w:r>
    </w:p>
    <w:p w:rsidR="00F903DB" w:rsidRPr="00200FF9" w:rsidRDefault="003707B6" w:rsidP="00A06E97">
      <w:pPr>
        <w:jc w:val="both"/>
        <w:rPr>
          <w:rFonts w:cstheme="minorHAnsi"/>
        </w:rPr>
      </w:pPr>
      <w:r w:rsidRPr="00200FF9">
        <w:rPr>
          <w:rFonts w:cstheme="minorHAnsi"/>
        </w:rPr>
        <w:t xml:space="preserve">In 1981, referring to computer memory, Bill Gates said, “640K (roughly 1⁄2 of a megabyte) ought to be enough for anybody.” </w:t>
      </w:r>
      <w:r w:rsidR="00850916" w:rsidRPr="00200FF9">
        <w:rPr>
          <w:rFonts w:cstheme="minorHAnsi"/>
        </w:rPr>
        <w:t xml:space="preserve">Now consider this </w:t>
      </w:r>
      <w:r w:rsidRPr="00200FF9">
        <w:rPr>
          <w:rFonts w:cstheme="minorHAnsi"/>
        </w:rPr>
        <w:t xml:space="preserve">Computer used to write this report has a memory of 32 Giga Bytes </w:t>
      </w:r>
      <w:r w:rsidR="00850916" w:rsidRPr="00200FF9">
        <w:rPr>
          <w:rFonts w:cstheme="minorHAnsi"/>
        </w:rPr>
        <w:t xml:space="preserve">and </w:t>
      </w:r>
      <w:r w:rsidRPr="00200FF9">
        <w:rPr>
          <w:rFonts w:cstheme="minorHAnsi"/>
        </w:rPr>
        <w:t xml:space="preserve">still can do with more. </w:t>
      </w:r>
      <w:r w:rsidR="00B43F6F" w:rsidRPr="00200FF9">
        <w:rPr>
          <w:rFonts w:cstheme="minorHAnsi"/>
        </w:rPr>
        <w:t xml:space="preserve">Computer memory has come a long way from vacuum </w:t>
      </w:r>
      <w:r w:rsidR="00C27F65" w:rsidRPr="00200FF9">
        <w:rPr>
          <w:rFonts w:cstheme="minorHAnsi"/>
        </w:rPr>
        <w:t xml:space="preserve">tube based memory that could handle only a few bits of data a time, to </w:t>
      </w:r>
      <w:r w:rsidR="007A7BB6" w:rsidRPr="00200FF9">
        <w:rPr>
          <w:rFonts w:cstheme="minorHAnsi"/>
        </w:rPr>
        <w:t xml:space="preserve">terabytes of data in your palm. In addition, the physical size of memory has reduced from machines housed in big halls to small chips in your phones. In this </w:t>
      </w:r>
      <w:r w:rsidR="00D77EF2" w:rsidRPr="00200FF9">
        <w:rPr>
          <w:rFonts w:cstheme="minorHAnsi"/>
        </w:rPr>
        <w:t>report,</w:t>
      </w:r>
      <w:r w:rsidR="007A7BB6" w:rsidRPr="00200FF9">
        <w:rPr>
          <w:rFonts w:cstheme="minorHAnsi"/>
        </w:rPr>
        <w:t xml:space="preserve"> we talk about some of the technological advancements that have taken in memory technologies over the years and future trend.</w:t>
      </w:r>
    </w:p>
    <w:p w:rsidR="00F903DB" w:rsidRPr="00200FF9" w:rsidRDefault="00F903DB" w:rsidP="00F903DB">
      <w:r w:rsidRPr="00200FF9">
        <w:br w:type="page"/>
      </w:r>
    </w:p>
    <w:p w:rsidR="00266C16" w:rsidRPr="00200FF9" w:rsidRDefault="00480EEB" w:rsidP="00A06E9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sdt>
        <w:sdtPr>
          <w:rPr>
            <w:rFonts w:asciiTheme="minorHAnsi" w:hAnsiTheme="minorHAnsi" w:cstheme="minorHAnsi"/>
            <w:b/>
            <w:sz w:val="28"/>
            <w:szCs w:val="28"/>
          </w:rPr>
          <w:alias w:val="Title"/>
          <w:tag w:val=""/>
          <w:id w:val="98419670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E5602">
            <w:rPr>
              <w:rFonts w:asciiTheme="minorHAnsi" w:hAnsiTheme="minorHAnsi" w:cstheme="minorHAnsi"/>
              <w:b/>
              <w:sz w:val="28"/>
              <w:szCs w:val="28"/>
            </w:rPr>
            <w:t>Types of Operating Systems</w:t>
          </w:r>
        </w:sdtContent>
      </w:sdt>
    </w:p>
    <w:p w:rsidR="00DE5602" w:rsidRDefault="00DE5602" w:rsidP="009A64F1">
      <w:pPr>
        <w:jc w:val="both"/>
        <w:rPr>
          <w:rFonts w:cstheme="minorHAnsi"/>
        </w:rPr>
      </w:pPr>
    </w:p>
    <w:p w:rsidR="00DE5602" w:rsidRDefault="00DE5602" w:rsidP="009A64F1">
      <w:pPr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Operating system </w:t>
      </w:r>
      <w:proofErr w:type="gramStart"/>
      <w:r>
        <w:rPr>
          <w:rFonts w:ascii="Georgia" w:hAnsi="Georgia"/>
          <w:color w:val="333333"/>
          <w:sz w:val="23"/>
          <w:szCs w:val="23"/>
        </w:rPr>
        <w:t>can be seen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as a software abstraction over hardware</w:t>
      </w:r>
    </w:p>
    <w:p w:rsidR="00476C5F" w:rsidRDefault="00476C5F" w:rsidP="009A64F1">
      <w:pPr>
        <w:jc w:val="both"/>
        <w:rPr>
          <w:rFonts w:ascii="Georgia" w:hAnsi="Georgia"/>
          <w:color w:val="333333"/>
          <w:sz w:val="23"/>
          <w:szCs w:val="23"/>
        </w:rPr>
      </w:pPr>
    </w:p>
    <w:p w:rsidR="00476C5F" w:rsidRDefault="00476C5F" w:rsidP="009A64F1">
      <w:pPr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Types</w:t>
      </w:r>
    </w:p>
    <w:p w:rsidR="00476C5F" w:rsidRPr="00476C5F" w:rsidRDefault="00476C5F" w:rsidP="00476C5F">
      <w:pPr>
        <w:pStyle w:val="ListParagraph"/>
        <w:numPr>
          <w:ilvl w:val="0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 w:rsidRPr="00476C5F">
        <w:rPr>
          <w:rFonts w:ascii="Georgia" w:hAnsi="Georgia"/>
          <w:color w:val="333333"/>
          <w:sz w:val="23"/>
          <w:szCs w:val="23"/>
        </w:rPr>
        <w:t>Batch Operating</w:t>
      </w:r>
    </w:p>
    <w:p w:rsidR="00476C5F" w:rsidRPr="00476C5F" w:rsidRDefault="00476C5F" w:rsidP="00476C5F">
      <w:pPr>
        <w:pStyle w:val="ListParagraph"/>
        <w:numPr>
          <w:ilvl w:val="0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 w:rsidRPr="00476C5F">
        <w:rPr>
          <w:rFonts w:ascii="Georgia" w:hAnsi="Georgia"/>
          <w:color w:val="333333"/>
          <w:sz w:val="23"/>
          <w:szCs w:val="23"/>
        </w:rPr>
        <w:t>Time Sharing</w:t>
      </w:r>
    </w:p>
    <w:p w:rsidR="00476C5F" w:rsidRPr="00476C5F" w:rsidRDefault="00476C5F" w:rsidP="00476C5F">
      <w:pPr>
        <w:pStyle w:val="ListParagraph"/>
        <w:numPr>
          <w:ilvl w:val="0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 w:rsidRPr="00476C5F">
        <w:rPr>
          <w:rFonts w:ascii="Georgia" w:hAnsi="Georgia"/>
          <w:color w:val="333333"/>
          <w:sz w:val="23"/>
          <w:szCs w:val="23"/>
        </w:rPr>
        <w:t>Distributed</w:t>
      </w:r>
    </w:p>
    <w:p w:rsidR="00476C5F" w:rsidRPr="00476C5F" w:rsidRDefault="00476C5F" w:rsidP="00476C5F">
      <w:pPr>
        <w:pStyle w:val="ListParagraph"/>
        <w:numPr>
          <w:ilvl w:val="0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 w:rsidRPr="00476C5F">
        <w:rPr>
          <w:rFonts w:ascii="Georgia" w:hAnsi="Georgia"/>
          <w:color w:val="333333"/>
          <w:sz w:val="23"/>
          <w:szCs w:val="23"/>
        </w:rPr>
        <w:t>Network Operating System</w:t>
      </w:r>
    </w:p>
    <w:p w:rsidR="00476C5F" w:rsidRDefault="00476C5F" w:rsidP="00476C5F">
      <w:pPr>
        <w:pStyle w:val="ListParagraph"/>
        <w:numPr>
          <w:ilvl w:val="0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 w:rsidRPr="00476C5F">
        <w:rPr>
          <w:rFonts w:ascii="Georgia" w:hAnsi="Georgia"/>
          <w:color w:val="333333"/>
          <w:sz w:val="23"/>
          <w:szCs w:val="23"/>
        </w:rPr>
        <w:t>Real Time operating</w:t>
      </w:r>
    </w:p>
    <w:p w:rsidR="00476C5F" w:rsidRDefault="00476C5F" w:rsidP="00476C5F">
      <w:pPr>
        <w:pStyle w:val="ListParagraph"/>
        <w:numPr>
          <w:ilvl w:val="1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Hard Real time</w:t>
      </w:r>
    </w:p>
    <w:p w:rsidR="00476C5F" w:rsidRPr="00476C5F" w:rsidRDefault="00476C5F" w:rsidP="00476C5F">
      <w:pPr>
        <w:pStyle w:val="ListParagraph"/>
        <w:numPr>
          <w:ilvl w:val="1"/>
          <w:numId w:val="25"/>
        </w:numPr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Soft real time</w:t>
      </w:r>
    </w:p>
    <w:p w:rsidR="00476C5F" w:rsidRDefault="00476C5F" w:rsidP="009A64F1">
      <w:pPr>
        <w:jc w:val="both"/>
        <w:rPr>
          <w:rFonts w:cstheme="minorHAnsi"/>
        </w:rPr>
      </w:pPr>
    </w:p>
    <w:p w:rsidR="001F7A8F" w:rsidRDefault="001F7A8F" w:rsidP="001F7A8F">
      <w:pPr>
        <w:keepNext/>
        <w:jc w:val="both"/>
      </w:pPr>
      <w:r>
        <w:rPr>
          <w:noProof/>
          <w:lang w:eastAsia="en-US"/>
        </w:rPr>
        <w:drawing>
          <wp:inline distT="0" distB="0" distL="0" distR="0" wp14:anchorId="77F1C687" wp14:editId="115A12C5">
            <wp:extent cx="32861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1D" w:rsidRDefault="001F7A8F" w:rsidP="001F7A8F">
      <w:pPr>
        <w:pStyle w:val="Caption"/>
        <w:jc w:val="both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spellStart"/>
      <w:r>
        <w:t>Wikkipedia</w:t>
      </w:r>
      <w:bookmarkStart w:id="0" w:name="_GoBack"/>
      <w:bookmarkEnd w:id="0"/>
      <w:proofErr w:type="spellEnd"/>
    </w:p>
    <w:p w:rsidR="001F7A8F" w:rsidRPr="00200FF9" w:rsidRDefault="001F7A8F" w:rsidP="009F3281">
      <w:pPr>
        <w:jc w:val="both"/>
        <w:rPr>
          <w:noProof/>
        </w:rPr>
      </w:pPr>
    </w:p>
    <w:sdt>
      <w:sdtPr>
        <w:rPr>
          <w:rFonts w:asciiTheme="minorHAnsi" w:eastAsiaTheme="minorEastAsia" w:hAnsiTheme="minorHAnsi" w:cstheme="minorHAnsi"/>
          <w:b/>
          <w:bCs/>
          <w:i/>
          <w:iCs/>
        </w:rPr>
        <w:id w:val="62297111"/>
        <w:docPartObj>
          <w:docPartGallery w:val="Bibliographies"/>
          <w:docPartUnique/>
        </w:docPartObj>
      </w:sdtPr>
      <w:sdtEndPr/>
      <w:sdtContent>
        <w:p w:rsidR="00266C16" w:rsidRPr="00200FF9" w:rsidRDefault="005B152A" w:rsidP="004F01DA">
          <w:pPr>
            <w:pStyle w:val="SectionTitle"/>
            <w:jc w:val="both"/>
            <w:rPr>
              <w:rFonts w:asciiTheme="minorHAnsi" w:hAnsiTheme="minorHAnsi" w:cstheme="minorHAnsi"/>
            </w:rPr>
          </w:pPr>
          <w:r w:rsidRPr="00200FF9">
            <w:rPr>
              <w:rFonts w:asciiTheme="minorHAnsi" w:hAnsiTheme="minorHAnsi" w:cstheme="minorHAnsi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:rsidR="009A4EBB" w:rsidRPr="00200FF9" w:rsidRDefault="005B152A" w:rsidP="009A4EBB">
              <w:pPr>
                <w:pStyle w:val="Bibliography"/>
                <w:rPr>
                  <w:noProof/>
                </w:rPr>
              </w:pPr>
              <w:r w:rsidRPr="00200FF9">
                <w:rPr>
                  <w:rFonts w:cstheme="minorHAnsi"/>
                </w:rPr>
                <w:fldChar w:fldCharType="begin"/>
              </w:r>
              <w:r w:rsidRPr="00200FF9">
                <w:rPr>
                  <w:rFonts w:cstheme="minorHAnsi"/>
                </w:rPr>
                <w:instrText xml:space="preserve"> BIBLIOGRAPHY </w:instrText>
              </w:r>
              <w:r w:rsidRPr="00200FF9">
                <w:rPr>
                  <w:rFonts w:cstheme="minorHAnsi"/>
                </w:rPr>
                <w:fldChar w:fldCharType="separate"/>
              </w:r>
              <w:r w:rsidR="009A4EBB" w:rsidRPr="00200FF9">
                <w:rPr>
                  <w:noProof/>
                </w:rPr>
                <w:t xml:space="preserve">InformationQ. (2015, May 19). </w:t>
              </w:r>
              <w:r w:rsidR="009A4EBB" w:rsidRPr="00200FF9">
                <w:rPr>
                  <w:i/>
                  <w:iCs/>
                  <w:noProof/>
                </w:rPr>
                <w:t>Two types Computer Memory | Primary and Secondary Memory |</w:t>
              </w:r>
              <w:r w:rsidR="009A4EBB" w:rsidRPr="00200FF9">
                <w:rPr>
                  <w:noProof/>
                </w:rPr>
                <w:t>. Retrieved from http://www.informationq.com: http://www.informationq.com/computer-memory/</w:t>
              </w:r>
            </w:p>
            <w:p w:rsidR="009A4EBB" w:rsidRPr="00200FF9" w:rsidRDefault="009A4EBB" w:rsidP="009A4EBB">
              <w:pPr>
                <w:pStyle w:val="Bibliography"/>
                <w:rPr>
                  <w:noProof/>
                </w:rPr>
              </w:pPr>
              <w:r w:rsidRPr="00200FF9">
                <w:rPr>
                  <w:noProof/>
                </w:rPr>
                <w:t xml:space="preserve">Mearian, L. (2012, December 11). </w:t>
              </w:r>
              <w:r w:rsidRPr="00200FF9">
                <w:rPr>
                  <w:i/>
                  <w:iCs/>
                  <w:noProof/>
                </w:rPr>
                <w:t>By 2020, there will be 5,200 GB of data for every person on Earth | Computerworld</w:t>
              </w:r>
              <w:r w:rsidRPr="00200FF9">
                <w:rPr>
                  <w:noProof/>
                </w:rPr>
                <w:t>. Retrieved from Computerworld.com: http://www.computerworld.com/article/2493701/data-center/by-2020--there-will-be-5-200-gb-of-data-for-every-person-on-earth.html</w:t>
              </w:r>
            </w:p>
            <w:p w:rsidR="009A4EBB" w:rsidRPr="00200FF9" w:rsidRDefault="009A4EBB" w:rsidP="009A4EBB">
              <w:pPr>
                <w:pStyle w:val="Bibliography"/>
                <w:rPr>
                  <w:noProof/>
                </w:rPr>
              </w:pPr>
              <w:r w:rsidRPr="00200FF9">
                <w:rPr>
                  <w:i/>
                  <w:iCs/>
                  <w:noProof/>
                </w:rPr>
                <w:t>The difference between memory and storage | Technick.net</w:t>
              </w:r>
              <w:r w:rsidRPr="00200FF9">
                <w:rPr>
                  <w:noProof/>
                </w:rPr>
                <w:t>. (1998, March 01). Retrieved from technick.net: https://technick.net/guides/hardware/umg/01_003/</w:t>
              </w:r>
            </w:p>
            <w:p w:rsidR="009A4EBB" w:rsidRPr="00200FF9" w:rsidRDefault="009A4EBB" w:rsidP="009A4EBB">
              <w:pPr>
                <w:pStyle w:val="Bibliography"/>
                <w:rPr>
                  <w:noProof/>
                </w:rPr>
              </w:pPr>
              <w:r w:rsidRPr="00200FF9">
                <w:rPr>
                  <w:noProof/>
                </w:rPr>
                <w:t xml:space="preserve">Tyson, J. (2000, August 23). </w:t>
              </w:r>
              <w:r w:rsidRPr="00200FF9">
                <w:rPr>
                  <w:i/>
                  <w:iCs/>
                  <w:noProof/>
                </w:rPr>
                <w:t>How Comuter Memory works</w:t>
              </w:r>
              <w:r w:rsidRPr="00200FF9">
                <w:rPr>
                  <w:noProof/>
                </w:rPr>
                <w:t>. Retrieved from http://howstuffworks.com: http://computer.howstuffworks.com/computer-memory.htm</w:t>
              </w:r>
            </w:p>
            <w:p w:rsidR="009A4EBB" w:rsidRPr="00200FF9" w:rsidRDefault="009A4EBB" w:rsidP="009A4EBB">
              <w:pPr>
                <w:pStyle w:val="Bibliography"/>
                <w:rPr>
                  <w:noProof/>
                </w:rPr>
              </w:pPr>
              <w:r w:rsidRPr="00200FF9">
                <w:rPr>
                  <w:noProof/>
                </w:rPr>
                <w:t xml:space="preserve">Walker, B. (2015, April 5). </w:t>
              </w:r>
              <w:r w:rsidRPr="00200FF9">
                <w:rPr>
                  <w:i/>
                  <w:iCs/>
                  <w:noProof/>
                </w:rPr>
                <w:t>Every Day Bid Data</w:t>
              </w:r>
              <w:r w:rsidRPr="00200FF9">
                <w:rPr>
                  <w:noProof/>
                </w:rPr>
                <w:t>. Retrieved from http://www.vcloudnews.com/: http://www.vcloudnews.com/every-day-big-data-statistics-2-5-quintillion-bytes-of-data-created-daily</w:t>
              </w:r>
            </w:p>
            <w:p w:rsidR="009A4EBB" w:rsidRPr="00200FF9" w:rsidRDefault="009A4EBB" w:rsidP="009A4EBB">
              <w:pPr>
                <w:pStyle w:val="Bibliography"/>
                <w:rPr>
                  <w:noProof/>
                </w:rPr>
              </w:pPr>
              <w:r w:rsidRPr="00200FF9">
                <w:rPr>
                  <w:noProof/>
                </w:rPr>
                <w:t xml:space="preserve">Woodford, C. (2010). </w:t>
              </w:r>
              <w:r w:rsidRPr="00200FF9">
                <w:rPr>
                  <w:i/>
                  <w:iCs/>
                  <w:noProof/>
                </w:rPr>
                <w:t>Computer memory</w:t>
              </w:r>
              <w:r w:rsidRPr="00200FF9">
                <w:rPr>
                  <w:noProof/>
                </w:rPr>
                <w:t>. Retrieved from www.explainthatstuff.com: http://www.explainthatstuff.com/how-computer-memory-works.html</w:t>
              </w:r>
            </w:p>
            <w:p w:rsidR="00266C16" w:rsidRPr="00200FF9" w:rsidRDefault="005B152A" w:rsidP="009A4EBB">
              <w:pPr>
                <w:ind w:firstLine="0"/>
                <w:jc w:val="both"/>
                <w:rPr>
                  <w:rFonts w:cstheme="minorHAnsi"/>
                  <w:b/>
                  <w:bCs/>
                  <w:i/>
                  <w:iCs/>
                </w:rPr>
              </w:pPr>
              <w:r w:rsidRPr="00200FF9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1A69" w:rsidRPr="00200FF9" w:rsidRDefault="000B1A69" w:rsidP="00AC363E">
      <w:pPr>
        <w:tabs>
          <w:tab w:val="left" w:pos="1402"/>
        </w:tabs>
        <w:ind w:firstLine="0"/>
        <w:jc w:val="both"/>
        <w:rPr>
          <w:rFonts w:cstheme="minorHAnsi"/>
        </w:rPr>
      </w:pPr>
    </w:p>
    <w:p w:rsidR="000B1A69" w:rsidRPr="00200FF9" w:rsidRDefault="0084700B" w:rsidP="0084700B">
      <w:pPr>
        <w:tabs>
          <w:tab w:val="left" w:pos="3324"/>
        </w:tabs>
        <w:ind w:firstLine="0"/>
        <w:jc w:val="both"/>
        <w:rPr>
          <w:rFonts w:cstheme="minorHAnsi"/>
        </w:rPr>
      </w:pPr>
      <w:r w:rsidRPr="00200FF9">
        <w:rPr>
          <w:rFonts w:cstheme="minorHAnsi"/>
        </w:rPr>
        <w:tab/>
      </w:r>
    </w:p>
    <w:p w:rsidR="000B1A69" w:rsidRPr="00200FF9" w:rsidRDefault="00AE090B" w:rsidP="00AE090B">
      <w:pPr>
        <w:tabs>
          <w:tab w:val="left" w:pos="3324"/>
        </w:tabs>
        <w:jc w:val="both"/>
        <w:rPr>
          <w:rFonts w:cstheme="minorHAnsi"/>
        </w:rPr>
      </w:pPr>
      <w:r w:rsidRPr="00200FF9">
        <w:rPr>
          <w:rFonts w:cstheme="minorHAnsi"/>
        </w:rPr>
        <w:tab/>
      </w:r>
    </w:p>
    <w:p w:rsidR="000B1A69" w:rsidRPr="00200FF9" w:rsidRDefault="000B1A69" w:rsidP="00185B59">
      <w:pPr>
        <w:ind w:firstLine="0"/>
        <w:jc w:val="both"/>
        <w:rPr>
          <w:rFonts w:cstheme="minorHAnsi"/>
        </w:rPr>
      </w:pPr>
    </w:p>
    <w:sectPr w:rsidR="000B1A69" w:rsidRPr="00200FF9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EEB" w:rsidRDefault="00480EEB">
      <w:pPr>
        <w:spacing w:line="240" w:lineRule="auto"/>
      </w:pPr>
      <w:r>
        <w:separator/>
      </w:r>
    </w:p>
  </w:endnote>
  <w:endnote w:type="continuationSeparator" w:id="0">
    <w:p w:rsidR="00480EEB" w:rsidRDefault="00480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EEB" w:rsidRDefault="00480EEB">
      <w:pPr>
        <w:spacing w:line="240" w:lineRule="auto"/>
      </w:pPr>
      <w:r>
        <w:separator/>
      </w:r>
    </w:p>
  </w:footnote>
  <w:footnote w:type="continuationSeparator" w:id="0">
    <w:p w:rsidR="00480EEB" w:rsidRDefault="00480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BB" w:rsidRDefault="00480EEB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9A4EBB" w:rsidRPr="00CC23F9">
          <w:t xml:space="preserve">CISC 530 90 – Computer Architecture – Assignment </w:t>
        </w:r>
        <w:r w:rsidR="00DE5602">
          <w:t>4</w:t>
        </w:r>
      </w:sdtContent>
    </w:sdt>
    <w:r w:rsidR="009A4EBB">
      <w:rPr>
        <w:rStyle w:val="Strong"/>
      </w:rPr>
      <w:ptab w:relativeTo="margin" w:alignment="right" w:leader="none"/>
    </w:r>
    <w:r w:rsidR="009A4EBB">
      <w:rPr>
        <w:rStyle w:val="Strong"/>
      </w:rPr>
      <w:fldChar w:fldCharType="begin"/>
    </w:r>
    <w:r w:rsidR="009A4EBB">
      <w:rPr>
        <w:rStyle w:val="Strong"/>
      </w:rPr>
      <w:instrText xml:space="preserve"> PAGE   \* MERGEFORMAT </w:instrText>
    </w:r>
    <w:r w:rsidR="009A4EBB">
      <w:rPr>
        <w:rStyle w:val="Strong"/>
      </w:rPr>
      <w:fldChar w:fldCharType="separate"/>
    </w:r>
    <w:r w:rsidR="00BA4CF3">
      <w:rPr>
        <w:rStyle w:val="Strong"/>
        <w:noProof/>
      </w:rPr>
      <w:t>4</w:t>
    </w:r>
    <w:r w:rsidR="009A4EBB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BB" w:rsidRPr="009F6E17" w:rsidRDefault="009A4EBB" w:rsidP="009F6E17">
    <w:pPr>
      <w:pStyle w:val="Header"/>
      <w:rPr>
        <w:rStyle w:val="Strong"/>
        <w:caps w:val="0"/>
      </w:rPr>
    </w:pPr>
    <w:r w:rsidRPr="009F6E17">
      <w:t xml:space="preserve">CISC 530 </w:t>
    </w:r>
    <w:r>
      <w:t>90 – Computer Architecture – 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22AE9"/>
    <w:multiLevelType w:val="hybridMultilevel"/>
    <w:tmpl w:val="9D6A77F2"/>
    <w:lvl w:ilvl="0" w:tplc="E15C44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594E9B"/>
    <w:multiLevelType w:val="hybridMultilevel"/>
    <w:tmpl w:val="0154302C"/>
    <w:lvl w:ilvl="0" w:tplc="FFDE9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4D1FF8"/>
    <w:multiLevelType w:val="hybridMultilevel"/>
    <w:tmpl w:val="081C5788"/>
    <w:lvl w:ilvl="0" w:tplc="A5A899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0D7D32"/>
    <w:multiLevelType w:val="hybridMultilevel"/>
    <w:tmpl w:val="A136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2FA5"/>
    <w:multiLevelType w:val="hybridMultilevel"/>
    <w:tmpl w:val="F1889178"/>
    <w:lvl w:ilvl="0" w:tplc="7108D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BD39AF"/>
    <w:multiLevelType w:val="hybridMultilevel"/>
    <w:tmpl w:val="4FF02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13675E"/>
    <w:multiLevelType w:val="multilevel"/>
    <w:tmpl w:val="C262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473C70"/>
    <w:multiLevelType w:val="multilevel"/>
    <w:tmpl w:val="AA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D0218"/>
    <w:multiLevelType w:val="hybridMultilevel"/>
    <w:tmpl w:val="5B5C7046"/>
    <w:lvl w:ilvl="0" w:tplc="BF466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6375CC"/>
    <w:multiLevelType w:val="hybridMultilevel"/>
    <w:tmpl w:val="CFE06640"/>
    <w:lvl w:ilvl="0" w:tplc="A3463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134DB3"/>
    <w:multiLevelType w:val="multilevel"/>
    <w:tmpl w:val="3FB42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F4236"/>
    <w:multiLevelType w:val="hybridMultilevel"/>
    <w:tmpl w:val="09BA7EE2"/>
    <w:lvl w:ilvl="0" w:tplc="A97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C67894"/>
    <w:multiLevelType w:val="hybridMultilevel"/>
    <w:tmpl w:val="21A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432EC"/>
    <w:multiLevelType w:val="hybridMultilevel"/>
    <w:tmpl w:val="6C349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0"/>
  </w:num>
  <w:num w:numId="14">
    <w:abstractNumId w:val="22"/>
  </w:num>
  <w:num w:numId="15">
    <w:abstractNumId w:val="14"/>
  </w:num>
  <w:num w:numId="16">
    <w:abstractNumId w:val="21"/>
  </w:num>
  <w:num w:numId="17">
    <w:abstractNumId w:val="20"/>
  </w:num>
  <w:num w:numId="18">
    <w:abstractNumId w:val="16"/>
  </w:num>
  <w:num w:numId="19">
    <w:abstractNumId w:val="11"/>
  </w:num>
  <w:num w:numId="20">
    <w:abstractNumId w:val="19"/>
  </w:num>
  <w:num w:numId="21">
    <w:abstractNumId w:val="18"/>
  </w:num>
  <w:num w:numId="22">
    <w:abstractNumId w:val="15"/>
  </w:num>
  <w:num w:numId="23">
    <w:abstractNumId w:val="13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17"/>
    <w:rsid w:val="000051D8"/>
    <w:rsid w:val="0002188A"/>
    <w:rsid w:val="0002574F"/>
    <w:rsid w:val="00034E20"/>
    <w:rsid w:val="0005559F"/>
    <w:rsid w:val="00062695"/>
    <w:rsid w:val="0006616F"/>
    <w:rsid w:val="00066A3B"/>
    <w:rsid w:val="00067AE0"/>
    <w:rsid w:val="00067F7E"/>
    <w:rsid w:val="0007323C"/>
    <w:rsid w:val="00081BE8"/>
    <w:rsid w:val="00085B12"/>
    <w:rsid w:val="000A0631"/>
    <w:rsid w:val="000B1A69"/>
    <w:rsid w:val="000B488C"/>
    <w:rsid w:val="000B74C2"/>
    <w:rsid w:val="000C5072"/>
    <w:rsid w:val="000E0A2F"/>
    <w:rsid w:val="000F55FA"/>
    <w:rsid w:val="000F7CFB"/>
    <w:rsid w:val="00104829"/>
    <w:rsid w:val="00110569"/>
    <w:rsid w:val="00110AE8"/>
    <w:rsid w:val="001238C8"/>
    <w:rsid w:val="001427B8"/>
    <w:rsid w:val="00144447"/>
    <w:rsid w:val="00150C35"/>
    <w:rsid w:val="00155EB3"/>
    <w:rsid w:val="00157B93"/>
    <w:rsid w:val="0016251C"/>
    <w:rsid w:val="00173673"/>
    <w:rsid w:val="00183B9E"/>
    <w:rsid w:val="00183CFB"/>
    <w:rsid w:val="00183CFD"/>
    <w:rsid w:val="00185B59"/>
    <w:rsid w:val="00187905"/>
    <w:rsid w:val="001A6D30"/>
    <w:rsid w:val="001B088A"/>
    <w:rsid w:val="001C0CCA"/>
    <w:rsid w:val="001C5F4A"/>
    <w:rsid w:val="001D112A"/>
    <w:rsid w:val="001D631E"/>
    <w:rsid w:val="001E41D9"/>
    <w:rsid w:val="001F7A8F"/>
    <w:rsid w:val="00200FF9"/>
    <w:rsid w:val="00207CFF"/>
    <w:rsid w:val="002108D9"/>
    <w:rsid w:val="00223D47"/>
    <w:rsid w:val="002249F4"/>
    <w:rsid w:val="00230E7C"/>
    <w:rsid w:val="0023379C"/>
    <w:rsid w:val="00243B13"/>
    <w:rsid w:val="00256816"/>
    <w:rsid w:val="00266C16"/>
    <w:rsid w:val="00272E04"/>
    <w:rsid w:val="002801D8"/>
    <w:rsid w:val="00294790"/>
    <w:rsid w:val="002A67EB"/>
    <w:rsid w:val="002A7D4C"/>
    <w:rsid w:val="002C6148"/>
    <w:rsid w:val="002D31CF"/>
    <w:rsid w:val="002F6A1C"/>
    <w:rsid w:val="0030071E"/>
    <w:rsid w:val="003075AF"/>
    <w:rsid w:val="00321FE7"/>
    <w:rsid w:val="00322716"/>
    <w:rsid w:val="00327BD2"/>
    <w:rsid w:val="00345BF6"/>
    <w:rsid w:val="00366D43"/>
    <w:rsid w:val="003707B6"/>
    <w:rsid w:val="00377754"/>
    <w:rsid w:val="00383AD4"/>
    <w:rsid w:val="003A3E72"/>
    <w:rsid w:val="003A7DEF"/>
    <w:rsid w:val="003B15C0"/>
    <w:rsid w:val="003C0FD8"/>
    <w:rsid w:val="003D571B"/>
    <w:rsid w:val="003E5142"/>
    <w:rsid w:val="003E763C"/>
    <w:rsid w:val="003F0F10"/>
    <w:rsid w:val="003F4C60"/>
    <w:rsid w:val="00403C54"/>
    <w:rsid w:val="00406B62"/>
    <w:rsid w:val="004148C4"/>
    <w:rsid w:val="00433289"/>
    <w:rsid w:val="00446CAB"/>
    <w:rsid w:val="00450574"/>
    <w:rsid w:val="00462B43"/>
    <w:rsid w:val="0047399C"/>
    <w:rsid w:val="00476C5F"/>
    <w:rsid w:val="00480EEB"/>
    <w:rsid w:val="0048305D"/>
    <w:rsid w:val="0049437B"/>
    <w:rsid w:val="004A0C1A"/>
    <w:rsid w:val="004A68F3"/>
    <w:rsid w:val="004B395D"/>
    <w:rsid w:val="004B4F7C"/>
    <w:rsid w:val="004B7749"/>
    <w:rsid w:val="004C794E"/>
    <w:rsid w:val="004D6DE2"/>
    <w:rsid w:val="004F01DA"/>
    <w:rsid w:val="005111D6"/>
    <w:rsid w:val="005136F6"/>
    <w:rsid w:val="005224C7"/>
    <w:rsid w:val="00522A0A"/>
    <w:rsid w:val="00523432"/>
    <w:rsid w:val="0054339A"/>
    <w:rsid w:val="00550075"/>
    <w:rsid w:val="00550136"/>
    <w:rsid w:val="00565A7C"/>
    <w:rsid w:val="00570D08"/>
    <w:rsid w:val="00577F83"/>
    <w:rsid w:val="00580854"/>
    <w:rsid w:val="00581C13"/>
    <w:rsid w:val="00585CEA"/>
    <w:rsid w:val="0058682B"/>
    <w:rsid w:val="0059301F"/>
    <w:rsid w:val="005A3E84"/>
    <w:rsid w:val="005A565E"/>
    <w:rsid w:val="005B0567"/>
    <w:rsid w:val="005B152A"/>
    <w:rsid w:val="005C227E"/>
    <w:rsid w:val="005C3C09"/>
    <w:rsid w:val="005C6A79"/>
    <w:rsid w:val="005C6BAD"/>
    <w:rsid w:val="005C7221"/>
    <w:rsid w:val="005E09BB"/>
    <w:rsid w:val="005E1BB3"/>
    <w:rsid w:val="005E3AD5"/>
    <w:rsid w:val="005F126F"/>
    <w:rsid w:val="005F6E05"/>
    <w:rsid w:val="00612B26"/>
    <w:rsid w:val="00615BC4"/>
    <w:rsid w:val="00627758"/>
    <w:rsid w:val="00627E09"/>
    <w:rsid w:val="00636D0A"/>
    <w:rsid w:val="0064274E"/>
    <w:rsid w:val="00643418"/>
    <w:rsid w:val="00645E37"/>
    <w:rsid w:val="00654E82"/>
    <w:rsid w:val="00655559"/>
    <w:rsid w:val="00673DCD"/>
    <w:rsid w:val="006748FC"/>
    <w:rsid w:val="00675311"/>
    <w:rsid w:val="006A2807"/>
    <w:rsid w:val="006A418F"/>
    <w:rsid w:val="006A58D1"/>
    <w:rsid w:val="006B086A"/>
    <w:rsid w:val="006D4AAB"/>
    <w:rsid w:val="006E2BD2"/>
    <w:rsid w:val="006F24FB"/>
    <w:rsid w:val="006F39FE"/>
    <w:rsid w:val="007023D5"/>
    <w:rsid w:val="007043EE"/>
    <w:rsid w:val="00710D6C"/>
    <w:rsid w:val="0071471B"/>
    <w:rsid w:val="007323A3"/>
    <w:rsid w:val="00736B80"/>
    <w:rsid w:val="00747AA8"/>
    <w:rsid w:val="00750702"/>
    <w:rsid w:val="0075103B"/>
    <w:rsid w:val="00763B09"/>
    <w:rsid w:val="007778D2"/>
    <w:rsid w:val="00793A82"/>
    <w:rsid w:val="00796949"/>
    <w:rsid w:val="00797589"/>
    <w:rsid w:val="007A321B"/>
    <w:rsid w:val="007A48BC"/>
    <w:rsid w:val="007A7BB6"/>
    <w:rsid w:val="007D0150"/>
    <w:rsid w:val="007D6910"/>
    <w:rsid w:val="007E30C7"/>
    <w:rsid w:val="007E7937"/>
    <w:rsid w:val="007F0650"/>
    <w:rsid w:val="007F37B4"/>
    <w:rsid w:val="007F4020"/>
    <w:rsid w:val="008105B7"/>
    <w:rsid w:val="00810D34"/>
    <w:rsid w:val="008227FD"/>
    <w:rsid w:val="00830D82"/>
    <w:rsid w:val="008324BC"/>
    <w:rsid w:val="0083593D"/>
    <w:rsid w:val="008462C4"/>
    <w:rsid w:val="0084700B"/>
    <w:rsid w:val="00850916"/>
    <w:rsid w:val="00860020"/>
    <w:rsid w:val="00866E21"/>
    <w:rsid w:val="00867F11"/>
    <w:rsid w:val="00881296"/>
    <w:rsid w:val="00883CC3"/>
    <w:rsid w:val="0088507D"/>
    <w:rsid w:val="008A073F"/>
    <w:rsid w:val="008A282A"/>
    <w:rsid w:val="008B3208"/>
    <w:rsid w:val="008B3787"/>
    <w:rsid w:val="008C0D68"/>
    <w:rsid w:val="008D0615"/>
    <w:rsid w:val="008D6B67"/>
    <w:rsid w:val="008E1AFA"/>
    <w:rsid w:val="008E33BA"/>
    <w:rsid w:val="008E72D4"/>
    <w:rsid w:val="008F013D"/>
    <w:rsid w:val="008F579F"/>
    <w:rsid w:val="0091290E"/>
    <w:rsid w:val="00912C17"/>
    <w:rsid w:val="00913766"/>
    <w:rsid w:val="00913775"/>
    <w:rsid w:val="00922234"/>
    <w:rsid w:val="009272C2"/>
    <w:rsid w:val="0093313C"/>
    <w:rsid w:val="00937703"/>
    <w:rsid w:val="00945481"/>
    <w:rsid w:val="00954EA6"/>
    <w:rsid w:val="0096010D"/>
    <w:rsid w:val="00966109"/>
    <w:rsid w:val="00995761"/>
    <w:rsid w:val="00997B28"/>
    <w:rsid w:val="009A243F"/>
    <w:rsid w:val="009A4EBB"/>
    <w:rsid w:val="009A5A19"/>
    <w:rsid w:val="009A64F1"/>
    <w:rsid w:val="009B3C50"/>
    <w:rsid w:val="009C4EB4"/>
    <w:rsid w:val="009D024A"/>
    <w:rsid w:val="009D07C5"/>
    <w:rsid w:val="009D1CD3"/>
    <w:rsid w:val="009D3EDC"/>
    <w:rsid w:val="009E20F6"/>
    <w:rsid w:val="009E24FC"/>
    <w:rsid w:val="009F3281"/>
    <w:rsid w:val="009F6E17"/>
    <w:rsid w:val="00A001FF"/>
    <w:rsid w:val="00A00F0E"/>
    <w:rsid w:val="00A060F4"/>
    <w:rsid w:val="00A06E97"/>
    <w:rsid w:val="00A0768A"/>
    <w:rsid w:val="00A154E5"/>
    <w:rsid w:val="00A3011D"/>
    <w:rsid w:val="00A34099"/>
    <w:rsid w:val="00A35495"/>
    <w:rsid w:val="00A37256"/>
    <w:rsid w:val="00A479B2"/>
    <w:rsid w:val="00A6730B"/>
    <w:rsid w:val="00A749C3"/>
    <w:rsid w:val="00A7693B"/>
    <w:rsid w:val="00A76B58"/>
    <w:rsid w:val="00A86FEC"/>
    <w:rsid w:val="00A96F88"/>
    <w:rsid w:val="00AA7651"/>
    <w:rsid w:val="00AC363E"/>
    <w:rsid w:val="00AC6617"/>
    <w:rsid w:val="00AC75E5"/>
    <w:rsid w:val="00AE090B"/>
    <w:rsid w:val="00AF39C2"/>
    <w:rsid w:val="00AF408B"/>
    <w:rsid w:val="00AF6E12"/>
    <w:rsid w:val="00B12E86"/>
    <w:rsid w:val="00B1432C"/>
    <w:rsid w:val="00B2291C"/>
    <w:rsid w:val="00B26997"/>
    <w:rsid w:val="00B31D87"/>
    <w:rsid w:val="00B43F6F"/>
    <w:rsid w:val="00B44456"/>
    <w:rsid w:val="00B45C3A"/>
    <w:rsid w:val="00B53151"/>
    <w:rsid w:val="00B651D5"/>
    <w:rsid w:val="00B75148"/>
    <w:rsid w:val="00B864A5"/>
    <w:rsid w:val="00B92C3E"/>
    <w:rsid w:val="00B94C42"/>
    <w:rsid w:val="00BA4CF3"/>
    <w:rsid w:val="00BA5793"/>
    <w:rsid w:val="00BA6270"/>
    <w:rsid w:val="00BB12D7"/>
    <w:rsid w:val="00BD1C9A"/>
    <w:rsid w:val="00BD628E"/>
    <w:rsid w:val="00BE20DB"/>
    <w:rsid w:val="00BE3986"/>
    <w:rsid w:val="00BE51E1"/>
    <w:rsid w:val="00BF6E69"/>
    <w:rsid w:val="00C03723"/>
    <w:rsid w:val="00C27F65"/>
    <w:rsid w:val="00C33BDE"/>
    <w:rsid w:val="00C34021"/>
    <w:rsid w:val="00C37CF4"/>
    <w:rsid w:val="00C44DCE"/>
    <w:rsid w:val="00C50A2D"/>
    <w:rsid w:val="00C51856"/>
    <w:rsid w:val="00C77453"/>
    <w:rsid w:val="00C87DE1"/>
    <w:rsid w:val="00C947E4"/>
    <w:rsid w:val="00CB238F"/>
    <w:rsid w:val="00CB5EBE"/>
    <w:rsid w:val="00CC23F9"/>
    <w:rsid w:val="00CD533F"/>
    <w:rsid w:val="00CE11FA"/>
    <w:rsid w:val="00CE1413"/>
    <w:rsid w:val="00CE5D51"/>
    <w:rsid w:val="00CE7851"/>
    <w:rsid w:val="00CF66F4"/>
    <w:rsid w:val="00D0721D"/>
    <w:rsid w:val="00D2149A"/>
    <w:rsid w:val="00D23DF0"/>
    <w:rsid w:val="00D30FF8"/>
    <w:rsid w:val="00D3297A"/>
    <w:rsid w:val="00D35ED6"/>
    <w:rsid w:val="00D4126F"/>
    <w:rsid w:val="00D441CC"/>
    <w:rsid w:val="00D4794B"/>
    <w:rsid w:val="00D5436E"/>
    <w:rsid w:val="00D56145"/>
    <w:rsid w:val="00D6058B"/>
    <w:rsid w:val="00D62BAA"/>
    <w:rsid w:val="00D66004"/>
    <w:rsid w:val="00D7541F"/>
    <w:rsid w:val="00D77EF2"/>
    <w:rsid w:val="00D84903"/>
    <w:rsid w:val="00D85DB0"/>
    <w:rsid w:val="00D94875"/>
    <w:rsid w:val="00D9623E"/>
    <w:rsid w:val="00DA21AE"/>
    <w:rsid w:val="00DA7139"/>
    <w:rsid w:val="00DD1B8F"/>
    <w:rsid w:val="00DD2185"/>
    <w:rsid w:val="00DE226B"/>
    <w:rsid w:val="00DE2E02"/>
    <w:rsid w:val="00DE32BC"/>
    <w:rsid w:val="00DE451F"/>
    <w:rsid w:val="00DE5602"/>
    <w:rsid w:val="00DE6656"/>
    <w:rsid w:val="00DF2D8C"/>
    <w:rsid w:val="00DF676D"/>
    <w:rsid w:val="00DF6C55"/>
    <w:rsid w:val="00E03235"/>
    <w:rsid w:val="00E16B8F"/>
    <w:rsid w:val="00E24468"/>
    <w:rsid w:val="00E2658D"/>
    <w:rsid w:val="00E27EEA"/>
    <w:rsid w:val="00E41A94"/>
    <w:rsid w:val="00E42702"/>
    <w:rsid w:val="00E71ADC"/>
    <w:rsid w:val="00E722A7"/>
    <w:rsid w:val="00E75D55"/>
    <w:rsid w:val="00E77533"/>
    <w:rsid w:val="00E94AE5"/>
    <w:rsid w:val="00EB3371"/>
    <w:rsid w:val="00EC7079"/>
    <w:rsid w:val="00F00FC5"/>
    <w:rsid w:val="00F12D39"/>
    <w:rsid w:val="00F25F16"/>
    <w:rsid w:val="00F42946"/>
    <w:rsid w:val="00F502AD"/>
    <w:rsid w:val="00F768F9"/>
    <w:rsid w:val="00F80355"/>
    <w:rsid w:val="00F84335"/>
    <w:rsid w:val="00F87F95"/>
    <w:rsid w:val="00F903DB"/>
    <w:rsid w:val="00F91E89"/>
    <w:rsid w:val="00FA0B9B"/>
    <w:rsid w:val="00FB24CC"/>
    <w:rsid w:val="00FB43CB"/>
    <w:rsid w:val="00FB565C"/>
    <w:rsid w:val="00FB6975"/>
    <w:rsid w:val="00FB6B40"/>
    <w:rsid w:val="00FC1427"/>
    <w:rsid w:val="00FC615D"/>
    <w:rsid w:val="00FD1548"/>
    <w:rsid w:val="00FD59FA"/>
    <w:rsid w:val="00FE6BD4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9A1689-D224-4AAD-BA26-6DC06ED8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DefaultParagraphFont"/>
    <w:rsid w:val="008E72D4"/>
  </w:style>
  <w:style w:type="character" w:customStyle="1" w:styleId="mw-headline">
    <w:name w:val="mw-headline"/>
    <w:basedOn w:val="DefaultParagraphFont"/>
    <w:rsid w:val="008E72D4"/>
  </w:style>
  <w:style w:type="character" w:customStyle="1" w:styleId="mw-editsection">
    <w:name w:val="mw-editsection"/>
    <w:basedOn w:val="DefaultParagraphFont"/>
    <w:rsid w:val="008E72D4"/>
  </w:style>
  <w:style w:type="character" w:customStyle="1" w:styleId="mw-editsection-bracket">
    <w:name w:val="mw-editsection-bracket"/>
    <w:basedOn w:val="DefaultParagraphFont"/>
    <w:rsid w:val="008E72D4"/>
  </w:style>
  <w:style w:type="character" w:styleId="Hyperlink">
    <w:name w:val="Hyperlink"/>
    <w:basedOn w:val="DefaultParagraphFont"/>
    <w:uiPriority w:val="99"/>
    <w:semiHidden/>
    <w:unhideWhenUsed/>
    <w:rsid w:val="008E72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59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7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32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13177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7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12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642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6946A7DF364E8EBCDEE0D78AB9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8C1D-D733-4392-801A-02EBDDB73049}"/>
      </w:docPartPr>
      <w:docPartBody>
        <w:p w:rsidR="00B865DD" w:rsidRDefault="00B865DD">
          <w:pPr>
            <w:pStyle w:val="BC6946A7DF364E8EBCDEE0D78AB97D1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DD"/>
    <w:rsid w:val="001F1246"/>
    <w:rsid w:val="00262BB6"/>
    <w:rsid w:val="0026536A"/>
    <w:rsid w:val="0035256F"/>
    <w:rsid w:val="00396506"/>
    <w:rsid w:val="004B024E"/>
    <w:rsid w:val="00554D46"/>
    <w:rsid w:val="00621E0F"/>
    <w:rsid w:val="006925F9"/>
    <w:rsid w:val="007857FC"/>
    <w:rsid w:val="008E3555"/>
    <w:rsid w:val="00981DAC"/>
    <w:rsid w:val="00AC507C"/>
    <w:rsid w:val="00B5235C"/>
    <w:rsid w:val="00B865DD"/>
    <w:rsid w:val="00B9310E"/>
    <w:rsid w:val="00BB03DF"/>
    <w:rsid w:val="00BD6F54"/>
    <w:rsid w:val="00BF7F53"/>
    <w:rsid w:val="00DD1A8C"/>
    <w:rsid w:val="00E053A6"/>
    <w:rsid w:val="00EC5D5D"/>
    <w:rsid w:val="00ED127A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946A7DF364E8EBCDEE0D78AB97D11">
    <w:name w:val="BC6946A7DF364E8EBCDEE0D78AB97D11"/>
  </w:style>
  <w:style w:type="paragraph" w:customStyle="1" w:styleId="2DDE9EE7B45C4F08820ADC2D199DF8A8">
    <w:name w:val="2DDE9EE7B45C4F08820ADC2D199DF8A8"/>
  </w:style>
  <w:style w:type="paragraph" w:customStyle="1" w:styleId="83F26B4E3A91481296965703A8DC8746">
    <w:name w:val="83F26B4E3A91481296965703A8DC8746"/>
  </w:style>
  <w:style w:type="paragraph" w:customStyle="1" w:styleId="D17FDDF6978E4DFEA5D9B65F82F26673">
    <w:name w:val="D17FDDF6978E4DFEA5D9B65F82F266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3A52C67066D4756B717E784650978F4">
    <w:name w:val="E3A52C67066D4756B717E784650978F4"/>
  </w:style>
  <w:style w:type="paragraph" w:customStyle="1" w:styleId="3228392E21424F27A664575DEDC8997A">
    <w:name w:val="3228392E21424F27A664575DEDC8997A"/>
  </w:style>
  <w:style w:type="paragraph" w:customStyle="1" w:styleId="58BD3034447F4784AE7630591F618259">
    <w:name w:val="58BD3034447F4784AE7630591F618259"/>
  </w:style>
  <w:style w:type="paragraph" w:customStyle="1" w:styleId="0594BBCBFDE4455AB1F9D664F301E614">
    <w:name w:val="0594BBCBFDE4455AB1F9D664F301E614"/>
  </w:style>
  <w:style w:type="paragraph" w:customStyle="1" w:styleId="787FB4D50BD2482687E310EEA91EF06C">
    <w:name w:val="787FB4D50BD2482687E310EEA91EF06C"/>
  </w:style>
  <w:style w:type="paragraph" w:customStyle="1" w:styleId="2F9B5BBC9B5E453C9455ACB2191728B2">
    <w:name w:val="2F9B5BBC9B5E453C9455ACB2191728B2"/>
  </w:style>
  <w:style w:type="paragraph" w:customStyle="1" w:styleId="D8C95FE0909943F2B33998C2ED8B26BB">
    <w:name w:val="D8C95FE0909943F2B33998C2ED8B26B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04200A70C01A4205A4F0D058A520C3D7">
    <w:name w:val="04200A70C01A4205A4F0D058A520C3D7"/>
  </w:style>
  <w:style w:type="paragraph" w:customStyle="1" w:styleId="3B17B508AA2B4E4080C9A6133E16BA4A">
    <w:name w:val="3B17B508AA2B4E4080C9A6133E16BA4A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B3B7CCDD9F74231BF5EB78D936436E4">
    <w:name w:val="AB3B7CCDD9F74231BF5EB78D936436E4"/>
  </w:style>
  <w:style w:type="paragraph" w:customStyle="1" w:styleId="72D4E43EB54D4B8A9906BD57AA843E24">
    <w:name w:val="72D4E43EB54D4B8A9906BD57AA843E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7A3EE9851CCE4EF4A23724836AEAD6E5">
    <w:name w:val="7A3EE9851CCE4EF4A23724836AEAD6E5"/>
  </w:style>
  <w:style w:type="paragraph" w:customStyle="1" w:styleId="0467CE06A9B94DDF97689EA66E14F47A">
    <w:name w:val="0467CE06A9B94DDF97689EA66E14F47A"/>
  </w:style>
  <w:style w:type="paragraph" w:customStyle="1" w:styleId="1D943EFAEF09415BA1F6D900FF78923C">
    <w:name w:val="1D943EFAEF09415BA1F6D900FF78923C"/>
  </w:style>
  <w:style w:type="paragraph" w:customStyle="1" w:styleId="95454DD4BE8A49FA9A58BA644FB5F9C9">
    <w:name w:val="95454DD4BE8A49FA9A58BA644FB5F9C9"/>
  </w:style>
  <w:style w:type="paragraph" w:customStyle="1" w:styleId="1E981EC93704484B894680B558FC69A1">
    <w:name w:val="1E981EC93704484B894680B558FC69A1"/>
  </w:style>
  <w:style w:type="paragraph" w:customStyle="1" w:styleId="6C23E700316749A1A8785B11BB9BEC14">
    <w:name w:val="6C23E700316749A1A8785B11BB9B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CISC 530 90 – Computer Architecture – Assignment 4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htt1</b:Tag>
    <b:SourceType>InternetSite</b:SourceType>
    <b:Guid>{A11E2E6B-DC3E-48FA-896B-21E17C318C94}</b:Guid>
    <b:InternetSiteTitle>http://www.informationq.com</b:InternetSiteTitle>
    <b:URL>http://www.informationq.com/computer-memory/</b:URL>
    <b:Author>
      <b:Author>
        <b:NameList>
          <b:Person>
            <b:Last>InformationQ</b:Last>
          </b:Person>
        </b:NameList>
      </b:Author>
    </b:Author>
    <b:Title>Two types Computer Memory | Primary and Secondary Memory |</b:Title>
    <b:Year>2015</b:Year>
    <b:Month>May</b:Month>
    <b:Day>19</b:Day>
    <b:RefOrder>5</b:RefOrder>
  </b:Source>
  <b:Source>
    <b:Tag>Jef</b:Tag>
    <b:SourceType>InternetSite</b:SourceType>
    <b:Guid>{6F36F821-AC64-457A-9A04-60CEBEE6A107}</b:Guid>
    <b:Author>
      <b:Author>
        <b:NameList>
          <b:Person>
            <b:Last>Tyson</b:Last>
            <b:First>Jeff</b:First>
          </b:Person>
        </b:NameList>
      </b:Author>
    </b:Author>
    <b:InternetSiteTitle>http://howstuffworks.com</b:InternetSiteTitle>
    <b:URL>http://computer.howstuffworks.com/computer-memory.htm</b:URL>
    <b:Title>How Comuter Memory works</b:Title>
    <b:Year>2000</b:Year>
    <b:Month>August</b:Month>
    <b:Day>23</b:Day>
    <b:RefOrder>4</b:RefOrder>
  </b:Source>
  <b:Source>
    <b:Tag>Ben15</b:Tag>
    <b:SourceType>InternetSite</b:SourceType>
    <b:Guid>{77AE3ECC-94DD-49CC-BDD2-E00632953A4E}</b:Guid>
    <b:Title>Every Day Bid Data</b:Title>
    <b:Year>2015</b:Year>
    <b:InternetSiteTitle>http://www.vcloudnews.com/</b:InternetSiteTitle>
    <b:Month>April</b:Month>
    <b:Day>5</b:Day>
    <b:URL>http://www.vcloudnews.com/every-day-big-data-statistics-2-5-quintillion-bytes-of-data-created-daily</b:URL>
    <b:Author>
      <b:Author>
        <b:NameList>
          <b:Person>
            <b:Last>Walker</b:Last>
            <b:First>Ben</b:First>
          </b:Person>
        </b:NameList>
      </b:Author>
    </b:Author>
    <b:RefOrder>1</b:RefOrder>
  </b:Source>
  <b:Source>
    <b:Tag>Luc12</b:Tag>
    <b:SourceType>InternetSite</b:SourceType>
    <b:Guid>{DB3E5283-423E-4E31-B73B-069B3D7CAB27}</b:Guid>
    <b:Author>
      <b:Author>
        <b:NameList>
          <b:Person>
            <b:Last>Mearian</b:Last>
            <b:First>Lucas</b:First>
          </b:Person>
        </b:NameList>
      </b:Author>
    </b:Author>
    <b:Title>By 2020, there will be 5,200 GB of data for every person on Earth | Computerworld</b:Title>
    <b:InternetSiteTitle>Computerworld.com</b:InternetSiteTitle>
    <b:Year>2012</b:Year>
    <b:Month>December</b:Month>
    <b:Day>11</b:Day>
    <b:URL>http://www.computerworld.com/article/2493701/data-center/by-2020--there-will-be-5-200-gb-of-data-for-every-person-on-earth.html</b:URL>
    <b:RefOrder>2</b:RefOrder>
  </b:Source>
  <b:Source>
    <b:Tag>tec98</b:Tag>
    <b:SourceType>InternetSite</b:SourceType>
    <b:Guid>{5E501A6F-8B4F-4006-9679-C76EB1E500A9}</b:Guid>
    <b:InternetSiteTitle>technick.net</b:InternetSiteTitle>
    <b:Year>1998</b:Year>
    <b:Month>March</b:Month>
    <b:Day>01</b:Day>
    <b:URL>https://technick.net/guides/hardware/umg/01_003/</b:URL>
    <b:Title>The difference between memory and storage | Technick.net</b:Title>
    <b:RefOrder>3</b:RefOrder>
  </b:Source>
  <b:Source>
    <b:Tag>Chr10</b:Tag>
    <b:SourceType>InternetSite</b:SourceType>
    <b:Guid>{C5269823-877F-4D78-B8E7-9A4F590D5CE2}</b:Guid>
    <b:Author>
      <b:Author>
        <b:NameList>
          <b:Person>
            <b:Last>Woodford</b:Last>
            <b:First>Chris</b:First>
          </b:Person>
        </b:NameList>
      </b:Author>
    </b:Author>
    <b:Title>Computer memory</b:Title>
    <b:InternetSiteTitle>www.explainthatstuff.com</b:InternetSiteTitle>
    <b:Year>2010</b:Year>
    <b:URL>http://www.explainthatstuff.com/how-computer-memory-works.html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B62B0D-6EA5-4884-A54F-9C3171FC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6986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and Future Technologies in Computer Memories</vt:lpstr>
    </vt:vector>
  </TitlesOfParts>
  <Company>Ameriprise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Operating Systems</dc:title>
  <dc:subject/>
  <dc:creator>Soni, Bhavneet</dc:creator>
  <cp:keywords/>
  <dc:description/>
  <cp:lastModifiedBy>Soni, Bhavneet</cp:lastModifiedBy>
  <cp:revision>41</cp:revision>
  <cp:lastPrinted>2016-10-10T16:40:00Z</cp:lastPrinted>
  <dcterms:created xsi:type="dcterms:W3CDTF">2016-10-01T04:42:00Z</dcterms:created>
  <dcterms:modified xsi:type="dcterms:W3CDTF">2016-10-28T01:38:00Z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