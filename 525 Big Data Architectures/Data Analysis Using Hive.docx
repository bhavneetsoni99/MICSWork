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D84903" w:rsidRDefault="006B4131" w:rsidP="005C3C09">
      <w:pPr>
        <w:pStyle w:val="Title"/>
        <w:rPr>
          <w:rFonts w:asciiTheme="minorHAnsi" w:hAnsiTheme="minorHAnsi" w:cstheme="minorHAnsi"/>
        </w:rPr>
      </w:pPr>
      <w:sdt>
        <w:sdt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E3D07">
            <w:t>Analysis of IMDB Movie Database using HIVE</w:t>
          </w:r>
        </w:sdtContent>
      </w:sdt>
    </w:p>
    <w:p w:rsidR="00266C16" w:rsidRPr="00D84903" w:rsidRDefault="009F6E17" w:rsidP="005C3C09">
      <w:pPr>
        <w:pStyle w:val="Title2"/>
        <w:rPr>
          <w:rFonts w:cstheme="minorHAnsi"/>
        </w:rPr>
      </w:pPr>
      <w:r w:rsidRPr="00D84903">
        <w:rPr>
          <w:rFonts w:cstheme="minorHAnsi"/>
        </w:rPr>
        <w:t>Bhavneet Soni</w:t>
      </w:r>
    </w:p>
    <w:p w:rsidR="00266C16" w:rsidRPr="00D84903" w:rsidRDefault="00266C16" w:rsidP="00A06E97">
      <w:pPr>
        <w:pStyle w:val="Title2"/>
        <w:jc w:val="both"/>
        <w:rPr>
          <w:rFonts w:cstheme="minorHAnsi"/>
        </w:rPr>
      </w:pPr>
    </w:p>
    <w:p w:rsidR="00805813" w:rsidRDefault="00805813">
      <w:pPr>
        <w:rPr>
          <w:rFonts w:eastAsiaTheme="majorEastAsia" w:cstheme="minorHAnsi"/>
          <w:b/>
          <w:sz w:val="28"/>
          <w:szCs w:val="28"/>
        </w:rPr>
      </w:pPr>
      <w:r>
        <w:rPr>
          <w:rFonts w:cstheme="minorHAnsi"/>
          <w:b/>
          <w:sz w:val="28"/>
          <w:szCs w:val="28"/>
        </w:rPr>
        <w:br w:type="page"/>
      </w:r>
    </w:p>
    <w:p w:rsidR="00695BB7" w:rsidRDefault="006B4131" w:rsidP="00695BB7">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E3D07">
            <w:rPr>
              <w:rFonts w:asciiTheme="minorHAnsi" w:hAnsiTheme="minorHAnsi" w:cstheme="minorHAnsi"/>
              <w:b/>
              <w:sz w:val="28"/>
              <w:szCs w:val="28"/>
            </w:rPr>
            <w:t>Analysis of IMDB Movie Database using HIVE</w:t>
          </w:r>
        </w:sdtContent>
      </w:sdt>
    </w:p>
    <w:p w:rsidR="00AE57DB" w:rsidRDefault="00D7071F" w:rsidP="00247AEF">
      <w:pPr>
        <w:jc w:val="both"/>
        <w:rPr>
          <w:rFonts w:cstheme="minorHAnsi"/>
        </w:rPr>
      </w:pPr>
      <w:r>
        <w:rPr>
          <w:rFonts w:cstheme="minorHAnsi"/>
        </w:rPr>
        <w:t xml:space="preserve">We will look at the data collected from </w:t>
      </w:r>
      <w:r w:rsidR="008D1A0A">
        <w:rPr>
          <w:rFonts w:cstheme="minorHAnsi"/>
        </w:rPr>
        <w:t>IMDB</w:t>
      </w:r>
      <w:r w:rsidR="00C63C17">
        <w:rPr>
          <w:rFonts w:cstheme="minorHAnsi"/>
        </w:rPr>
        <w:t xml:space="preserve">, it was retrieved from </w:t>
      </w:r>
      <w:r w:rsidR="00620C60">
        <w:rPr>
          <w:rFonts w:cstheme="minorHAnsi"/>
        </w:rPr>
        <w:t xml:space="preserve">kaggle.com </w:t>
      </w:r>
      <w:sdt>
        <w:sdtPr>
          <w:rPr>
            <w:rFonts w:cstheme="minorHAnsi"/>
          </w:rPr>
          <w:id w:val="-300548651"/>
          <w:citation/>
        </w:sdtPr>
        <w:sdtEndPr/>
        <w:sdtContent>
          <w:r w:rsidR="00620C60">
            <w:rPr>
              <w:rFonts w:cstheme="minorHAnsi"/>
            </w:rPr>
            <w:fldChar w:fldCharType="begin"/>
          </w:r>
          <w:r w:rsidR="00620C60">
            <w:rPr>
              <w:rFonts w:cstheme="minorHAnsi"/>
            </w:rPr>
            <w:instrText xml:space="preserve"> CITATION Kag \l 1033 </w:instrText>
          </w:r>
          <w:r w:rsidR="00620C60">
            <w:rPr>
              <w:rFonts w:cstheme="minorHAnsi"/>
            </w:rPr>
            <w:fldChar w:fldCharType="separate"/>
          </w:r>
          <w:r w:rsidR="00620C60" w:rsidRPr="00620C60">
            <w:rPr>
              <w:rFonts w:cstheme="minorHAnsi"/>
              <w:noProof/>
            </w:rPr>
            <w:t>(Kaggle.com/datasets, n.d.)</w:t>
          </w:r>
          <w:r w:rsidR="00620C60">
            <w:rPr>
              <w:rFonts w:cstheme="minorHAnsi"/>
            </w:rPr>
            <w:fldChar w:fldCharType="end"/>
          </w:r>
        </w:sdtContent>
      </w:sdt>
      <w:r w:rsidR="00620C60">
        <w:rPr>
          <w:rFonts w:cstheme="minorHAnsi"/>
        </w:rPr>
        <w:t xml:space="preserve">. The data set consists of a CSV file with </w:t>
      </w:r>
      <w:r w:rsidR="00E36792">
        <w:rPr>
          <w:rFonts w:cstheme="minorHAnsi"/>
        </w:rPr>
        <w:t xml:space="preserve">5043 movie records and had the </w:t>
      </w:r>
      <w:r w:rsidR="00620C60">
        <w:rPr>
          <w:rFonts w:cstheme="minorHAnsi"/>
        </w:rPr>
        <w:t xml:space="preserve">following </w:t>
      </w:r>
      <w:r w:rsidR="00EE1AA8">
        <w:rPr>
          <w:rFonts w:cstheme="minorHAnsi"/>
        </w:rPr>
        <w:t>information</w:t>
      </w:r>
      <w:r w:rsidR="00E36792">
        <w:rPr>
          <w:rFonts w:cstheme="minorHAnsi"/>
        </w:rPr>
        <w:t xml:space="preserve"> about the movie.</w:t>
      </w:r>
    </w:p>
    <w:p w:rsidR="009D6DE6" w:rsidRDefault="009D6DE6" w:rsidP="009D6DE6">
      <w:pPr>
        <w:pStyle w:val="ListParagraph"/>
        <w:numPr>
          <w:ilvl w:val="0"/>
          <w:numId w:val="22"/>
        </w:numPr>
        <w:jc w:val="both"/>
        <w:rPr>
          <w:rFonts w:cstheme="minorHAnsi"/>
        </w:rPr>
      </w:pPr>
      <w:r w:rsidRPr="009D6DE6">
        <w:rPr>
          <w:rFonts w:cstheme="minorHAnsi"/>
          <w:i/>
        </w:rPr>
        <w:t xml:space="preserve">Color </w:t>
      </w:r>
      <w:r>
        <w:rPr>
          <w:rFonts w:cstheme="minorHAnsi"/>
        </w:rPr>
        <w:t>– weather the movie is color or Black and White</w:t>
      </w:r>
    </w:p>
    <w:p w:rsidR="009D6DE6" w:rsidRDefault="009D6DE6" w:rsidP="009D6DE6">
      <w:pPr>
        <w:pStyle w:val="ListParagraph"/>
        <w:numPr>
          <w:ilvl w:val="0"/>
          <w:numId w:val="22"/>
        </w:numPr>
        <w:jc w:val="both"/>
        <w:rPr>
          <w:rFonts w:cstheme="minorHAnsi"/>
        </w:rPr>
      </w:pPr>
      <w:r w:rsidRPr="009D6DE6">
        <w:rPr>
          <w:rFonts w:cstheme="minorHAnsi"/>
          <w:i/>
        </w:rPr>
        <w:t>director_name</w:t>
      </w:r>
      <w:r>
        <w:rPr>
          <w:rFonts w:cstheme="minorHAnsi"/>
        </w:rPr>
        <w:t xml:space="preserve"> – movies director name</w:t>
      </w:r>
    </w:p>
    <w:p w:rsidR="009D6DE6" w:rsidRDefault="009D6DE6" w:rsidP="009D6DE6">
      <w:pPr>
        <w:pStyle w:val="ListParagraph"/>
        <w:numPr>
          <w:ilvl w:val="0"/>
          <w:numId w:val="22"/>
        </w:numPr>
        <w:jc w:val="both"/>
        <w:rPr>
          <w:rFonts w:cstheme="minorHAnsi"/>
        </w:rPr>
      </w:pPr>
      <w:r w:rsidRPr="009D6DE6">
        <w:rPr>
          <w:rFonts w:cstheme="minorHAnsi"/>
          <w:i/>
        </w:rPr>
        <w:t>num_critic_for_reviews</w:t>
      </w:r>
      <w:r>
        <w:rPr>
          <w:rFonts w:cstheme="minorHAnsi"/>
        </w:rPr>
        <w:t xml:space="preserve"> – Number of critic reviews</w:t>
      </w:r>
    </w:p>
    <w:p w:rsidR="009D6DE6" w:rsidRDefault="009D6DE6" w:rsidP="009D6DE6">
      <w:pPr>
        <w:pStyle w:val="ListParagraph"/>
        <w:numPr>
          <w:ilvl w:val="0"/>
          <w:numId w:val="22"/>
        </w:numPr>
        <w:jc w:val="both"/>
        <w:rPr>
          <w:rFonts w:cstheme="minorHAnsi"/>
          <w:i/>
        </w:rPr>
      </w:pPr>
      <w:r w:rsidRPr="009D6DE6">
        <w:rPr>
          <w:rFonts w:cstheme="minorHAnsi"/>
          <w:i/>
        </w:rPr>
        <w:t>duration</w:t>
      </w:r>
      <w:r>
        <w:rPr>
          <w:rFonts w:cstheme="minorHAnsi"/>
          <w:i/>
        </w:rPr>
        <w:t xml:space="preserve"> – </w:t>
      </w:r>
      <w:r w:rsidRPr="009D6DE6">
        <w:rPr>
          <w:rFonts w:cstheme="minorHAnsi"/>
        </w:rPr>
        <w:t>Length of the movie</w:t>
      </w:r>
    </w:p>
    <w:p w:rsidR="009D6DE6" w:rsidRPr="009D6DE6" w:rsidRDefault="009D6DE6" w:rsidP="009D6DE6">
      <w:pPr>
        <w:pStyle w:val="ListParagraph"/>
        <w:numPr>
          <w:ilvl w:val="0"/>
          <w:numId w:val="22"/>
        </w:numPr>
        <w:jc w:val="both"/>
        <w:rPr>
          <w:rFonts w:cstheme="minorHAnsi"/>
          <w:i/>
        </w:rPr>
      </w:pPr>
      <w:r w:rsidRPr="009D6DE6">
        <w:rPr>
          <w:rFonts w:cstheme="minorHAnsi"/>
          <w:i/>
        </w:rPr>
        <w:t>director_facebook_likes</w:t>
      </w:r>
      <w:r>
        <w:rPr>
          <w:rFonts w:cstheme="minorHAnsi"/>
        </w:rPr>
        <w:t xml:space="preserve"> – Number of facebook likes the director got</w:t>
      </w:r>
    </w:p>
    <w:p w:rsidR="009D6DE6" w:rsidRPr="009D6DE6" w:rsidRDefault="009D6DE6" w:rsidP="009D6DE6">
      <w:pPr>
        <w:pStyle w:val="ListParagraph"/>
        <w:numPr>
          <w:ilvl w:val="0"/>
          <w:numId w:val="22"/>
        </w:numPr>
        <w:jc w:val="both"/>
        <w:rPr>
          <w:rFonts w:cstheme="minorHAnsi"/>
          <w:i/>
        </w:rPr>
      </w:pPr>
      <w:r w:rsidRPr="009D6DE6">
        <w:rPr>
          <w:rFonts w:cstheme="minorHAnsi"/>
          <w:i/>
        </w:rPr>
        <w:t>actor_3_facebook_likes</w:t>
      </w:r>
      <w:r>
        <w:rPr>
          <w:rFonts w:cstheme="minorHAnsi"/>
          <w:i/>
        </w:rPr>
        <w:t xml:space="preserve"> – </w:t>
      </w:r>
      <w:r>
        <w:rPr>
          <w:rFonts w:cstheme="minorHAnsi"/>
        </w:rPr>
        <w:t>Number of Facebook Likes actor 3 got</w:t>
      </w:r>
    </w:p>
    <w:p w:rsidR="009D6DE6" w:rsidRDefault="009D6DE6" w:rsidP="009D6DE6">
      <w:pPr>
        <w:pStyle w:val="ListParagraph"/>
        <w:numPr>
          <w:ilvl w:val="0"/>
          <w:numId w:val="22"/>
        </w:numPr>
        <w:jc w:val="both"/>
        <w:rPr>
          <w:rFonts w:cstheme="minorHAnsi"/>
          <w:i/>
        </w:rPr>
      </w:pPr>
      <w:r w:rsidRPr="009D6DE6">
        <w:rPr>
          <w:rFonts w:cstheme="minorHAnsi"/>
          <w:i/>
        </w:rPr>
        <w:t>actor_2_name</w:t>
      </w:r>
      <w:r w:rsidR="007F6132">
        <w:rPr>
          <w:rFonts w:cstheme="minorHAnsi"/>
          <w:i/>
        </w:rPr>
        <w:t xml:space="preserve"> – </w:t>
      </w:r>
      <w:r w:rsidR="007F6132">
        <w:rPr>
          <w:rFonts w:cstheme="minorHAnsi"/>
        </w:rPr>
        <w:t>Name of actor 2</w:t>
      </w:r>
    </w:p>
    <w:p w:rsidR="009D6DE6" w:rsidRDefault="009D6DE6" w:rsidP="009D6DE6">
      <w:pPr>
        <w:pStyle w:val="ListParagraph"/>
        <w:numPr>
          <w:ilvl w:val="0"/>
          <w:numId w:val="22"/>
        </w:numPr>
        <w:jc w:val="both"/>
        <w:rPr>
          <w:rFonts w:cstheme="minorHAnsi"/>
          <w:i/>
        </w:rPr>
      </w:pPr>
      <w:r w:rsidRPr="009D6DE6">
        <w:rPr>
          <w:rFonts w:cstheme="minorHAnsi"/>
          <w:i/>
        </w:rPr>
        <w:t>actor_1_facebook_likes</w:t>
      </w:r>
      <w:r w:rsidR="007F6132">
        <w:rPr>
          <w:rFonts w:cstheme="minorHAnsi"/>
        </w:rPr>
        <w:t xml:space="preserve"> – No of Facebook likes actor 1 got</w:t>
      </w:r>
    </w:p>
    <w:p w:rsidR="009D6DE6" w:rsidRDefault="009D6DE6" w:rsidP="009D6DE6">
      <w:pPr>
        <w:pStyle w:val="ListParagraph"/>
        <w:numPr>
          <w:ilvl w:val="0"/>
          <w:numId w:val="22"/>
        </w:numPr>
        <w:jc w:val="both"/>
        <w:rPr>
          <w:rFonts w:cstheme="minorHAnsi"/>
          <w:i/>
        </w:rPr>
      </w:pPr>
      <w:r w:rsidRPr="009D6DE6">
        <w:rPr>
          <w:rFonts w:cstheme="minorHAnsi"/>
          <w:i/>
        </w:rPr>
        <w:t>gross</w:t>
      </w:r>
      <w:r w:rsidR="007F6132">
        <w:rPr>
          <w:rFonts w:cstheme="minorHAnsi"/>
          <w:i/>
        </w:rPr>
        <w:t xml:space="preserve"> – </w:t>
      </w:r>
      <w:r w:rsidR="007F6132">
        <w:rPr>
          <w:rFonts w:cstheme="minorHAnsi"/>
        </w:rPr>
        <w:t>Gross revenue earned by the movie</w:t>
      </w:r>
    </w:p>
    <w:p w:rsidR="009D6DE6" w:rsidRDefault="009D6DE6" w:rsidP="009D6DE6">
      <w:pPr>
        <w:pStyle w:val="ListParagraph"/>
        <w:numPr>
          <w:ilvl w:val="0"/>
          <w:numId w:val="22"/>
        </w:numPr>
        <w:jc w:val="both"/>
        <w:rPr>
          <w:rFonts w:cstheme="minorHAnsi"/>
          <w:i/>
        </w:rPr>
      </w:pPr>
      <w:r w:rsidRPr="009D6DE6">
        <w:rPr>
          <w:rFonts w:cstheme="minorHAnsi"/>
          <w:i/>
        </w:rPr>
        <w:t>genres</w:t>
      </w:r>
      <w:r w:rsidR="007F6132">
        <w:rPr>
          <w:rFonts w:cstheme="minorHAnsi"/>
          <w:i/>
        </w:rPr>
        <w:t xml:space="preserve"> – </w:t>
      </w:r>
      <w:r w:rsidR="007F6132">
        <w:rPr>
          <w:rFonts w:cstheme="minorHAnsi"/>
        </w:rPr>
        <w:t>Genres of movies the movie belong to</w:t>
      </w:r>
      <w:r w:rsidR="00F905BD">
        <w:rPr>
          <w:rFonts w:cstheme="minorHAnsi"/>
        </w:rPr>
        <w:t xml:space="preserve"> (pipe (|) seperated)</w:t>
      </w:r>
    </w:p>
    <w:p w:rsidR="009D6DE6" w:rsidRDefault="009D6DE6" w:rsidP="009D6DE6">
      <w:pPr>
        <w:pStyle w:val="ListParagraph"/>
        <w:numPr>
          <w:ilvl w:val="0"/>
          <w:numId w:val="22"/>
        </w:numPr>
        <w:jc w:val="both"/>
        <w:rPr>
          <w:rFonts w:cstheme="minorHAnsi"/>
          <w:i/>
        </w:rPr>
      </w:pPr>
      <w:r w:rsidRPr="009D6DE6">
        <w:rPr>
          <w:rFonts w:cstheme="minorHAnsi"/>
          <w:i/>
        </w:rPr>
        <w:t>actor_1_name</w:t>
      </w:r>
      <w:r w:rsidR="007F6132">
        <w:rPr>
          <w:rFonts w:cstheme="minorHAnsi"/>
        </w:rPr>
        <w:t xml:space="preserve"> – Actor 1 Name</w:t>
      </w:r>
    </w:p>
    <w:p w:rsidR="009D6DE6" w:rsidRDefault="009D6DE6" w:rsidP="009D6DE6">
      <w:pPr>
        <w:pStyle w:val="ListParagraph"/>
        <w:numPr>
          <w:ilvl w:val="0"/>
          <w:numId w:val="22"/>
        </w:numPr>
        <w:jc w:val="both"/>
        <w:rPr>
          <w:rFonts w:cstheme="minorHAnsi"/>
          <w:i/>
        </w:rPr>
      </w:pPr>
      <w:r w:rsidRPr="009D6DE6">
        <w:rPr>
          <w:rFonts w:cstheme="minorHAnsi"/>
          <w:i/>
        </w:rPr>
        <w:t>movie_title</w:t>
      </w:r>
      <w:r w:rsidR="007F6132">
        <w:rPr>
          <w:rFonts w:cstheme="minorHAnsi"/>
          <w:i/>
        </w:rPr>
        <w:t xml:space="preserve"> –</w:t>
      </w:r>
      <w:r w:rsidR="007F6132">
        <w:rPr>
          <w:rFonts w:cstheme="minorHAnsi"/>
        </w:rPr>
        <w:t xml:space="preserve"> Title of the movie</w:t>
      </w:r>
    </w:p>
    <w:p w:rsidR="009D6DE6" w:rsidRDefault="009D6DE6" w:rsidP="009D6DE6">
      <w:pPr>
        <w:pStyle w:val="ListParagraph"/>
        <w:numPr>
          <w:ilvl w:val="0"/>
          <w:numId w:val="22"/>
        </w:numPr>
        <w:jc w:val="both"/>
        <w:rPr>
          <w:rFonts w:cstheme="minorHAnsi"/>
          <w:i/>
        </w:rPr>
      </w:pPr>
      <w:r w:rsidRPr="009D6DE6">
        <w:rPr>
          <w:rFonts w:cstheme="minorHAnsi"/>
          <w:i/>
        </w:rPr>
        <w:t>num_voted_users</w:t>
      </w:r>
      <w:r w:rsidR="007F6132">
        <w:rPr>
          <w:rFonts w:cstheme="minorHAnsi"/>
        </w:rPr>
        <w:t xml:space="preserve"> – number of votes from users of IMDB website</w:t>
      </w:r>
    </w:p>
    <w:p w:rsidR="009D6DE6" w:rsidRDefault="009D6DE6" w:rsidP="009D6DE6">
      <w:pPr>
        <w:pStyle w:val="ListParagraph"/>
        <w:numPr>
          <w:ilvl w:val="0"/>
          <w:numId w:val="22"/>
        </w:numPr>
        <w:jc w:val="both"/>
        <w:rPr>
          <w:rFonts w:cstheme="minorHAnsi"/>
          <w:i/>
        </w:rPr>
      </w:pPr>
      <w:r w:rsidRPr="009D6DE6">
        <w:rPr>
          <w:rFonts w:cstheme="minorHAnsi"/>
          <w:i/>
        </w:rPr>
        <w:t>cast_total_facebook_likes</w:t>
      </w:r>
      <w:r w:rsidR="007F6132">
        <w:rPr>
          <w:rFonts w:cstheme="minorHAnsi"/>
          <w:i/>
        </w:rPr>
        <w:t xml:space="preserve"> –</w:t>
      </w:r>
      <w:r w:rsidR="007F6132">
        <w:rPr>
          <w:rFonts w:cstheme="minorHAnsi"/>
        </w:rPr>
        <w:t xml:space="preserve"> Total number of Facebook likes all the cast members got in total</w:t>
      </w:r>
    </w:p>
    <w:p w:rsidR="009D6DE6" w:rsidRDefault="009D6DE6" w:rsidP="009D6DE6">
      <w:pPr>
        <w:pStyle w:val="ListParagraph"/>
        <w:numPr>
          <w:ilvl w:val="0"/>
          <w:numId w:val="22"/>
        </w:numPr>
        <w:jc w:val="both"/>
        <w:rPr>
          <w:rFonts w:cstheme="minorHAnsi"/>
          <w:i/>
        </w:rPr>
      </w:pPr>
      <w:r w:rsidRPr="009D6DE6">
        <w:rPr>
          <w:rFonts w:cstheme="minorHAnsi"/>
          <w:i/>
        </w:rPr>
        <w:t>actor_3_name</w:t>
      </w:r>
      <w:r w:rsidR="007F6132">
        <w:rPr>
          <w:rFonts w:cstheme="minorHAnsi"/>
        </w:rPr>
        <w:t xml:space="preserve"> – Name of actor 3</w:t>
      </w:r>
    </w:p>
    <w:p w:rsidR="009D6DE6" w:rsidRDefault="009D6DE6" w:rsidP="009D6DE6">
      <w:pPr>
        <w:pStyle w:val="ListParagraph"/>
        <w:numPr>
          <w:ilvl w:val="0"/>
          <w:numId w:val="22"/>
        </w:numPr>
        <w:jc w:val="both"/>
        <w:rPr>
          <w:rFonts w:cstheme="minorHAnsi"/>
          <w:i/>
        </w:rPr>
      </w:pPr>
      <w:r w:rsidRPr="009D6DE6">
        <w:rPr>
          <w:rFonts w:cstheme="minorHAnsi"/>
          <w:i/>
        </w:rPr>
        <w:t>facenumber_in_poster</w:t>
      </w:r>
      <w:r w:rsidR="007F6132">
        <w:rPr>
          <w:rFonts w:cstheme="minorHAnsi"/>
          <w:i/>
        </w:rPr>
        <w:t xml:space="preserve"> </w:t>
      </w:r>
      <w:r w:rsidR="007F6132">
        <w:rPr>
          <w:rFonts w:cstheme="minorHAnsi"/>
        </w:rPr>
        <w:t>– Number of faces in the poster of the movie</w:t>
      </w:r>
    </w:p>
    <w:p w:rsidR="009D6DE6" w:rsidRDefault="009D6DE6" w:rsidP="009D6DE6">
      <w:pPr>
        <w:pStyle w:val="ListParagraph"/>
        <w:numPr>
          <w:ilvl w:val="0"/>
          <w:numId w:val="22"/>
        </w:numPr>
        <w:jc w:val="both"/>
        <w:rPr>
          <w:rFonts w:cstheme="minorHAnsi"/>
          <w:i/>
        </w:rPr>
      </w:pPr>
      <w:r w:rsidRPr="009D6DE6">
        <w:rPr>
          <w:rFonts w:cstheme="minorHAnsi"/>
          <w:i/>
        </w:rPr>
        <w:t>plot_keywords</w:t>
      </w:r>
      <w:r w:rsidR="007F6132">
        <w:rPr>
          <w:rFonts w:cstheme="minorHAnsi"/>
        </w:rPr>
        <w:t xml:space="preserve"> – Plot keywords</w:t>
      </w:r>
      <w:r w:rsidR="00F905BD">
        <w:rPr>
          <w:rFonts w:cstheme="minorHAnsi"/>
        </w:rPr>
        <w:t xml:space="preserve"> (pipe (|) seperated)</w:t>
      </w:r>
    </w:p>
    <w:p w:rsidR="009D6DE6" w:rsidRDefault="009D6DE6" w:rsidP="009D6DE6">
      <w:pPr>
        <w:pStyle w:val="ListParagraph"/>
        <w:numPr>
          <w:ilvl w:val="0"/>
          <w:numId w:val="22"/>
        </w:numPr>
        <w:jc w:val="both"/>
        <w:rPr>
          <w:rFonts w:cstheme="minorHAnsi"/>
          <w:i/>
        </w:rPr>
      </w:pPr>
      <w:r w:rsidRPr="009D6DE6">
        <w:rPr>
          <w:rFonts w:cstheme="minorHAnsi"/>
          <w:i/>
        </w:rPr>
        <w:t>movie_imdb_link</w:t>
      </w:r>
      <w:r w:rsidR="007F6132">
        <w:rPr>
          <w:rFonts w:cstheme="minorHAnsi"/>
        </w:rPr>
        <w:t xml:space="preserve"> – URL link for the movies official website</w:t>
      </w:r>
    </w:p>
    <w:p w:rsidR="009D6DE6" w:rsidRDefault="009D6DE6" w:rsidP="009D6DE6">
      <w:pPr>
        <w:pStyle w:val="ListParagraph"/>
        <w:numPr>
          <w:ilvl w:val="0"/>
          <w:numId w:val="22"/>
        </w:numPr>
        <w:jc w:val="both"/>
        <w:rPr>
          <w:rFonts w:cstheme="minorHAnsi"/>
          <w:i/>
        </w:rPr>
      </w:pPr>
      <w:r w:rsidRPr="009D6DE6">
        <w:rPr>
          <w:rFonts w:cstheme="minorHAnsi"/>
          <w:i/>
        </w:rPr>
        <w:lastRenderedPageBreak/>
        <w:t>num_user_for_reviews</w:t>
      </w:r>
      <w:r w:rsidR="007F6132">
        <w:rPr>
          <w:rFonts w:cstheme="minorHAnsi"/>
          <w:i/>
        </w:rPr>
        <w:t xml:space="preserve"> – </w:t>
      </w:r>
      <w:r w:rsidR="007F6132">
        <w:rPr>
          <w:rFonts w:cstheme="minorHAnsi"/>
        </w:rPr>
        <w:t>Number of review movie got from users</w:t>
      </w:r>
    </w:p>
    <w:p w:rsidR="009D6DE6" w:rsidRDefault="009D6DE6" w:rsidP="009D6DE6">
      <w:pPr>
        <w:pStyle w:val="ListParagraph"/>
        <w:numPr>
          <w:ilvl w:val="0"/>
          <w:numId w:val="22"/>
        </w:numPr>
        <w:jc w:val="both"/>
        <w:rPr>
          <w:rFonts w:cstheme="minorHAnsi"/>
          <w:i/>
        </w:rPr>
      </w:pPr>
      <w:r w:rsidRPr="009D6DE6">
        <w:rPr>
          <w:rFonts w:cstheme="minorHAnsi"/>
          <w:i/>
        </w:rPr>
        <w:t>language</w:t>
      </w:r>
      <w:r w:rsidR="007F6132">
        <w:rPr>
          <w:rFonts w:cstheme="minorHAnsi"/>
        </w:rPr>
        <w:t xml:space="preserve"> – Language in which the movie was made</w:t>
      </w:r>
    </w:p>
    <w:p w:rsidR="009D6DE6" w:rsidRDefault="009D6DE6" w:rsidP="009D6DE6">
      <w:pPr>
        <w:pStyle w:val="ListParagraph"/>
        <w:numPr>
          <w:ilvl w:val="0"/>
          <w:numId w:val="22"/>
        </w:numPr>
        <w:jc w:val="both"/>
        <w:rPr>
          <w:rFonts w:cstheme="minorHAnsi"/>
          <w:i/>
        </w:rPr>
      </w:pPr>
      <w:r w:rsidRPr="009D6DE6">
        <w:rPr>
          <w:rFonts w:cstheme="minorHAnsi"/>
          <w:i/>
        </w:rPr>
        <w:t>country</w:t>
      </w:r>
      <w:r w:rsidR="00F905BD">
        <w:rPr>
          <w:rFonts w:cstheme="minorHAnsi"/>
        </w:rPr>
        <w:t xml:space="preserve"> – Country of origin for the movie (where it was produced)</w:t>
      </w:r>
    </w:p>
    <w:p w:rsidR="009D6DE6" w:rsidRDefault="009D6DE6" w:rsidP="009D6DE6">
      <w:pPr>
        <w:pStyle w:val="ListParagraph"/>
        <w:numPr>
          <w:ilvl w:val="0"/>
          <w:numId w:val="22"/>
        </w:numPr>
        <w:jc w:val="both"/>
        <w:rPr>
          <w:rFonts w:cstheme="minorHAnsi"/>
          <w:i/>
        </w:rPr>
      </w:pPr>
      <w:r w:rsidRPr="009D6DE6">
        <w:rPr>
          <w:rFonts w:cstheme="minorHAnsi"/>
          <w:i/>
        </w:rPr>
        <w:t>content_rating</w:t>
      </w:r>
      <w:r w:rsidR="00F905BD">
        <w:rPr>
          <w:rFonts w:cstheme="minorHAnsi"/>
        </w:rPr>
        <w:t xml:space="preserve"> – Content Rating</w:t>
      </w:r>
    </w:p>
    <w:p w:rsidR="009D6DE6" w:rsidRDefault="009D6DE6" w:rsidP="009D6DE6">
      <w:pPr>
        <w:pStyle w:val="ListParagraph"/>
        <w:numPr>
          <w:ilvl w:val="0"/>
          <w:numId w:val="22"/>
        </w:numPr>
        <w:jc w:val="both"/>
        <w:rPr>
          <w:rFonts w:cstheme="minorHAnsi"/>
          <w:i/>
        </w:rPr>
      </w:pPr>
      <w:r w:rsidRPr="009D6DE6">
        <w:rPr>
          <w:rFonts w:cstheme="minorHAnsi"/>
          <w:i/>
        </w:rPr>
        <w:t>budget</w:t>
      </w:r>
      <w:r w:rsidR="00F905BD">
        <w:rPr>
          <w:rFonts w:cstheme="minorHAnsi"/>
          <w:i/>
        </w:rPr>
        <w:t xml:space="preserve"> –</w:t>
      </w:r>
      <w:r w:rsidR="00F905BD">
        <w:rPr>
          <w:rFonts w:cstheme="minorHAnsi"/>
        </w:rPr>
        <w:t xml:space="preserve"> Budget of the movie</w:t>
      </w:r>
    </w:p>
    <w:p w:rsidR="009D6DE6" w:rsidRDefault="009D6DE6" w:rsidP="009D6DE6">
      <w:pPr>
        <w:pStyle w:val="ListParagraph"/>
        <w:numPr>
          <w:ilvl w:val="0"/>
          <w:numId w:val="22"/>
        </w:numPr>
        <w:jc w:val="both"/>
        <w:rPr>
          <w:rFonts w:cstheme="minorHAnsi"/>
          <w:i/>
        </w:rPr>
      </w:pPr>
      <w:r w:rsidRPr="009D6DE6">
        <w:rPr>
          <w:rFonts w:cstheme="minorHAnsi"/>
          <w:i/>
        </w:rPr>
        <w:t>title_year</w:t>
      </w:r>
      <w:r w:rsidR="00F905BD">
        <w:rPr>
          <w:rFonts w:cstheme="minorHAnsi"/>
          <w:i/>
        </w:rPr>
        <w:softHyphen/>
      </w:r>
      <w:r w:rsidR="00F905BD">
        <w:rPr>
          <w:rFonts w:cstheme="minorHAnsi"/>
        </w:rPr>
        <w:t xml:space="preserve"> – Year the movie was released</w:t>
      </w:r>
    </w:p>
    <w:p w:rsidR="009D6DE6" w:rsidRDefault="009D6DE6" w:rsidP="009D6DE6">
      <w:pPr>
        <w:pStyle w:val="ListParagraph"/>
        <w:numPr>
          <w:ilvl w:val="0"/>
          <w:numId w:val="22"/>
        </w:numPr>
        <w:jc w:val="both"/>
        <w:rPr>
          <w:rFonts w:cstheme="minorHAnsi"/>
          <w:i/>
        </w:rPr>
      </w:pPr>
      <w:r w:rsidRPr="009D6DE6">
        <w:rPr>
          <w:rFonts w:cstheme="minorHAnsi"/>
          <w:i/>
        </w:rPr>
        <w:t>actor_2_facebook_likes</w:t>
      </w:r>
      <w:r w:rsidR="00F905BD">
        <w:rPr>
          <w:rFonts w:cstheme="minorHAnsi"/>
          <w:i/>
        </w:rPr>
        <w:t xml:space="preserve"> – </w:t>
      </w:r>
      <w:r w:rsidR="00F905BD">
        <w:rPr>
          <w:rFonts w:cstheme="minorHAnsi"/>
        </w:rPr>
        <w:t>Number of Facebook likes actor 2 got</w:t>
      </w:r>
    </w:p>
    <w:p w:rsidR="009D6DE6" w:rsidRDefault="009D6DE6" w:rsidP="009D6DE6">
      <w:pPr>
        <w:pStyle w:val="ListParagraph"/>
        <w:numPr>
          <w:ilvl w:val="0"/>
          <w:numId w:val="22"/>
        </w:numPr>
        <w:jc w:val="both"/>
        <w:rPr>
          <w:rFonts w:cstheme="minorHAnsi"/>
          <w:i/>
        </w:rPr>
      </w:pPr>
      <w:r w:rsidRPr="009D6DE6">
        <w:rPr>
          <w:rFonts w:cstheme="minorHAnsi"/>
          <w:i/>
        </w:rPr>
        <w:t>imdb_score</w:t>
      </w:r>
      <w:r w:rsidR="00F905BD">
        <w:rPr>
          <w:rFonts w:cstheme="minorHAnsi"/>
        </w:rPr>
        <w:t xml:space="preserve"> – Total imdb score for the movie</w:t>
      </w:r>
    </w:p>
    <w:p w:rsidR="009D6DE6" w:rsidRDefault="009D6DE6" w:rsidP="009D6DE6">
      <w:pPr>
        <w:pStyle w:val="ListParagraph"/>
        <w:numPr>
          <w:ilvl w:val="0"/>
          <w:numId w:val="22"/>
        </w:numPr>
        <w:jc w:val="both"/>
        <w:rPr>
          <w:rFonts w:cstheme="minorHAnsi"/>
          <w:i/>
        </w:rPr>
      </w:pPr>
      <w:r w:rsidRPr="009D6DE6">
        <w:rPr>
          <w:rFonts w:cstheme="minorHAnsi"/>
          <w:i/>
        </w:rPr>
        <w:t>aspect_ratio</w:t>
      </w:r>
      <w:r w:rsidR="00F905BD">
        <w:rPr>
          <w:rFonts w:cstheme="minorHAnsi"/>
        </w:rPr>
        <w:t xml:space="preserve"> – aspect ratio the movie was released in</w:t>
      </w:r>
    </w:p>
    <w:p w:rsidR="00EE1AA8" w:rsidRPr="009D6DE6" w:rsidRDefault="009D6DE6" w:rsidP="009D6DE6">
      <w:pPr>
        <w:pStyle w:val="ListParagraph"/>
        <w:numPr>
          <w:ilvl w:val="0"/>
          <w:numId w:val="22"/>
        </w:numPr>
        <w:jc w:val="both"/>
        <w:rPr>
          <w:rFonts w:cstheme="minorHAnsi"/>
          <w:i/>
        </w:rPr>
      </w:pPr>
      <w:r w:rsidRPr="009D6DE6">
        <w:rPr>
          <w:rFonts w:cstheme="minorHAnsi"/>
          <w:i/>
        </w:rPr>
        <w:t>movie_facebook_likes</w:t>
      </w:r>
      <w:r w:rsidR="00F905BD">
        <w:rPr>
          <w:rFonts w:cstheme="minorHAnsi"/>
          <w:i/>
        </w:rPr>
        <w:t xml:space="preserve"> </w:t>
      </w:r>
      <w:r w:rsidR="00F905BD">
        <w:rPr>
          <w:rFonts w:cstheme="minorHAnsi"/>
        </w:rPr>
        <w:t>– Total number of Facebook likes movie got</w:t>
      </w:r>
    </w:p>
    <w:p w:rsidR="00725271" w:rsidRDefault="000D568C" w:rsidP="00F81D24">
      <w:pPr>
        <w:ind w:firstLine="0"/>
        <w:jc w:val="both"/>
        <w:rPr>
          <w:rFonts w:cstheme="minorHAnsi"/>
        </w:rPr>
      </w:pPr>
      <w:r>
        <w:rPr>
          <w:rFonts w:cstheme="minorHAnsi"/>
        </w:rPr>
        <w:t xml:space="preserve">The focus of our analysis will be to find out the </w:t>
      </w:r>
      <w:r w:rsidR="00D90DD3">
        <w:rPr>
          <w:rFonts w:cstheme="minorHAnsi"/>
        </w:rPr>
        <w:t xml:space="preserve">most liked and </w:t>
      </w:r>
      <w:r w:rsidR="00F161ED">
        <w:rPr>
          <w:rFonts w:cstheme="minorHAnsi"/>
        </w:rPr>
        <w:t>the</w:t>
      </w:r>
      <w:r w:rsidR="00D90DD3">
        <w:rPr>
          <w:rFonts w:cstheme="minorHAnsi"/>
        </w:rPr>
        <w:t xml:space="preserve"> actor</w:t>
      </w:r>
      <w:r w:rsidR="00F161ED">
        <w:rPr>
          <w:rFonts w:cstheme="minorHAnsi"/>
        </w:rPr>
        <w:t xml:space="preserve"> who worked the most</w:t>
      </w:r>
      <w:r w:rsidR="005571DB">
        <w:rPr>
          <w:rFonts w:cstheme="minorHAnsi"/>
        </w:rPr>
        <w:t xml:space="preserve">. For this we will </w:t>
      </w:r>
      <w:r w:rsidR="00991F05">
        <w:rPr>
          <w:rFonts w:cstheme="minorHAnsi"/>
        </w:rPr>
        <w:t xml:space="preserve">retrieve the column with movie title, title year, actor names (actor 1 2 and 3), number of corresponding </w:t>
      </w:r>
      <w:r w:rsidR="00CA16BE">
        <w:rPr>
          <w:rFonts w:cstheme="minorHAnsi"/>
        </w:rPr>
        <w:t>Facebook</w:t>
      </w:r>
      <w:r w:rsidR="00991F05">
        <w:rPr>
          <w:rFonts w:cstheme="minorHAnsi"/>
        </w:rPr>
        <w:t xml:space="preserve"> likes from the </w:t>
      </w:r>
      <w:r w:rsidR="00B21DF6">
        <w:rPr>
          <w:rFonts w:cstheme="minorHAnsi"/>
        </w:rPr>
        <w:t>table</w:t>
      </w:r>
      <w:r w:rsidR="00991F05">
        <w:rPr>
          <w:rFonts w:cstheme="minorHAnsi"/>
        </w:rPr>
        <w:t xml:space="preserve">. </w:t>
      </w:r>
      <w:r w:rsidR="00F81D24">
        <w:rPr>
          <w:rFonts w:cstheme="minorHAnsi"/>
        </w:rPr>
        <w:t xml:space="preserve">Most liked will be actor with most number of facebook likes. </w:t>
      </w:r>
      <w:r w:rsidR="00261BBD">
        <w:rPr>
          <w:rFonts w:cstheme="minorHAnsi"/>
        </w:rPr>
        <w:t xml:space="preserve">Busiest actor will be the one who is associated with </w:t>
      </w:r>
      <w:r w:rsidR="00F81D24">
        <w:rPr>
          <w:rFonts w:cstheme="minorHAnsi"/>
        </w:rPr>
        <w:t>most number of movie titles over all. Since the raw data had way too many coloumns for the scope of this assignment be</w:t>
      </w:r>
      <w:r w:rsidR="00B21DF6">
        <w:rPr>
          <w:rFonts w:cstheme="minorHAnsi"/>
        </w:rPr>
        <w:t xml:space="preserve">fore inserting the data into a Hive table </w:t>
      </w:r>
      <w:r w:rsidR="00F81D24">
        <w:rPr>
          <w:rFonts w:cstheme="minorHAnsi"/>
        </w:rPr>
        <w:t xml:space="preserve">I </w:t>
      </w:r>
      <w:r w:rsidR="00B21DF6">
        <w:rPr>
          <w:rFonts w:cstheme="minorHAnsi"/>
        </w:rPr>
        <w:t>removed redundant columns from CSV file and use</w:t>
      </w:r>
      <w:r w:rsidR="00F81D24">
        <w:rPr>
          <w:rFonts w:cstheme="minorHAnsi"/>
        </w:rPr>
        <w:t>d</w:t>
      </w:r>
      <w:r w:rsidR="00B21DF6">
        <w:rPr>
          <w:rFonts w:cstheme="minorHAnsi"/>
        </w:rPr>
        <w:t xml:space="preserve"> it instead. </w:t>
      </w:r>
    </w:p>
    <w:p w:rsidR="00A66711" w:rsidRDefault="00F81D24" w:rsidP="003744BD">
      <w:pPr>
        <w:ind w:firstLine="0"/>
        <w:rPr>
          <w:rFonts w:cstheme="minorHAnsi"/>
        </w:rPr>
      </w:pPr>
      <w:r>
        <w:rPr>
          <w:rFonts w:cstheme="minorHAnsi"/>
        </w:rPr>
        <w:t>C</w:t>
      </w:r>
      <w:r w:rsidR="00A66711">
        <w:rPr>
          <w:rFonts w:cstheme="minorHAnsi"/>
        </w:rPr>
        <w:t xml:space="preserve">ommands used </w:t>
      </w:r>
      <w:r>
        <w:rPr>
          <w:rFonts w:cstheme="minorHAnsi"/>
        </w:rPr>
        <w:t xml:space="preserve">for querying the data </w:t>
      </w:r>
      <w:r w:rsidR="00A66711">
        <w:rPr>
          <w:rFonts w:cstheme="minorHAnsi"/>
        </w:rPr>
        <w:t>are as follows</w:t>
      </w:r>
    </w:p>
    <w:p w:rsidR="00A66711" w:rsidRDefault="00A66711" w:rsidP="00A66711">
      <w:pPr>
        <w:pStyle w:val="ListParagraph"/>
        <w:numPr>
          <w:ilvl w:val="0"/>
          <w:numId w:val="23"/>
        </w:numPr>
        <w:rPr>
          <w:rFonts w:cstheme="minorHAnsi"/>
        </w:rPr>
      </w:pPr>
      <w:r>
        <w:rPr>
          <w:rFonts w:cstheme="minorHAnsi"/>
        </w:rPr>
        <w:t xml:space="preserve">Create a </w:t>
      </w:r>
      <w:r w:rsidR="00D125A9">
        <w:rPr>
          <w:rFonts w:cstheme="minorHAnsi"/>
        </w:rPr>
        <w:t>DataBase to hold our tables</w:t>
      </w:r>
      <w:r>
        <w:rPr>
          <w:rFonts w:cstheme="minorHAnsi"/>
        </w:rPr>
        <w:t xml:space="preserve"> using CREATE DB movies;</w:t>
      </w:r>
    </w:p>
    <w:p w:rsidR="00A66711" w:rsidRDefault="00A66711" w:rsidP="00A66711">
      <w:pPr>
        <w:pStyle w:val="ListParagraph"/>
        <w:numPr>
          <w:ilvl w:val="0"/>
          <w:numId w:val="23"/>
        </w:numPr>
        <w:rPr>
          <w:rFonts w:cstheme="minorHAnsi"/>
        </w:rPr>
      </w:pPr>
      <w:r>
        <w:rPr>
          <w:rFonts w:cstheme="minorHAnsi"/>
        </w:rPr>
        <w:t>use movies; //use the db just created</w:t>
      </w:r>
    </w:p>
    <w:p w:rsidR="00A66711" w:rsidRDefault="00A66711" w:rsidP="00A66711">
      <w:pPr>
        <w:pStyle w:val="ListParagraph"/>
        <w:numPr>
          <w:ilvl w:val="0"/>
          <w:numId w:val="23"/>
        </w:numPr>
        <w:rPr>
          <w:rFonts w:cstheme="minorHAnsi"/>
        </w:rPr>
      </w:pPr>
      <w:r>
        <w:rPr>
          <w:rFonts w:cstheme="minorHAnsi"/>
        </w:rPr>
        <w:t xml:space="preserve">create table with </w:t>
      </w:r>
      <w:r w:rsidR="00D06422">
        <w:rPr>
          <w:rFonts w:cstheme="minorHAnsi"/>
        </w:rPr>
        <w:t>column</w:t>
      </w:r>
      <w:r>
        <w:rPr>
          <w:rFonts w:cstheme="minorHAnsi"/>
        </w:rPr>
        <w:t xml:space="preserve"> names etc // defining table schema</w:t>
      </w:r>
    </w:p>
    <w:p w:rsidR="000804EB" w:rsidRDefault="000804EB" w:rsidP="000804EB">
      <w:pPr>
        <w:pStyle w:val="ListParagraph"/>
        <w:rPr>
          <w:rFonts w:cstheme="minorHAnsi"/>
        </w:rPr>
      </w:pPr>
      <w:r>
        <w:rPr>
          <w:noProof/>
          <w:lang w:eastAsia="en-US"/>
        </w:rPr>
        <w:lastRenderedPageBreak/>
        <w:drawing>
          <wp:inline distT="0" distB="0" distL="0" distR="0" wp14:anchorId="182EDEB5" wp14:editId="21AA0FC3">
            <wp:extent cx="35337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086100"/>
                    </a:xfrm>
                    <a:prstGeom prst="rect">
                      <a:avLst/>
                    </a:prstGeom>
                  </pic:spPr>
                </pic:pic>
              </a:graphicData>
            </a:graphic>
          </wp:inline>
        </w:drawing>
      </w:r>
    </w:p>
    <w:p w:rsidR="00D06422" w:rsidRDefault="00D06422" w:rsidP="00F81D24">
      <w:pPr>
        <w:pStyle w:val="ListParagraph"/>
        <w:numPr>
          <w:ilvl w:val="0"/>
          <w:numId w:val="23"/>
        </w:numPr>
        <w:jc w:val="both"/>
        <w:rPr>
          <w:rFonts w:cstheme="minorHAnsi"/>
        </w:rPr>
      </w:pPr>
      <w:r>
        <w:rPr>
          <w:rFonts w:cstheme="minorHAnsi"/>
        </w:rPr>
        <w:t xml:space="preserve">Loading data from the modified_movies_database.csv into the newly created table using </w:t>
      </w:r>
    </w:p>
    <w:p w:rsidR="00D06422" w:rsidRDefault="00D06422" w:rsidP="00F81D24">
      <w:pPr>
        <w:pStyle w:val="ListParagraph"/>
        <w:jc w:val="both"/>
        <w:rPr>
          <w:rFonts w:cstheme="minorHAnsi"/>
        </w:rPr>
      </w:pPr>
      <w:r>
        <w:rPr>
          <w:rFonts w:cstheme="minorHAnsi"/>
        </w:rPr>
        <w:t>LOAD DATA INPATH ‘users/mapr/modified_movies_database.csv INTO TABLE moviesInfo;</w:t>
      </w:r>
    </w:p>
    <w:p w:rsidR="00D06422" w:rsidRDefault="00D06422" w:rsidP="00F81D24">
      <w:pPr>
        <w:pStyle w:val="ListParagraph"/>
        <w:numPr>
          <w:ilvl w:val="0"/>
          <w:numId w:val="23"/>
        </w:numPr>
        <w:jc w:val="both"/>
        <w:rPr>
          <w:rFonts w:cstheme="minorHAnsi"/>
        </w:rPr>
      </w:pPr>
      <w:r>
        <w:rPr>
          <w:rFonts w:cstheme="minorHAnsi"/>
        </w:rPr>
        <w:t xml:space="preserve">Once we have the data in to the table we will </w:t>
      </w:r>
      <w:r w:rsidR="00D2312F">
        <w:rPr>
          <w:rFonts w:cstheme="minorHAnsi"/>
        </w:rPr>
        <w:t xml:space="preserve">create a </w:t>
      </w:r>
      <w:r w:rsidR="007A681A">
        <w:rPr>
          <w:rFonts w:cstheme="minorHAnsi"/>
        </w:rPr>
        <w:t>table as select</w:t>
      </w:r>
      <w:r w:rsidR="00D2312F">
        <w:rPr>
          <w:rFonts w:cstheme="minorHAnsi"/>
        </w:rPr>
        <w:t xml:space="preserve"> for all the actors and insert data into it from movieInfo table </w:t>
      </w:r>
      <w:r>
        <w:rPr>
          <w:rFonts w:cstheme="minorHAnsi"/>
        </w:rPr>
        <w:t>acto</w:t>
      </w:r>
      <w:r w:rsidR="00261BBD">
        <w:rPr>
          <w:rFonts w:cstheme="minorHAnsi"/>
        </w:rPr>
        <w:t>rNames</w:t>
      </w:r>
      <w:r w:rsidR="00330F99">
        <w:rPr>
          <w:rFonts w:cstheme="minorHAnsi"/>
        </w:rPr>
        <w:t>,</w:t>
      </w:r>
      <w:r w:rsidR="00F81D24">
        <w:rPr>
          <w:rFonts w:cstheme="minorHAnsi"/>
        </w:rPr>
        <w:t xml:space="preserve"> facebooklikes</w:t>
      </w:r>
      <w:r w:rsidR="00330F99">
        <w:rPr>
          <w:rFonts w:cstheme="minorHAnsi"/>
        </w:rPr>
        <w:t>, movietitle and title year</w:t>
      </w:r>
      <w:r w:rsidR="00261BBD">
        <w:rPr>
          <w:rFonts w:cstheme="minorHAnsi"/>
        </w:rPr>
        <w:t>. Since there are 3 different column for actors, first we will get actor1 names</w:t>
      </w:r>
      <w:r w:rsidR="00F81D24">
        <w:rPr>
          <w:rFonts w:cstheme="minorHAnsi"/>
        </w:rPr>
        <w:t xml:space="preserve"> and later on we will append values for actor 2 and actor 3 the table</w:t>
      </w:r>
      <w:r w:rsidR="00E43BFC">
        <w:rPr>
          <w:rFonts w:cstheme="minorHAnsi"/>
        </w:rPr>
        <w:t xml:space="preserve"> along with the year</w:t>
      </w:r>
      <w:r w:rsidR="00F81D24">
        <w:rPr>
          <w:rFonts w:cstheme="minorHAnsi"/>
        </w:rPr>
        <w:t>. Following query was used to achieve this</w:t>
      </w:r>
    </w:p>
    <w:p w:rsidR="00E40B1F" w:rsidRPr="00E40B1F" w:rsidRDefault="00A6051D" w:rsidP="007A08D1">
      <w:pPr>
        <w:pStyle w:val="ListParagraph"/>
        <w:jc w:val="both"/>
        <w:rPr>
          <w:rFonts w:cstheme="minorHAnsi"/>
          <w:i/>
          <w:color w:val="FF0000"/>
        </w:rPr>
      </w:pPr>
      <w:r w:rsidRPr="00E40B1F">
        <w:rPr>
          <w:rFonts w:cstheme="minorHAnsi"/>
          <w:i/>
          <w:color w:val="FF0000"/>
        </w:rPr>
        <w:t>CREATE TABLE actors as SELECT actor1name, actor1likes, movie, releaseyear FROM movieInfo</w:t>
      </w:r>
    </w:p>
    <w:p w:rsidR="00E40B1F" w:rsidRPr="00600688" w:rsidRDefault="00600688" w:rsidP="007A08D1">
      <w:pPr>
        <w:pStyle w:val="ListParagraph"/>
        <w:jc w:val="both"/>
        <w:rPr>
          <w:rFonts w:cstheme="minorHAnsi"/>
          <w:i/>
          <w:color w:val="FF0000"/>
        </w:rPr>
      </w:pPr>
      <w:r w:rsidRPr="00600688">
        <w:rPr>
          <w:rFonts w:cstheme="minorHAnsi"/>
          <w:i/>
          <w:color w:val="FF0000"/>
        </w:rPr>
        <w:t>INSERT INTO actors SELECT actor2name, actor2likes, movie, releaseyear FROM movieInfo</w:t>
      </w:r>
    </w:p>
    <w:p w:rsidR="00600688" w:rsidRPr="00600688" w:rsidRDefault="00600688" w:rsidP="007A08D1">
      <w:pPr>
        <w:pStyle w:val="ListParagraph"/>
        <w:jc w:val="both"/>
        <w:rPr>
          <w:rFonts w:cstheme="minorHAnsi"/>
          <w:i/>
          <w:color w:val="FF0000"/>
        </w:rPr>
      </w:pPr>
      <w:r w:rsidRPr="00600688">
        <w:rPr>
          <w:rFonts w:cstheme="minorHAnsi"/>
          <w:i/>
          <w:color w:val="FF0000"/>
        </w:rPr>
        <w:t>INSERT INTO actors SELECT actor3name, actor3likes, movie, releaseyear FROM movieInfo</w:t>
      </w:r>
    </w:p>
    <w:p w:rsidR="00181659" w:rsidRDefault="00181659" w:rsidP="00181659">
      <w:pPr>
        <w:pStyle w:val="ListParagraph"/>
        <w:numPr>
          <w:ilvl w:val="0"/>
          <w:numId w:val="23"/>
        </w:numPr>
        <w:jc w:val="both"/>
        <w:rPr>
          <w:rFonts w:cstheme="minorHAnsi"/>
        </w:rPr>
      </w:pPr>
      <w:r>
        <w:rPr>
          <w:rFonts w:cstheme="minorHAnsi"/>
        </w:rPr>
        <w:lastRenderedPageBreak/>
        <w:t>There are some fields without data entered in them to make sure we do not have any null values that might skew our results, we will remove all the null values by using the following query</w:t>
      </w:r>
    </w:p>
    <w:p w:rsidR="00181659" w:rsidRPr="00181659" w:rsidRDefault="00181659" w:rsidP="00181659">
      <w:pPr>
        <w:pStyle w:val="ListParagraph"/>
        <w:jc w:val="both"/>
        <w:rPr>
          <w:rFonts w:cstheme="minorHAnsi"/>
          <w:i/>
          <w:color w:val="FF0000"/>
        </w:rPr>
      </w:pPr>
      <w:r w:rsidRPr="00181659">
        <w:rPr>
          <w:rFonts w:cstheme="minorHAnsi"/>
          <w:i/>
          <w:color w:val="FF0000"/>
        </w:rPr>
        <w:t>INSERT OVERWRITE TABLE actors SELECT * FROM actors WHERE actorName is not null and likes is not null and releaseyear is not null;</w:t>
      </w:r>
    </w:p>
    <w:p w:rsidR="00600688" w:rsidRDefault="00600688" w:rsidP="00342D73">
      <w:pPr>
        <w:pStyle w:val="ListParagraph"/>
        <w:numPr>
          <w:ilvl w:val="0"/>
          <w:numId w:val="23"/>
        </w:numPr>
        <w:jc w:val="both"/>
        <w:rPr>
          <w:rFonts w:cstheme="minorHAnsi"/>
        </w:rPr>
      </w:pPr>
      <w:r>
        <w:rPr>
          <w:rFonts w:cstheme="minorHAnsi"/>
        </w:rPr>
        <w:t>To acertain all the data has been inserted successfully we will check the total count of the table rows in the new table by uing the following command</w:t>
      </w:r>
    </w:p>
    <w:p w:rsidR="00600688" w:rsidRDefault="00600688" w:rsidP="00600688">
      <w:pPr>
        <w:jc w:val="both"/>
        <w:rPr>
          <w:rFonts w:cstheme="minorHAnsi"/>
          <w:color w:val="FF0000"/>
        </w:rPr>
      </w:pPr>
      <w:r w:rsidRPr="00600688">
        <w:rPr>
          <w:rFonts w:cstheme="minorHAnsi"/>
          <w:i/>
          <w:color w:val="FF0000"/>
        </w:rPr>
        <w:t xml:space="preserve">select count(*) from actors </w:t>
      </w:r>
      <w:r w:rsidR="00B11A6C">
        <w:rPr>
          <w:rFonts w:cstheme="minorHAnsi"/>
          <w:i/>
          <w:color w:val="FF0000"/>
        </w:rPr>
        <w:t xml:space="preserve"> </w:t>
      </w:r>
      <w:r w:rsidR="00B11A6C">
        <w:rPr>
          <w:rFonts w:cstheme="minorHAnsi"/>
          <w:color w:val="FF0000"/>
        </w:rPr>
        <w:t xml:space="preserve"> </w:t>
      </w:r>
    </w:p>
    <w:p w:rsidR="00F95DBF" w:rsidRPr="005F13F5" w:rsidRDefault="00B11A6C" w:rsidP="005F13F5">
      <w:pPr>
        <w:jc w:val="both"/>
        <w:rPr>
          <w:rFonts w:cstheme="minorHAnsi"/>
        </w:rPr>
      </w:pPr>
      <w:r>
        <w:rPr>
          <w:rFonts w:cstheme="minorHAnsi"/>
        </w:rPr>
        <w:t xml:space="preserve">Result from the query was </w:t>
      </w:r>
      <w:r w:rsidRPr="00BE68F9">
        <w:rPr>
          <w:rFonts w:cstheme="minorHAnsi"/>
          <w:color w:val="00B050"/>
        </w:rPr>
        <w:t>1</w:t>
      </w:r>
      <w:r w:rsidR="00181659">
        <w:rPr>
          <w:rFonts w:cstheme="minorHAnsi"/>
          <w:color w:val="00B050"/>
        </w:rPr>
        <w:t>4575</w:t>
      </w:r>
      <w:r w:rsidR="00C61552">
        <w:rPr>
          <w:rFonts w:cstheme="minorHAnsi"/>
        </w:rPr>
        <w:t xml:space="preserve"> which </w:t>
      </w:r>
      <w:r w:rsidR="00181659">
        <w:rPr>
          <w:rFonts w:cstheme="minorHAnsi"/>
        </w:rPr>
        <w:t>seems</w:t>
      </w:r>
      <w:r w:rsidR="00C61552">
        <w:rPr>
          <w:rFonts w:cstheme="minorHAnsi"/>
        </w:rPr>
        <w:t xml:space="preserve"> about right</w:t>
      </w:r>
    </w:p>
    <w:p w:rsidR="00342D73" w:rsidRDefault="00342D73" w:rsidP="00342D73">
      <w:pPr>
        <w:pStyle w:val="ListParagraph"/>
        <w:numPr>
          <w:ilvl w:val="0"/>
          <w:numId w:val="23"/>
        </w:numPr>
        <w:jc w:val="both"/>
        <w:rPr>
          <w:rFonts w:cstheme="minorHAnsi"/>
        </w:rPr>
      </w:pPr>
      <w:r>
        <w:rPr>
          <w:rFonts w:cstheme="minorHAnsi"/>
        </w:rPr>
        <w:t>Once all the data has been inserted into actors table we will query it for the most number of facebook likes</w:t>
      </w:r>
      <w:r w:rsidR="00A10A3A">
        <w:rPr>
          <w:rFonts w:cstheme="minorHAnsi"/>
        </w:rPr>
        <w:t xml:space="preserve"> by using the following command</w:t>
      </w:r>
    </w:p>
    <w:p w:rsidR="00325E12" w:rsidRPr="007463C9" w:rsidRDefault="007463C9" w:rsidP="0066536D">
      <w:pPr>
        <w:pStyle w:val="ListParagraph"/>
        <w:jc w:val="both"/>
        <w:rPr>
          <w:rFonts w:cstheme="minorHAnsi"/>
          <w:i/>
          <w:color w:val="FF0000"/>
        </w:rPr>
      </w:pPr>
      <w:r w:rsidRPr="007463C9">
        <w:rPr>
          <w:rFonts w:cstheme="minorHAnsi"/>
          <w:i/>
          <w:color w:val="FF0000"/>
        </w:rPr>
        <w:t>SELECT actorname, likes FROM actors JOIN (SELECT max(likes) as maxlikes FROM actors) mostliked ON actors.likes = mostliked.maxlikes</w:t>
      </w:r>
    </w:p>
    <w:p w:rsidR="00325E12" w:rsidRPr="00A250D7" w:rsidRDefault="00325E12" w:rsidP="004F4892">
      <w:pPr>
        <w:pStyle w:val="ListParagraph"/>
        <w:jc w:val="both"/>
        <w:rPr>
          <w:rFonts w:cstheme="minorHAnsi"/>
          <w:sz w:val="16"/>
          <w:szCs w:val="16"/>
        </w:rPr>
      </w:pPr>
      <w:r w:rsidRPr="00036E10">
        <w:rPr>
          <w:rFonts w:cstheme="minorHAnsi"/>
          <w:color w:val="00B050"/>
        </w:rPr>
        <w:t>RESULT for the query was Darcy Donavan</w:t>
      </w:r>
      <w:r w:rsidR="007124E2">
        <w:rPr>
          <w:rFonts w:cstheme="minorHAnsi"/>
          <w:color w:val="00B050"/>
        </w:rPr>
        <w:t xml:space="preserve"> with 640000 likes</w:t>
      </w:r>
      <w:r w:rsidR="00A250D7">
        <w:rPr>
          <w:rFonts w:cstheme="minorHAnsi"/>
          <w:color w:val="00B050"/>
        </w:rPr>
        <w:t xml:space="preserve"> </w:t>
      </w:r>
      <w:r w:rsidR="00A250D7" w:rsidRPr="00A250D7">
        <w:rPr>
          <w:rFonts w:cstheme="minorHAnsi"/>
          <w:sz w:val="16"/>
          <w:szCs w:val="16"/>
        </w:rPr>
        <w:t>(Never hear</w:t>
      </w:r>
      <w:r w:rsidR="00A250D7">
        <w:rPr>
          <w:rFonts w:cstheme="minorHAnsi"/>
          <w:sz w:val="16"/>
          <w:szCs w:val="16"/>
        </w:rPr>
        <w:t>d</w:t>
      </w:r>
      <w:r w:rsidR="00A250D7" w:rsidRPr="00A250D7">
        <w:rPr>
          <w:rFonts w:cstheme="minorHAnsi"/>
          <w:sz w:val="16"/>
          <w:szCs w:val="16"/>
        </w:rPr>
        <w:t xml:space="preserve"> of her </w:t>
      </w:r>
      <w:r w:rsidR="00A250D7" w:rsidRPr="00A250D7">
        <w:rPr>
          <w:rFonts w:cstheme="minorHAnsi"/>
          <w:sz w:val="16"/>
          <w:szCs w:val="16"/>
        </w:rPr>
        <w:sym w:font="Wingdings" w:char="F04B"/>
      </w:r>
      <w:r w:rsidR="00A250D7" w:rsidRPr="00A250D7">
        <w:rPr>
          <w:rFonts w:cstheme="minorHAnsi"/>
          <w:sz w:val="16"/>
          <w:szCs w:val="16"/>
        </w:rPr>
        <w:t>)</w:t>
      </w:r>
    </w:p>
    <w:p w:rsidR="00325E12" w:rsidRPr="00C62A7C" w:rsidRDefault="00325E12" w:rsidP="00325E12">
      <w:pPr>
        <w:pStyle w:val="ListParagraph"/>
        <w:numPr>
          <w:ilvl w:val="0"/>
          <w:numId w:val="23"/>
        </w:numPr>
        <w:jc w:val="both"/>
        <w:rPr>
          <w:rFonts w:cstheme="minorHAnsi"/>
          <w:color w:val="FF0000"/>
        </w:rPr>
      </w:pPr>
      <w:r>
        <w:rPr>
          <w:rFonts w:cstheme="minorHAnsi"/>
        </w:rPr>
        <w:t>For getting the busiest actor we performed the following queries on the actors table</w:t>
      </w:r>
    </w:p>
    <w:p w:rsidR="00C62A7C" w:rsidRDefault="00C62A7C" w:rsidP="00C62A7C">
      <w:pPr>
        <w:pStyle w:val="ListParagraph"/>
        <w:jc w:val="both"/>
        <w:rPr>
          <w:rFonts w:cstheme="minorHAnsi"/>
          <w:i/>
          <w:color w:val="FF0000"/>
        </w:rPr>
      </w:pPr>
      <w:r w:rsidRPr="00C62A7C">
        <w:rPr>
          <w:rFonts w:cstheme="minorHAnsi"/>
          <w:i/>
          <w:color w:val="FF0000"/>
        </w:rPr>
        <w:t>Select actorname, count(*) as counter from actors group by actorname sort by counter desc limit 1</w:t>
      </w:r>
    </w:p>
    <w:p w:rsidR="00C62A7C" w:rsidRPr="00C62A7C" w:rsidRDefault="00C62A7C" w:rsidP="00C62A7C">
      <w:pPr>
        <w:pStyle w:val="ListParagraph"/>
        <w:jc w:val="both"/>
        <w:rPr>
          <w:rFonts w:cstheme="minorHAnsi"/>
          <w:color w:val="FF0000"/>
        </w:rPr>
      </w:pPr>
      <w:r w:rsidRPr="00036E10">
        <w:rPr>
          <w:rFonts w:cstheme="minorHAnsi"/>
          <w:color w:val="00B050"/>
        </w:rPr>
        <w:t xml:space="preserve">RESULT for the query was </w:t>
      </w:r>
      <w:r w:rsidRPr="00C62A7C">
        <w:rPr>
          <w:rFonts w:cstheme="minorHAnsi"/>
          <w:color w:val="00B050"/>
        </w:rPr>
        <w:t xml:space="preserve">Robert De Niro </w:t>
      </w:r>
      <w:r>
        <w:rPr>
          <w:rFonts w:cstheme="minorHAnsi"/>
          <w:color w:val="00B050"/>
        </w:rPr>
        <w:t xml:space="preserve">with </w:t>
      </w:r>
      <w:r w:rsidRPr="00C62A7C">
        <w:rPr>
          <w:rFonts w:cstheme="minorHAnsi"/>
          <w:color w:val="00B050"/>
        </w:rPr>
        <w:t>53</w:t>
      </w:r>
      <w:r>
        <w:rPr>
          <w:rFonts w:cstheme="minorHAnsi"/>
          <w:color w:val="00B050"/>
        </w:rPr>
        <w:t xml:space="preserve"> movies to his name</w:t>
      </w:r>
    </w:p>
    <w:p w:rsidR="00CA2E8B" w:rsidRPr="00325E12" w:rsidRDefault="00C62A7C" w:rsidP="00325E12">
      <w:pPr>
        <w:pStyle w:val="ListParagraph"/>
        <w:jc w:val="both"/>
        <w:rPr>
          <w:rFonts w:cstheme="minorHAnsi"/>
          <w:color w:val="FF0000"/>
        </w:rPr>
      </w:pPr>
      <w:r>
        <w:rPr>
          <w:noProof/>
          <w:lang w:eastAsia="en-US"/>
        </w:rPr>
        <w:lastRenderedPageBreak/>
        <w:drawing>
          <wp:inline distT="0" distB="0" distL="0" distR="0" wp14:anchorId="1E972F22" wp14:editId="054FF62A">
            <wp:extent cx="5943600" cy="2098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8040"/>
                    </a:xfrm>
                    <a:prstGeom prst="rect">
                      <a:avLst/>
                    </a:prstGeom>
                  </pic:spPr>
                </pic:pic>
              </a:graphicData>
            </a:graphic>
          </wp:inline>
        </w:drawing>
      </w:r>
    </w:p>
    <w:p w:rsidR="00310A41" w:rsidRDefault="00310A41" w:rsidP="007A08D1">
      <w:pPr>
        <w:pStyle w:val="ListParagraph"/>
        <w:jc w:val="both"/>
        <w:rPr>
          <w:rFonts w:cstheme="minorHAnsi"/>
        </w:rPr>
      </w:pPr>
    </w:p>
    <w:p w:rsidR="00F81D24" w:rsidRPr="00D06422" w:rsidRDefault="00F81D24" w:rsidP="00F81D24">
      <w:pPr>
        <w:pStyle w:val="ListParagraph"/>
        <w:rPr>
          <w:rFonts w:cstheme="minorHAnsi"/>
        </w:rPr>
      </w:pPr>
    </w:p>
    <w:p w:rsidR="008B6668" w:rsidRDefault="00A8387B" w:rsidP="003744BD">
      <w:pPr>
        <w:ind w:firstLine="0"/>
        <w:rPr>
          <w:rFonts w:cstheme="minorHAnsi"/>
        </w:rPr>
      </w:pPr>
      <w:r>
        <w:rPr>
          <w:rFonts w:cstheme="minorHAnsi"/>
        </w:rPr>
        <w:tab/>
        <w:t>Effort was made to use the CLI for the maprsandbox to do the hive queries, but ended up using the HUE for creating tables, loading data and doing the queries.</w:t>
      </w:r>
      <w:bookmarkStart w:id="0" w:name="_GoBack"/>
      <w:bookmarkEnd w:id="0"/>
    </w:p>
    <w:p w:rsidR="00D014B8" w:rsidRDefault="00D014B8">
      <w:pPr>
        <w:rPr>
          <w:rFonts w:cstheme="minorHAnsi"/>
        </w:rPr>
      </w:pPr>
      <w:r>
        <w:rPr>
          <w:rFonts w:cstheme="minorHAnsi"/>
        </w:rPr>
        <w:br w:type="page"/>
      </w:r>
    </w:p>
    <w:sdt>
      <w:sdtPr>
        <w:rPr>
          <w:rFonts w:cstheme="minorHAnsi"/>
          <w:b/>
          <w:bCs/>
          <w:i/>
          <w:iCs/>
        </w:rPr>
        <w:id w:val="62297111"/>
        <w:docPartObj>
          <w:docPartGallery w:val="Bibliographies"/>
          <w:docPartUnique/>
        </w:docPartObj>
      </w:sdtPr>
      <w:sdtEndPr/>
      <w:sdtContent>
        <w:p w:rsidR="00266C16" w:rsidRPr="008C366D" w:rsidRDefault="005B152A" w:rsidP="00B52C61">
          <w:pPr>
            <w:jc w:val="both"/>
            <w:rPr>
              <w:rFonts w:cstheme="minorHAnsi"/>
            </w:rPr>
          </w:pPr>
          <w:r w:rsidRPr="008C366D">
            <w:rPr>
              <w:rFonts w:cstheme="minorHAnsi"/>
            </w:rPr>
            <w:t>References</w:t>
          </w:r>
        </w:p>
        <w:sdt>
          <w:sdtPr>
            <w:rPr>
              <w:rFonts w:cstheme="minorHAnsi"/>
            </w:rPr>
            <w:id w:val="-573587230"/>
            <w:bibliography/>
          </w:sdtPr>
          <w:sdtEndPr/>
          <w:sdtContent>
            <w:p w:rsidR="00247AEF" w:rsidRDefault="005B152A" w:rsidP="00247AEF">
              <w:pPr>
                <w:pStyle w:val="Bibliography"/>
                <w:rPr>
                  <w:noProof/>
                </w:rPr>
              </w:pPr>
              <w:r w:rsidRPr="008C366D">
                <w:rPr>
                  <w:rFonts w:cstheme="minorHAnsi"/>
                </w:rPr>
                <w:fldChar w:fldCharType="begin"/>
              </w:r>
              <w:r w:rsidRPr="008C366D">
                <w:rPr>
                  <w:rFonts w:cstheme="minorHAnsi"/>
                </w:rPr>
                <w:instrText xml:space="preserve"> BIBLIOGRAPHY </w:instrText>
              </w:r>
              <w:r w:rsidRPr="008C366D">
                <w:rPr>
                  <w:rFonts w:cstheme="minorHAnsi"/>
                </w:rPr>
                <w:fldChar w:fldCharType="separate"/>
              </w:r>
              <w:r w:rsidR="00247AEF">
                <w:rPr>
                  <w:i/>
                  <w:iCs/>
                  <w:noProof/>
                </w:rPr>
                <w:t>Kaggle.com/datasets</w:t>
              </w:r>
              <w:r w:rsidR="00247AEF">
                <w:rPr>
                  <w:noProof/>
                </w:rPr>
                <w:t>. (n.d.). Retrieved from Kaggle.com: https://www.kaggle.com/deepmatrix/imdb-5000-movie-dataset</w:t>
              </w:r>
            </w:p>
            <w:p w:rsidR="00266C16" w:rsidRDefault="005B152A" w:rsidP="00247AEF">
              <w:pPr>
                <w:ind w:firstLine="0"/>
                <w:jc w:val="both"/>
                <w:rPr>
                  <w:rFonts w:cstheme="minorHAnsi"/>
                  <w:b/>
                  <w:bCs/>
                  <w:i/>
                  <w:iCs/>
                </w:rPr>
              </w:pPr>
              <w:r w:rsidRPr="008C366D">
                <w:rPr>
                  <w:rFonts w:cstheme="minorHAnsi"/>
                  <w:b/>
                  <w:bCs/>
                  <w:noProof/>
                </w:rPr>
                <w:fldChar w:fldCharType="end"/>
              </w:r>
            </w:p>
          </w:sdtContent>
        </w:sdt>
      </w:sdtContent>
    </w:sdt>
    <w:p w:rsidR="000B1A69" w:rsidRPr="00D84903" w:rsidRDefault="000B1A69" w:rsidP="00185B59">
      <w:pPr>
        <w:ind w:firstLine="0"/>
        <w:jc w:val="both"/>
        <w:rPr>
          <w:rFonts w:cstheme="minorHAnsi"/>
        </w:rPr>
      </w:pPr>
    </w:p>
    <w:sectPr w:rsidR="000B1A69" w:rsidRPr="00D84903">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131" w:rsidRDefault="006B4131">
      <w:pPr>
        <w:spacing w:line="240" w:lineRule="auto"/>
      </w:pPr>
      <w:r>
        <w:separator/>
      </w:r>
    </w:p>
  </w:endnote>
  <w:endnote w:type="continuationSeparator" w:id="0">
    <w:p w:rsidR="006B4131" w:rsidRDefault="006B4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131" w:rsidRDefault="006B4131">
      <w:pPr>
        <w:spacing w:line="240" w:lineRule="auto"/>
      </w:pPr>
      <w:r>
        <w:separator/>
      </w:r>
    </w:p>
  </w:footnote>
  <w:footnote w:type="continuationSeparator" w:id="0">
    <w:p w:rsidR="006B4131" w:rsidRDefault="006B4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40B" w:rsidRDefault="006B4131">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3740B" w:rsidRPr="00CC23F9">
          <w:t xml:space="preserve">CISC </w:t>
        </w:r>
        <w:r w:rsidR="00C3740B">
          <w:t xml:space="preserve">525 </w:t>
        </w:r>
        <w:r w:rsidR="00C3740B" w:rsidRPr="00CC23F9">
          <w:t xml:space="preserve">– </w:t>
        </w:r>
        <w:r w:rsidR="00C3740B">
          <w:t xml:space="preserve">Big Data </w:t>
        </w:r>
        <w:r w:rsidR="00C3740B" w:rsidRPr="00CC23F9">
          <w:t xml:space="preserve">Architecture – Assignment </w:t>
        </w:r>
        <w:r w:rsidR="00247AEF">
          <w:t>7</w:t>
        </w:r>
      </w:sdtContent>
    </w:sdt>
    <w:r w:rsidR="00C3740B">
      <w:rPr>
        <w:rStyle w:val="Strong"/>
      </w:rPr>
      <w:ptab w:relativeTo="margin" w:alignment="right" w:leader="none"/>
    </w:r>
    <w:r w:rsidR="00C3740B">
      <w:rPr>
        <w:rStyle w:val="Strong"/>
      </w:rPr>
      <w:fldChar w:fldCharType="begin"/>
    </w:r>
    <w:r w:rsidR="00C3740B">
      <w:rPr>
        <w:rStyle w:val="Strong"/>
      </w:rPr>
      <w:instrText xml:space="preserve"> PAGE   \* MERGEFORMAT </w:instrText>
    </w:r>
    <w:r w:rsidR="00C3740B">
      <w:rPr>
        <w:rStyle w:val="Strong"/>
      </w:rPr>
      <w:fldChar w:fldCharType="separate"/>
    </w:r>
    <w:r w:rsidR="00A8387B">
      <w:rPr>
        <w:rStyle w:val="Strong"/>
        <w:noProof/>
      </w:rPr>
      <w:t>5</w:t>
    </w:r>
    <w:r w:rsidR="00C3740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40B" w:rsidRPr="009F6E17" w:rsidRDefault="00C3740B" w:rsidP="009F6E17">
    <w:pPr>
      <w:pStyle w:val="Header"/>
      <w:rPr>
        <w:rStyle w:val="Strong"/>
        <w:caps w:val="0"/>
      </w:rPr>
    </w:pPr>
    <w:r w:rsidRPr="009F6E17">
      <w:t>CISC 5</w:t>
    </w:r>
    <w:r>
      <w:t xml:space="preserve">25 – Big Data Architecture – Assignment </w:t>
    </w:r>
    <w:r w:rsidR="002E3D07">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6122A4"/>
    <w:multiLevelType w:val="multilevel"/>
    <w:tmpl w:val="2D76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E1B87"/>
    <w:multiLevelType w:val="hybridMultilevel"/>
    <w:tmpl w:val="DC7C3910"/>
    <w:lvl w:ilvl="0" w:tplc="A5B004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96B6A"/>
    <w:multiLevelType w:val="hybridMultilevel"/>
    <w:tmpl w:val="D0D4FAD6"/>
    <w:lvl w:ilvl="0" w:tplc="58F2D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FC1820"/>
    <w:multiLevelType w:val="multilevel"/>
    <w:tmpl w:val="666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D6F1F"/>
    <w:multiLevelType w:val="hybridMultilevel"/>
    <w:tmpl w:val="38B86112"/>
    <w:lvl w:ilvl="0" w:tplc="93629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777487"/>
    <w:multiLevelType w:val="hybridMultilevel"/>
    <w:tmpl w:val="230CDC64"/>
    <w:lvl w:ilvl="0" w:tplc="9A540D4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47524"/>
    <w:multiLevelType w:val="hybridMultilevel"/>
    <w:tmpl w:val="27740894"/>
    <w:lvl w:ilvl="0" w:tplc="FDE4B318">
      <w:start w:val="1"/>
      <w:numFmt w:val="decimal"/>
      <w:lvlText w:val="%1."/>
      <w:lvlJc w:val="left"/>
      <w:pPr>
        <w:ind w:left="1080" w:hanging="360"/>
      </w:pPr>
      <w:rPr>
        <w:rFonts w:asciiTheme="majorHAnsi" w:hAnsiTheme="majorHAnsi" w:cstheme="majorBid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0"/>
  </w:num>
  <w:num w:numId="14">
    <w:abstractNumId w:val="20"/>
  </w:num>
  <w:num w:numId="15">
    <w:abstractNumId w:val="14"/>
  </w:num>
  <w:num w:numId="16">
    <w:abstractNumId w:val="18"/>
  </w:num>
  <w:num w:numId="17">
    <w:abstractNumId w:val="15"/>
  </w:num>
  <w:num w:numId="18">
    <w:abstractNumId w:val="11"/>
  </w:num>
  <w:num w:numId="19">
    <w:abstractNumId w:val="21"/>
  </w:num>
  <w:num w:numId="20">
    <w:abstractNumId w:val="16"/>
  </w:num>
  <w:num w:numId="21">
    <w:abstractNumId w:val="13"/>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13772"/>
    <w:rsid w:val="0002188A"/>
    <w:rsid w:val="00021DFA"/>
    <w:rsid w:val="0002574F"/>
    <w:rsid w:val="000305F9"/>
    <w:rsid w:val="00034E20"/>
    <w:rsid w:val="00036E10"/>
    <w:rsid w:val="0004403E"/>
    <w:rsid w:val="0005559F"/>
    <w:rsid w:val="00062695"/>
    <w:rsid w:val="0006616F"/>
    <w:rsid w:val="00066A3B"/>
    <w:rsid w:val="00067AE0"/>
    <w:rsid w:val="000804EB"/>
    <w:rsid w:val="00085B12"/>
    <w:rsid w:val="000A0631"/>
    <w:rsid w:val="000A4BFD"/>
    <w:rsid w:val="000A7473"/>
    <w:rsid w:val="000B1A69"/>
    <w:rsid w:val="000B488C"/>
    <w:rsid w:val="000B49DB"/>
    <w:rsid w:val="000B74C2"/>
    <w:rsid w:val="000C5072"/>
    <w:rsid w:val="000D568C"/>
    <w:rsid w:val="000D61CF"/>
    <w:rsid w:val="000E0A2F"/>
    <w:rsid w:val="000F2403"/>
    <w:rsid w:val="000F55FA"/>
    <w:rsid w:val="000F6368"/>
    <w:rsid w:val="000F7CFB"/>
    <w:rsid w:val="00104829"/>
    <w:rsid w:val="00110569"/>
    <w:rsid w:val="00110AE8"/>
    <w:rsid w:val="001148A5"/>
    <w:rsid w:val="001162A8"/>
    <w:rsid w:val="001238C8"/>
    <w:rsid w:val="00126E20"/>
    <w:rsid w:val="00132351"/>
    <w:rsid w:val="00135997"/>
    <w:rsid w:val="00142F75"/>
    <w:rsid w:val="00143759"/>
    <w:rsid w:val="00144447"/>
    <w:rsid w:val="001456CE"/>
    <w:rsid w:val="001735AB"/>
    <w:rsid w:val="00173673"/>
    <w:rsid w:val="001759E8"/>
    <w:rsid w:val="00181659"/>
    <w:rsid w:val="00183CFB"/>
    <w:rsid w:val="00185B59"/>
    <w:rsid w:val="00187905"/>
    <w:rsid w:val="00195150"/>
    <w:rsid w:val="0019721E"/>
    <w:rsid w:val="001B11D4"/>
    <w:rsid w:val="001B404F"/>
    <w:rsid w:val="001C0CCA"/>
    <w:rsid w:val="001C5F4A"/>
    <w:rsid w:val="001D112A"/>
    <w:rsid w:val="001E41D9"/>
    <w:rsid w:val="001F19F2"/>
    <w:rsid w:val="001F2C65"/>
    <w:rsid w:val="001F55EB"/>
    <w:rsid w:val="002108D9"/>
    <w:rsid w:val="002249F4"/>
    <w:rsid w:val="00224FB8"/>
    <w:rsid w:val="00230E7C"/>
    <w:rsid w:val="00231A28"/>
    <w:rsid w:val="0023379C"/>
    <w:rsid w:val="00235627"/>
    <w:rsid w:val="00243B13"/>
    <w:rsid w:val="002458E3"/>
    <w:rsid w:val="00247AEF"/>
    <w:rsid w:val="0025594C"/>
    <w:rsid w:val="0026032B"/>
    <w:rsid w:val="00261BBD"/>
    <w:rsid w:val="0026567B"/>
    <w:rsid w:val="00266C16"/>
    <w:rsid w:val="002801D8"/>
    <w:rsid w:val="00286069"/>
    <w:rsid w:val="002A67EB"/>
    <w:rsid w:val="002A7D4C"/>
    <w:rsid w:val="002C2EF5"/>
    <w:rsid w:val="002C6148"/>
    <w:rsid w:val="002E3D07"/>
    <w:rsid w:val="00303FF7"/>
    <w:rsid w:val="003060EB"/>
    <w:rsid w:val="00310A41"/>
    <w:rsid w:val="00322716"/>
    <w:rsid w:val="00325E12"/>
    <w:rsid w:val="00327BD2"/>
    <w:rsid w:val="0033059E"/>
    <w:rsid w:val="00330F99"/>
    <w:rsid w:val="00342D73"/>
    <w:rsid w:val="00345BF6"/>
    <w:rsid w:val="00370F0A"/>
    <w:rsid w:val="003744BD"/>
    <w:rsid w:val="00383AD4"/>
    <w:rsid w:val="003933C3"/>
    <w:rsid w:val="003A7E08"/>
    <w:rsid w:val="003E6281"/>
    <w:rsid w:val="003E763C"/>
    <w:rsid w:val="003F0F10"/>
    <w:rsid w:val="003F7706"/>
    <w:rsid w:val="00421EDC"/>
    <w:rsid w:val="0042395D"/>
    <w:rsid w:val="00433289"/>
    <w:rsid w:val="00445703"/>
    <w:rsid w:val="00446CAB"/>
    <w:rsid w:val="00450574"/>
    <w:rsid w:val="0047399C"/>
    <w:rsid w:val="0048305D"/>
    <w:rsid w:val="00486925"/>
    <w:rsid w:val="0049437B"/>
    <w:rsid w:val="004A68F3"/>
    <w:rsid w:val="004B4F7C"/>
    <w:rsid w:val="004B7749"/>
    <w:rsid w:val="004C794E"/>
    <w:rsid w:val="004D236E"/>
    <w:rsid w:val="004D6DE2"/>
    <w:rsid w:val="004E122D"/>
    <w:rsid w:val="004F01DA"/>
    <w:rsid w:val="004F4892"/>
    <w:rsid w:val="00503549"/>
    <w:rsid w:val="005111D6"/>
    <w:rsid w:val="00511EBA"/>
    <w:rsid w:val="005136F6"/>
    <w:rsid w:val="00516EB8"/>
    <w:rsid w:val="005224C7"/>
    <w:rsid w:val="00523432"/>
    <w:rsid w:val="00531547"/>
    <w:rsid w:val="005325D3"/>
    <w:rsid w:val="005415EF"/>
    <w:rsid w:val="0054339A"/>
    <w:rsid w:val="00550075"/>
    <w:rsid w:val="0055345B"/>
    <w:rsid w:val="005571DB"/>
    <w:rsid w:val="00565A7C"/>
    <w:rsid w:val="00576C23"/>
    <w:rsid w:val="00580854"/>
    <w:rsid w:val="00581C13"/>
    <w:rsid w:val="00582B4D"/>
    <w:rsid w:val="00585CEA"/>
    <w:rsid w:val="0058682B"/>
    <w:rsid w:val="0059301F"/>
    <w:rsid w:val="005A0A49"/>
    <w:rsid w:val="005B0567"/>
    <w:rsid w:val="005B152A"/>
    <w:rsid w:val="005C2412"/>
    <w:rsid w:val="005C3C09"/>
    <w:rsid w:val="005C6A79"/>
    <w:rsid w:val="005C6BAD"/>
    <w:rsid w:val="005E1BB3"/>
    <w:rsid w:val="005E3AD5"/>
    <w:rsid w:val="005F126F"/>
    <w:rsid w:val="005F13F5"/>
    <w:rsid w:val="005F3B06"/>
    <w:rsid w:val="00600688"/>
    <w:rsid w:val="00607361"/>
    <w:rsid w:val="00612B26"/>
    <w:rsid w:val="00615BC4"/>
    <w:rsid w:val="006166CD"/>
    <w:rsid w:val="00620C60"/>
    <w:rsid w:val="00627758"/>
    <w:rsid w:val="006332FF"/>
    <w:rsid w:val="00636D0A"/>
    <w:rsid w:val="00643418"/>
    <w:rsid w:val="00645E37"/>
    <w:rsid w:val="006477F5"/>
    <w:rsid w:val="00647F75"/>
    <w:rsid w:val="006523D1"/>
    <w:rsid w:val="00654E82"/>
    <w:rsid w:val="00655559"/>
    <w:rsid w:val="0066536D"/>
    <w:rsid w:val="00673DCD"/>
    <w:rsid w:val="00695BB7"/>
    <w:rsid w:val="00697F3C"/>
    <w:rsid w:val="006A2807"/>
    <w:rsid w:val="006A418F"/>
    <w:rsid w:val="006A6EF1"/>
    <w:rsid w:val="006B086A"/>
    <w:rsid w:val="006B4131"/>
    <w:rsid w:val="006B57A5"/>
    <w:rsid w:val="006B5B45"/>
    <w:rsid w:val="006C2F0B"/>
    <w:rsid w:val="006D4AAB"/>
    <w:rsid w:val="006D71FD"/>
    <w:rsid w:val="006E2BD2"/>
    <w:rsid w:val="006F24FB"/>
    <w:rsid w:val="00701321"/>
    <w:rsid w:val="007023D5"/>
    <w:rsid w:val="00703047"/>
    <w:rsid w:val="007124E2"/>
    <w:rsid w:val="00724D76"/>
    <w:rsid w:val="00725271"/>
    <w:rsid w:val="00732EEC"/>
    <w:rsid w:val="00737E59"/>
    <w:rsid w:val="00740578"/>
    <w:rsid w:val="007463C9"/>
    <w:rsid w:val="00747AA8"/>
    <w:rsid w:val="00750702"/>
    <w:rsid w:val="0075103B"/>
    <w:rsid w:val="007678EE"/>
    <w:rsid w:val="00773ED2"/>
    <w:rsid w:val="007777DF"/>
    <w:rsid w:val="007778D2"/>
    <w:rsid w:val="00793A82"/>
    <w:rsid w:val="00796949"/>
    <w:rsid w:val="007A08D1"/>
    <w:rsid w:val="007A321B"/>
    <w:rsid w:val="007A48BC"/>
    <w:rsid w:val="007A681A"/>
    <w:rsid w:val="007B2A38"/>
    <w:rsid w:val="007B5B71"/>
    <w:rsid w:val="007D0150"/>
    <w:rsid w:val="007D6910"/>
    <w:rsid w:val="007E253E"/>
    <w:rsid w:val="007E30C7"/>
    <w:rsid w:val="007F0650"/>
    <w:rsid w:val="007F2994"/>
    <w:rsid w:val="007F37B4"/>
    <w:rsid w:val="007F4020"/>
    <w:rsid w:val="007F4B21"/>
    <w:rsid w:val="007F6132"/>
    <w:rsid w:val="00801A6C"/>
    <w:rsid w:val="00805813"/>
    <w:rsid w:val="00816BA6"/>
    <w:rsid w:val="00821E20"/>
    <w:rsid w:val="00821F10"/>
    <w:rsid w:val="00833676"/>
    <w:rsid w:val="0083593D"/>
    <w:rsid w:val="0084142D"/>
    <w:rsid w:val="008462C4"/>
    <w:rsid w:val="0084669B"/>
    <w:rsid w:val="00855FF8"/>
    <w:rsid w:val="00860020"/>
    <w:rsid w:val="008637E1"/>
    <w:rsid w:val="00867F11"/>
    <w:rsid w:val="008971AD"/>
    <w:rsid w:val="008B1B45"/>
    <w:rsid w:val="008B23C9"/>
    <w:rsid w:val="008B265E"/>
    <w:rsid w:val="008B3787"/>
    <w:rsid w:val="008B6668"/>
    <w:rsid w:val="008B76B1"/>
    <w:rsid w:val="008C0D68"/>
    <w:rsid w:val="008C366D"/>
    <w:rsid w:val="008D0615"/>
    <w:rsid w:val="008D1A0A"/>
    <w:rsid w:val="008E72D4"/>
    <w:rsid w:val="008F03EE"/>
    <w:rsid w:val="008F3E05"/>
    <w:rsid w:val="008F579F"/>
    <w:rsid w:val="00900BF8"/>
    <w:rsid w:val="00903516"/>
    <w:rsid w:val="00905FB8"/>
    <w:rsid w:val="0091290E"/>
    <w:rsid w:val="00913766"/>
    <w:rsid w:val="00914F12"/>
    <w:rsid w:val="00914F34"/>
    <w:rsid w:val="00922E94"/>
    <w:rsid w:val="009272C2"/>
    <w:rsid w:val="00930E3F"/>
    <w:rsid w:val="0093313C"/>
    <w:rsid w:val="00937703"/>
    <w:rsid w:val="00945481"/>
    <w:rsid w:val="00954EA6"/>
    <w:rsid w:val="00966109"/>
    <w:rsid w:val="00971E23"/>
    <w:rsid w:val="00991F05"/>
    <w:rsid w:val="00997B28"/>
    <w:rsid w:val="009A1E48"/>
    <w:rsid w:val="009A5A19"/>
    <w:rsid w:val="009B3C50"/>
    <w:rsid w:val="009C4134"/>
    <w:rsid w:val="009C7D90"/>
    <w:rsid w:val="009D01B8"/>
    <w:rsid w:val="009D024A"/>
    <w:rsid w:val="009D07C5"/>
    <w:rsid w:val="009D0EB5"/>
    <w:rsid w:val="009D3EDC"/>
    <w:rsid w:val="009D6DE6"/>
    <w:rsid w:val="009E20F6"/>
    <w:rsid w:val="009E24FC"/>
    <w:rsid w:val="009E4973"/>
    <w:rsid w:val="009F3281"/>
    <w:rsid w:val="009F407A"/>
    <w:rsid w:val="009F51C4"/>
    <w:rsid w:val="009F6E17"/>
    <w:rsid w:val="00A00F0E"/>
    <w:rsid w:val="00A060F4"/>
    <w:rsid w:val="00A06E97"/>
    <w:rsid w:val="00A0768A"/>
    <w:rsid w:val="00A10A3A"/>
    <w:rsid w:val="00A154E5"/>
    <w:rsid w:val="00A16A48"/>
    <w:rsid w:val="00A208A0"/>
    <w:rsid w:val="00A250D7"/>
    <w:rsid w:val="00A34099"/>
    <w:rsid w:val="00A37256"/>
    <w:rsid w:val="00A479B2"/>
    <w:rsid w:val="00A6051D"/>
    <w:rsid w:val="00A66711"/>
    <w:rsid w:val="00A66A25"/>
    <w:rsid w:val="00A749C3"/>
    <w:rsid w:val="00A7693B"/>
    <w:rsid w:val="00A76B58"/>
    <w:rsid w:val="00A835B3"/>
    <w:rsid w:val="00A8387B"/>
    <w:rsid w:val="00A86FEC"/>
    <w:rsid w:val="00A94583"/>
    <w:rsid w:val="00A96F88"/>
    <w:rsid w:val="00AA0546"/>
    <w:rsid w:val="00AA631F"/>
    <w:rsid w:val="00AB7445"/>
    <w:rsid w:val="00AC363E"/>
    <w:rsid w:val="00AC75E5"/>
    <w:rsid w:val="00AD48EF"/>
    <w:rsid w:val="00AE313E"/>
    <w:rsid w:val="00AE57DB"/>
    <w:rsid w:val="00AF2996"/>
    <w:rsid w:val="00AF408B"/>
    <w:rsid w:val="00AF6E12"/>
    <w:rsid w:val="00B11A6C"/>
    <w:rsid w:val="00B12E86"/>
    <w:rsid w:val="00B21DF6"/>
    <w:rsid w:val="00B26997"/>
    <w:rsid w:val="00B31D87"/>
    <w:rsid w:val="00B44456"/>
    <w:rsid w:val="00B45C3A"/>
    <w:rsid w:val="00B47809"/>
    <w:rsid w:val="00B52C61"/>
    <w:rsid w:val="00B71393"/>
    <w:rsid w:val="00B75148"/>
    <w:rsid w:val="00B849E8"/>
    <w:rsid w:val="00B864A5"/>
    <w:rsid w:val="00B94C42"/>
    <w:rsid w:val="00B95492"/>
    <w:rsid w:val="00BA24B8"/>
    <w:rsid w:val="00BA5793"/>
    <w:rsid w:val="00BB12D7"/>
    <w:rsid w:val="00BC677A"/>
    <w:rsid w:val="00BC6A18"/>
    <w:rsid w:val="00BD1C9A"/>
    <w:rsid w:val="00BD2FB1"/>
    <w:rsid w:val="00BD3BE2"/>
    <w:rsid w:val="00BD628E"/>
    <w:rsid w:val="00BE20DB"/>
    <w:rsid w:val="00BE3986"/>
    <w:rsid w:val="00BE51E1"/>
    <w:rsid w:val="00BE68F9"/>
    <w:rsid w:val="00BF6E69"/>
    <w:rsid w:val="00C04A41"/>
    <w:rsid w:val="00C10B6B"/>
    <w:rsid w:val="00C13ADB"/>
    <w:rsid w:val="00C17F3A"/>
    <w:rsid w:val="00C32B2F"/>
    <w:rsid w:val="00C33BDE"/>
    <w:rsid w:val="00C34021"/>
    <w:rsid w:val="00C3740B"/>
    <w:rsid w:val="00C37CF4"/>
    <w:rsid w:val="00C43BBC"/>
    <w:rsid w:val="00C47369"/>
    <w:rsid w:val="00C50A2D"/>
    <w:rsid w:val="00C51446"/>
    <w:rsid w:val="00C530AE"/>
    <w:rsid w:val="00C61552"/>
    <w:rsid w:val="00C62A7C"/>
    <w:rsid w:val="00C63C17"/>
    <w:rsid w:val="00C6439D"/>
    <w:rsid w:val="00C77453"/>
    <w:rsid w:val="00C805B0"/>
    <w:rsid w:val="00C82763"/>
    <w:rsid w:val="00C857F4"/>
    <w:rsid w:val="00CA0CEC"/>
    <w:rsid w:val="00CA16BE"/>
    <w:rsid w:val="00CA1E18"/>
    <w:rsid w:val="00CA2E8B"/>
    <w:rsid w:val="00CB26F9"/>
    <w:rsid w:val="00CC23F9"/>
    <w:rsid w:val="00CD212C"/>
    <w:rsid w:val="00CD533F"/>
    <w:rsid w:val="00CE1413"/>
    <w:rsid w:val="00CE55DF"/>
    <w:rsid w:val="00CE7851"/>
    <w:rsid w:val="00CF0A0C"/>
    <w:rsid w:val="00CF33AC"/>
    <w:rsid w:val="00CF66F4"/>
    <w:rsid w:val="00D00951"/>
    <w:rsid w:val="00D014B8"/>
    <w:rsid w:val="00D06422"/>
    <w:rsid w:val="00D125A9"/>
    <w:rsid w:val="00D2149A"/>
    <w:rsid w:val="00D2312F"/>
    <w:rsid w:val="00D439CE"/>
    <w:rsid w:val="00D441CC"/>
    <w:rsid w:val="00D4794B"/>
    <w:rsid w:val="00D60030"/>
    <w:rsid w:val="00D6058B"/>
    <w:rsid w:val="00D66004"/>
    <w:rsid w:val="00D7071F"/>
    <w:rsid w:val="00D7541F"/>
    <w:rsid w:val="00D834B6"/>
    <w:rsid w:val="00D84903"/>
    <w:rsid w:val="00D90DD3"/>
    <w:rsid w:val="00D91BE9"/>
    <w:rsid w:val="00D94875"/>
    <w:rsid w:val="00DA21AE"/>
    <w:rsid w:val="00DA48E3"/>
    <w:rsid w:val="00DD1B8F"/>
    <w:rsid w:val="00DE226B"/>
    <w:rsid w:val="00DE32BC"/>
    <w:rsid w:val="00DE6656"/>
    <w:rsid w:val="00DF4DB7"/>
    <w:rsid w:val="00DF676D"/>
    <w:rsid w:val="00E16B8F"/>
    <w:rsid w:val="00E16F0D"/>
    <w:rsid w:val="00E23F53"/>
    <w:rsid w:val="00E24468"/>
    <w:rsid w:val="00E2658D"/>
    <w:rsid w:val="00E27EEA"/>
    <w:rsid w:val="00E36792"/>
    <w:rsid w:val="00E40B1F"/>
    <w:rsid w:val="00E40CFF"/>
    <w:rsid w:val="00E4154B"/>
    <w:rsid w:val="00E41A94"/>
    <w:rsid w:val="00E42702"/>
    <w:rsid w:val="00E43BFC"/>
    <w:rsid w:val="00E5200E"/>
    <w:rsid w:val="00E655D3"/>
    <w:rsid w:val="00E75D55"/>
    <w:rsid w:val="00E77533"/>
    <w:rsid w:val="00E94AE5"/>
    <w:rsid w:val="00EB3371"/>
    <w:rsid w:val="00EB4AD0"/>
    <w:rsid w:val="00EB570A"/>
    <w:rsid w:val="00ED4155"/>
    <w:rsid w:val="00ED69A3"/>
    <w:rsid w:val="00EE1AA8"/>
    <w:rsid w:val="00EF1DEB"/>
    <w:rsid w:val="00F042B9"/>
    <w:rsid w:val="00F107F7"/>
    <w:rsid w:val="00F12D39"/>
    <w:rsid w:val="00F161ED"/>
    <w:rsid w:val="00F16D9B"/>
    <w:rsid w:val="00F25F16"/>
    <w:rsid w:val="00F36F95"/>
    <w:rsid w:val="00F50AE8"/>
    <w:rsid w:val="00F512FA"/>
    <w:rsid w:val="00F74127"/>
    <w:rsid w:val="00F75984"/>
    <w:rsid w:val="00F768F9"/>
    <w:rsid w:val="00F76962"/>
    <w:rsid w:val="00F76C48"/>
    <w:rsid w:val="00F81D24"/>
    <w:rsid w:val="00F84888"/>
    <w:rsid w:val="00F86BE5"/>
    <w:rsid w:val="00F87F95"/>
    <w:rsid w:val="00F903DB"/>
    <w:rsid w:val="00F905BD"/>
    <w:rsid w:val="00F95DBF"/>
    <w:rsid w:val="00FB0307"/>
    <w:rsid w:val="00FB24CC"/>
    <w:rsid w:val="00FB3BE7"/>
    <w:rsid w:val="00FB510F"/>
    <w:rsid w:val="00FB6B40"/>
    <w:rsid w:val="00FC1427"/>
    <w:rsid w:val="00FC2565"/>
    <w:rsid w:val="00FC615D"/>
    <w:rsid w:val="00FC6C04"/>
    <w:rsid w:val="00FD1548"/>
    <w:rsid w:val="00FD59FA"/>
    <w:rsid w:val="00FE1BB7"/>
    <w:rsid w:val="00FE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4EB85"/>
  <w15:docId w15:val="{B8085F5F-B5C2-4205-B861-CE6DFFEF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 w:type="paragraph" w:customStyle="1" w:styleId="line862">
    <w:name w:val="line862"/>
    <w:basedOn w:val="Normal"/>
    <w:rsid w:val="007B2A38"/>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line891">
    <w:name w:val="line891"/>
    <w:basedOn w:val="Normal"/>
    <w:rsid w:val="00FE1BB7"/>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HTMLCode">
    <w:name w:val="HTML Code"/>
    <w:basedOn w:val="DefaultParagraphFont"/>
    <w:uiPriority w:val="99"/>
    <w:semiHidden/>
    <w:unhideWhenUsed/>
    <w:rsid w:val="00CA2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08">
      <w:bodyDiv w:val="1"/>
      <w:marLeft w:val="0"/>
      <w:marRight w:val="0"/>
      <w:marTop w:val="0"/>
      <w:marBottom w:val="0"/>
      <w:divBdr>
        <w:top w:val="none" w:sz="0" w:space="0" w:color="auto"/>
        <w:left w:val="none" w:sz="0" w:space="0" w:color="auto"/>
        <w:bottom w:val="none" w:sz="0" w:space="0" w:color="auto"/>
        <w:right w:val="none" w:sz="0" w:space="0" w:color="auto"/>
      </w:divBdr>
    </w:div>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35738879">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46691257">
      <w:bodyDiv w:val="1"/>
      <w:marLeft w:val="0"/>
      <w:marRight w:val="0"/>
      <w:marTop w:val="0"/>
      <w:marBottom w:val="0"/>
      <w:divBdr>
        <w:top w:val="none" w:sz="0" w:space="0" w:color="auto"/>
        <w:left w:val="none" w:sz="0" w:space="0" w:color="auto"/>
        <w:bottom w:val="none" w:sz="0" w:space="0" w:color="auto"/>
        <w:right w:val="none" w:sz="0" w:space="0" w:color="auto"/>
      </w:divBdr>
    </w:div>
    <w:div w:id="50811184">
      <w:bodyDiv w:val="1"/>
      <w:marLeft w:val="0"/>
      <w:marRight w:val="0"/>
      <w:marTop w:val="0"/>
      <w:marBottom w:val="0"/>
      <w:divBdr>
        <w:top w:val="none" w:sz="0" w:space="0" w:color="auto"/>
        <w:left w:val="none" w:sz="0" w:space="0" w:color="auto"/>
        <w:bottom w:val="none" w:sz="0" w:space="0" w:color="auto"/>
        <w:right w:val="none" w:sz="0" w:space="0" w:color="auto"/>
      </w:divBdr>
    </w:div>
    <w:div w:id="6811385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90203644">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14107861">
      <w:bodyDiv w:val="1"/>
      <w:marLeft w:val="0"/>
      <w:marRight w:val="0"/>
      <w:marTop w:val="0"/>
      <w:marBottom w:val="0"/>
      <w:divBdr>
        <w:top w:val="none" w:sz="0" w:space="0" w:color="auto"/>
        <w:left w:val="none" w:sz="0" w:space="0" w:color="auto"/>
        <w:bottom w:val="none" w:sz="0" w:space="0" w:color="auto"/>
        <w:right w:val="none" w:sz="0" w:space="0" w:color="auto"/>
      </w:divBdr>
    </w:div>
    <w:div w:id="121075608">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2540479">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40719856">
      <w:bodyDiv w:val="1"/>
      <w:marLeft w:val="0"/>
      <w:marRight w:val="0"/>
      <w:marTop w:val="0"/>
      <w:marBottom w:val="0"/>
      <w:divBdr>
        <w:top w:val="none" w:sz="0" w:space="0" w:color="auto"/>
        <w:left w:val="none" w:sz="0" w:space="0" w:color="auto"/>
        <w:bottom w:val="none" w:sz="0" w:space="0" w:color="auto"/>
        <w:right w:val="none" w:sz="0" w:space="0" w:color="auto"/>
      </w:divBdr>
    </w:div>
    <w:div w:id="2446562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1978949">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000573">
      <w:bodyDiv w:val="1"/>
      <w:marLeft w:val="0"/>
      <w:marRight w:val="0"/>
      <w:marTop w:val="0"/>
      <w:marBottom w:val="0"/>
      <w:divBdr>
        <w:top w:val="none" w:sz="0" w:space="0" w:color="auto"/>
        <w:left w:val="none" w:sz="0" w:space="0" w:color="auto"/>
        <w:bottom w:val="none" w:sz="0" w:space="0" w:color="auto"/>
        <w:right w:val="none" w:sz="0" w:space="0" w:color="auto"/>
      </w:divBdr>
    </w:div>
    <w:div w:id="334114888">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043461">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48084678">
      <w:bodyDiv w:val="1"/>
      <w:marLeft w:val="0"/>
      <w:marRight w:val="0"/>
      <w:marTop w:val="0"/>
      <w:marBottom w:val="0"/>
      <w:divBdr>
        <w:top w:val="none" w:sz="0" w:space="0" w:color="auto"/>
        <w:left w:val="none" w:sz="0" w:space="0" w:color="auto"/>
        <w:bottom w:val="none" w:sz="0" w:space="0" w:color="auto"/>
        <w:right w:val="none" w:sz="0" w:space="0" w:color="auto"/>
      </w:divBdr>
    </w:div>
    <w:div w:id="4488165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86364737">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495800420">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16774382">
      <w:bodyDiv w:val="1"/>
      <w:marLeft w:val="0"/>
      <w:marRight w:val="0"/>
      <w:marTop w:val="0"/>
      <w:marBottom w:val="0"/>
      <w:divBdr>
        <w:top w:val="none" w:sz="0" w:space="0" w:color="auto"/>
        <w:left w:val="none" w:sz="0" w:space="0" w:color="auto"/>
        <w:bottom w:val="none" w:sz="0" w:space="0" w:color="auto"/>
        <w:right w:val="none" w:sz="0" w:space="0" w:color="auto"/>
      </w:divBdr>
    </w:div>
    <w:div w:id="530194553">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18029891">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56908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008097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800877">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07267315">
      <w:bodyDiv w:val="1"/>
      <w:marLeft w:val="0"/>
      <w:marRight w:val="0"/>
      <w:marTop w:val="0"/>
      <w:marBottom w:val="0"/>
      <w:divBdr>
        <w:top w:val="none" w:sz="0" w:space="0" w:color="auto"/>
        <w:left w:val="none" w:sz="0" w:space="0" w:color="auto"/>
        <w:bottom w:val="none" w:sz="0" w:space="0" w:color="auto"/>
        <w:right w:val="none" w:sz="0" w:space="0" w:color="auto"/>
      </w:divBdr>
    </w:div>
    <w:div w:id="729963814">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37098594">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54018023">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881869817">
      <w:bodyDiv w:val="1"/>
      <w:marLeft w:val="0"/>
      <w:marRight w:val="0"/>
      <w:marTop w:val="0"/>
      <w:marBottom w:val="0"/>
      <w:divBdr>
        <w:top w:val="none" w:sz="0" w:space="0" w:color="auto"/>
        <w:left w:val="none" w:sz="0" w:space="0" w:color="auto"/>
        <w:bottom w:val="none" w:sz="0" w:space="0" w:color="auto"/>
        <w:right w:val="none" w:sz="0" w:space="0" w:color="auto"/>
      </w:divBdr>
    </w:div>
    <w:div w:id="917909003">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2664007">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57181110">
      <w:bodyDiv w:val="1"/>
      <w:marLeft w:val="0"/>
      <w:marRight w:val="0"/>
      <w:marTop w:val="0"/>
      <w:marBottom w:val="0"/>
      <w:divBdr>
        <w:top w:val="none" w:sz="0" w:space="0" w:color="auto"/>
        <w:left w:val="none" w:sz="0" w:space="0" w:color="auto"/>
        <w:bottom w:val="none" w:sz="0" w:space="0" w:color="auto"/>
        <w:right w:val="none" w:sz="0" w:space="0" w:color="auto"/>
      </w:divBdr>
    </w:div>
    <w:div w:id="974141965">
      <w:bodyDiv w:val="1"/>
      <w:marLeft w:val="0"/>
      <w:marRight w:val="0"/>
      <w:marTop w:val="0"/>
      <w:marBottom w:val="0"/>
      <w:divBdr>
        <w:top w:val="none" w:sz="0" w:space="0" w:color="auto"/>
        <w:left w:val="none" w:sz="0" w:space="0" w:color="auto"/>
        <w:bottom w:val="none" w:sz="0" w:space="0" w:color="auto"/>
        <w:right w:val="none" w:sz="0" w:space="0" w:color="auto"/>
      </w:divBdr>
    </w:div>
    <w:div w:id="974526987">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996691941">
      <w:bodyDiv w:val="1"/>
      <w:marLeft w:val="0"/>
      <w:marRight w:val="0"/>
      <w:marTop w:val="0"/>
      <w:marBottom w:val="0"/>
      <w:divBdr>
        <w:top w:val="none" w:sz="0" w:space="0" w:color="auto"/>
        <w:left w:val="none" w:sz="0" w:space="0" w:color="auto"/>
        <w:bottom w:val="none" w:sz="0" w:space="0" w:color="auto"/>
        <w:right w:val="none" w:sz="0" w:space="0" w:color="auto"/>
      </w:divBdr>
    </w:div>
    <w:div w:id="1000426907">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08604383">
      <w:bodyDiv w:val="1"/>
      <w:marLeft w:val="0"/>
      <w:marRight w:val="0"/>
      <w:marTop w:val="0"/>
      <w:marBottom w:val="0"/>
      <w:divBdr>
        <w:top w:val="none" w:sz="0" w:space="0" w:color="auto"/>
        <w:left w:val="none" w:sz="0" w:space="0" w:color="auto"/>
        <w:bottom w:val="none" w:sz="0" w:space="0" w:color="auto"/>
        <w:right w:val="none" w:sz="0" w:space="0" w:color="auto"/>
      </w:divBdr>
    </w:div>
    <w:div w:id="10185090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54306741">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72461020">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094863377">
      <w:bodyDiv w:val="1"/>
      <w:marLeft w:val="0"/>
      <w:marRight w:val="0"/>
      <w:marTop w:val="0"/>
      <w:marBottom w:val="0"/>
      <w:divBdr>
        <w:top w:val="none" w:sz="0" w:space="0" w:color="auto"/>
        <w:left w:val="none" w:sz="0" w:space="0" w:color="auto"/>
        <w:bottom w:val="none" w:sz="0" w:space="0" w:color="auto"/>
        <w:right w:val="none" w:sz="0" w:space="0" w:color="auto"/>
      </w:divBdr>
    </w:div>
    <w:div w:id="1119645148">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2888946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0774083">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855526">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203324929">
      <w:bodyDiv w:val="1"/>
      <w:marLeft w:val="0"/>
      <w:marRight w:val="0"/>
      <w:marTop w:val="0"/>
      <w:marBottom w:val="0"/>
      <w:divBdr>
        <w:top w:val="none" w:sz="0" w:space="0" w:color="auto"/>
        <w:left w:val="none" w:sz="0" w:space="0" w:color="auto"/>
        <w:bottom w:val="none" w:sz="0" w:space="0" w:color="auto"/>
        <w:right w:val="none" w:sz="0" w:space="0" w:color="auto"/>
      </w:divBdr>
    </w:div>
    <w:div w:id="1207332757">
      <w:bodyDiv w:val="1"/>
      <w:marLeft w:val="0"/>
      <w:marRight w:val="0"/>
      <w:marTop w:val="0"/>
      <w:marBottom w:val="0"/>
      <w:divBdr>
        <w:top w:val="none" w:sz="0" w:space="0" w:color="auto"/>
        <w:left w:val="none" w:sz="0" w:space="0" w:color="auto"/>
        <w:bottom w:val="none" w:sz="0" w:space="0" w:color="auto"/>
        <w:right w:val="none" w:sz="0" w:space="0" w:color="auto"/>
      </w:divBdr>
    </w:div>
    <w:div w:id="1210189257">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36669">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819590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53264900">
      <w:bodyDiv w:val="1"/>
      <w:marLeft w:val="0"/>
      <w:marRight w:val="0"/>
      <w:marTop w:val="0"/>
      <w:marBottom w:val="0"/>
      <w:divBdr>
        <w:top w:val="none" w:sz="0" w:space="0" w:color="auto"/>
        <w:left w:val="none" w:sz="0" w:space="0" w:color="auto"/>
        <w:bottom w:val="none" w:sz="0" w:space="0" w:color="auto"/>
        <w:right w:val="none" w:sz="0" w:space="0" w:color="auto"/>
      </w:divBdr>
    </w:div>
    <w:div w:id="1359310539">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86946660">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44687511">
      <w:bodyDiv w:val="1"/>
      <w:marLeft w:val="0"/>
      <w:marRight w:val="0"/>
      <w:marTop w:val="0"/>
      <w:marBottom w:val="0"/>
      <w:divBdr>
        <w:top w:val="none" w:sz="0" w:space="0" w:color="auto"/>
        <w:left w:val="none" w:sz="0" w:space="0" w:color="auto"/>
        <w:bottom w:val="none" w:sz="0" w:space="0" w:color="auto"/>
        <w:right w:val="none" w:sz="0" w:space="0" w:color="auto"/>
      </w:divBdr>
    </w:div>
    <w:div w:id="144985787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291322">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480220717">
      <w:bodyDiv w:val="1"/>
      <w:marLeft w:val="0"/>
      <w:marRight w:val="0"/>
      <w:marTop w:val="0"/>
      <w:marBottom w:val="0"/>
      <w:divBdr>
        <w:top w:val="none" w:sz="0" w:space="0" w:color="auto"/>
        <w:left w:val="none" w:sz="0" w:space="0" w:color="auto"/>
        <w:bottom w:val="none" w:sz="0" w:space="0" w:color="auto"/>
        <w:right w:val="none" w:sz="0" w:space="0" w:color="auto"/>
      </w:divBdr>
    </w:div>
    <w:div w:id="149737575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224491">
      <w:bodyDiv w:val="1"/>
      <w:marLeft w:val="0"/>
      <w:marRight w:val="0"/>
      <w:marTop w:val="0"/>
      <w:marBottom w:val="0"/>
      <w:divBdr>
        <w:top w:val="none" w:sz="0" w:space="0" w:color="auto"/>
        <w:left w:val="none" w:sz="0" w:space="0" w:color="auto"/>
        <w:bottom w:val="none" w:sz="0" w:space="0" w:color="auto"/>
        <w:right w:val="none" w:sz="0" w:space="0" w:color="auto"/>
      </w:divBdr>
    </w:div>
    <w:div w:id="153125767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83416342">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02302799">
      <w:bodyDiv w:val="1"/>
      <w:marLeft w:val="0"/>
      <w:marRight w:val="0"/>
      <w:marTop w:val="0"/>
      <w:marBottom w:val="0"/>
      <w:divBdr>
        <w:top w:val="none" w:sz="0" w:space="0" w:color="auto"/>
        <w:left w:val="none" w:sz="0" w:space="0" w:color="auto"/>
        <w:bottom w:val="none" w:sz="0" w:space="0" w:color="auto"/>
        <w:right w:val="none" w:sz="0" w:space="0" w:color="auto"/>
      </w:divBdr>
    </w:div>
    <w:div w:id="1629437728">
      <w:bodyDiv w:val="1"/>
      <w:marLeft w:val="0"/>
      <w:marRight w:val="0"/>
      <w:marTop w:val="0"/>
      <w:marBottom w:val="0"/>
      <w:divBdr>
        <w:top w:val="none" w:sz="0" w:space="0" w:color="auto"/>
        <w:left w:val="none" w:sz="0" w:space="0" w:color="auto"/>
        <w:bottom w:val="none" w:sz="0" w:space="0" w:color="auto"/>
        <w:right w:val="none" w:sz="0" w:space="0" w:color="auto"/>
      </w:divBdr>
    </w:div>
    <w:div w:id="1646355699">
      <w:bodyDiv w:val="1"/>
      <w:marLeft w:val="0"/>
      <w:marRight w:val="0"/>
      <w:marTop w:val="0"/>
      <w:marBottom w:val="0"/>
      <w:divBdr>
        <w:top w:val="none" w:sz="0" w:space="0" w:color="auto"/>
        <w:left w:val="none" w:sz="0" w:space="0" w:color="auto"/>
        <w:bottom w:val="none" w:sz="0" w:space="0" w:color="auto"/>
        <w:right w:val="none" w:sz="0" w:space="0" w:color="auto"/>
      </w:divBdr>
    </w:div>
    <w:div w:id="1673414055">
      <w:bodyDiv w:val="1"/>
      <w:marLeft w:val="0"/>
      <w:marRight w:val="0"/>
      <w:marTop w:val="0"/>
      <w:marBottom w:val="0"/>
      <w:divBdr>
        <w:top w:val="none" w:sz="0" w:space="0" w:color="auto"/>
        <w:left w:val="none" w:sz="0" w:space="0" w:color="auto"/>
        <w:bottom w:val="none" w:sz="0" w:space="0" w:color="auto"/>
        <w:right w:val="none" w:sz="0" w:space="0" w:color="auto"/>
      </w:divBdr>
    </w:div>
    <w:div w:id="1676612527">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32607941">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49115488">
      <w:bodyDiv w:val="1"/>
      <w:marLeft w:val="0"/>
      <w:marRight w:val="0"/>
      <w:marTop w:val="0"/>
      <w:marBottom w:val="0"/>
      <w:divBdr>
        <w:top w:val="none" w:sz="0" w:space="0" w:color="auto"/>
        <w:left w:val="none" w:sz="0" w:space="0" w:color="auto"/>
        <w:bottom w:val="none" w:sz="0" w:space="0" w:color="auto"/>
        <w:right w:val="none" w:sz="0" w:space="0" w:color="auto"/>
      </w:divBdr>
    </w:div>
    <w:div w:id="1751192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584262">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760679">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4852937">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37915582">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65297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774090">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25419520">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 w:id="21326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0527F8"/>
    <w:rsid w:val="00074562"/>
    <w:rsid w:val="000F352E"/>
    <w:rsid w:val="00126390"/>
    <w:rsid w:val="00131641"/>
    <w:rsid w:val="00173759"/>
    <w:rsid w:val="001C7EF1"/>
    <w:rsid w:val="001E60F2"/>
    <w:rsid w:val="001F1246"/>
    <w:rsid w:val="00333C29"/>
    <w:rsid w:val="0037505E"/>
    <w:rsid w:val="00390216"/>
    <w:rsid w:val="00392540"/>
    <w:rsid w:val="00396506"/>
    <w:rsid w:val="00480C85"/>
    <w:rsid w:val="004A29B9"/>
    <w:rsid w:val="00554D46"/>
    <w:rsid w:val="00575218"/>
    <w:rsid w:val="00587DD0"/>
    <w:rsid w:val="005C0F7D"/>
    <w:rsid w:val="006925F9"/>
    <w:rsid w:val="007857FC"/>
    <w:rsid w:val="0079153A"/>
    <w:rsid w:val="007C679F"/>
    <w:rsid w:val="007D6E24"/>
    <w:rsid w:val="0082349B"/>
    <w:rsid w:val="008742AF"/>
    <w:rsid w:val="008E3555"/>
    <w:rsid w:val="00971332"/>
    <w:rsid w:val="00981DAC"/>
    <w:rsid w:val="009A7E3F"/>
    <w:rsid w:val="00A30397"/>
    <w:rsid w:val="00B4461A"/>
    <w:rsid w:val="00B5235C"/>
    <w:rsid w:val="00B865DD"/>
    <w:rsid w:val="00BD6F54"/>
    <w:rsid w:val="00BF7F53"/>
    <w:rsid w:val="00CB5EF6"/>
    <w:rsid w:val="00E053A6"/>
    <w:rsid w:val="00F2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525 – Big Data Architecture – Assignment 7</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Kag</b:Tag>
    <b:SourceType>InternetSite</b:SourceType>
    <b:Guid>{BE424D01-D4E4-4322-9647-22F58243E178}</b:Guid>
    <b:Title>Kaggle.com/datasets</b:Title>
    <b:InternetSiteTitle>Kaggle.com</b:InternetSiteTitle>
    <b:URL>https://www.kaggle.com/deepmatrix/imdb-5000-movie-dataset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37A8D3B1-BB14-4D1B-AA1B-6CE6C62B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3407</TotalTime>
  <Pages>1</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Analysis of IMDB Movie Database using HIVE</vt:lpstr>
    </vt:vector>
  </TitlesOfParts>
  <Company>Ameriprise</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IMDB Movie Database using HIVE</dc:title>
  <dc:creator>Soni, Bhavneet</dc:creator>
  <cp:lastModifiedBy>Bhavneet Soni</cp:lastModifiedBy>
  <cp:revision>35</cp:revision>
  <cp:lastPrinted>2016-09-24T03:59:00Z</cp:lastPrinted>
  <dcterms:created xsi:type="dcterms:W3CDTF">2017-03-12T23:15:00Z</dcterms:created>
  <dcterms:modified xsi:type="dcterms:W3CDTF">2017-04-08T02:34:00Z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